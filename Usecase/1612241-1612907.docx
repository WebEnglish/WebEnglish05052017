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0FBAE" w14:textId="77777777" w:rsidR="003548A8" w:rsidRDefault="003548A8" w:rsidP="003548A8">
      <w:pPr>
        <w:rPr>
          <w:lang w:val="en-US"/>
        </w:rPr>
      </w:pPr>
    </w:p>
    <w:p w14:paraId="52E42FAE" w14:textId="77777777" w:rsidR="00301562" w:rsidRDefault="00301562" w:rsidP="003548A8">
      <w:pPr>
        <w:rPr>
          <w:lang w:val="en-US"/>
        </w:rPr>
      </w:pPr>
    </w:p>
    <w:p w14:paraId="17060E97" w14:textId="77777777" w:rsidR="00301562" w:rsidRDefault="00301562" w:rsidP="003548A8">
      <w:pPr>
        <w:rPr>
          <w:lang w:val="en-US"/>
        </w:rPr>
      </w:pPr>
    </w:p>
    <w:p w14:paraId="5E6A6B4E" w14:textId="77777777" w:rsidR="00301562" w:rsidRDefault="00301562" w:rsidP="003548A8">
      <w:pPr>
        <w:rPr>
          <w:lang w:val="en-US"/>
        </w:rPr>
      </w:pPr>
    </w:p>
    <w:p w14:paraId="33A36EDF" w14:textId="77777777" w:rsidR="00301562" w:rsidRDefault="00301562" w:rsidP="003548A8">
      <w:pPr>
        <w:rPr>
          <w:lang w:val="en-US"/>
        </w:rPr>
      </w:pPr>
    </w:p>
    <w:p w14:paraId="1FE12B31" w14:textId="77777777" w:rsidR="00301562" w:rsidRDefault="00301562" w:rsidP="003548A8">
      <w:pPr>
        <w:rPr>
          <w:lang w:val="en-US"/>
        </w:rPr>
      </w:pPr>
    </w:p>
    <w:p w14:paraId="1C42C9E6" w14:textId="77777777" w:rsidR="00301562" w:rsidRDefault="00301562" w:rsidP="003548A8">
      <w:pPr>
        <w:rPr>
          <w:lang w:val="en-US"/>
        </w:rPr>
      </w:pPr>
    </w:p>
    <w:p w14:paraId="494840E4" w14:textId="77777777" w:rsidR="003548A8" w:rsidRPr="003548A8" w:rsidRDefault="003548A8" w:rsidP="003548A8">
      <w:pPr>
        <w:rPr>
          <w:lang w:val="en-US"/>
        </w:rPr>
      </w:pPr>
    </w:p>
    <w:p w14:paraId="33ED98AE" w14:textId="3D070CD9" w:rsidR="00780709" w:rsidRDefault="00A23833" w:rsidP="00780709">
      <w:pPr>
        <w:pStyle w:val="Title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Use case</w:t>
      </w:r>
    </w:p>
    <w:p w14:paraId="73EE377A" w14:textId="5EBDD6FD" w:rsidR="00D234F3" w:rsidRDefault="00780709" w:rsidP="00780709">
      <w:pPr>
        <w:pStyle w:val="Title"/>
        <w:rPr>
          <w:lang w:val="en-US"/>
        </w:rPr>
      </w:pPr>
      <w:r>
        <w:rPr>
          <w:color w:val="0000FF"/>
          <w:lang w:val="en-US"/>
        </w:rPr>
        <w:t xml:space="preserve">Web </w:t>
      </w:r>
      <w:proofErr w:type="spellStart"/>
      <w:r>
        <w:rPr>
          <w:color w:val="0000FF"/>
          <w:lang w:val="en-US"/>
        </w:rPr>
        <w:t>học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tiếng</w:t>
      </w:r>
      <w:proofErr w:type="spellEnd"/>
      <w:r>
        <w:rPr>
          <w:color w:val="0000FF"/>
          <w:lang w:val="en-US"/>
        </w:rPr>
        <w:t xml:space="preserve"> Anh online </w:t>
      </w:r>
      <w:proofErr w:type="spellStart"/>
      <w:r>
        <w:rPr>
          <w:color w:val="0000FF"/>
          <w:lang w:val="en-US"/>
        </w:rPr>
        <w:t>miễn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phí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cho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người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mới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bắt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đầu</w:t>
      </w:r>
      <w:proofErr w:type="spellEnd"/>
    </w:p>
    <w:p w14:paraId="14D33C8F" w14:textId="77777777" w:rsidR="007A1DE8" w:rsidRPr="007A1DE8" w:rsidRDefault="007A1DE8" w:rsidP="00780709">
      <w:pPr>
        <w:jc w:val="right"/>
        <w:rPr>
          <w:lang w:val="en-US"/>
        </w:rPr>
      </w:pPr>
    </w:p>
    <w:p w14:paraId="06C6E988" w14:textId="207F48CB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780709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17F9C6FF" w14:textId="77777777" w:rsidR="00D234F3" w:rsidRDefault="00D234F3">
      <w:pPr>
        <w:pStyle w:val="Title"/>
        <w:jc w:val="both"/>
        <w:rPr>
          <w:lang w:val="en-US"/>
        </w:rPr>
      </w:pPr>
    </w:p>
    <w:p w14:paraId="6453EE24" w14:textId="77777777" w:rsidR="003548A8" w:rsidRDefault="003548A8" w:rsidP="003548A8">
      <w:pPr>
        <w:rPr>
          <w:lang w:val="en-US"/>
        </w:rPr>
      </w:pPr>
    </w:p>
    <w:p w14:paraId="02E3BC30" w14:textId="77777777" w:rsidR="00301562" w:rsidRDefault="00301562" w:rsidP="003548A8">
      <w:pPr>
        <w:rPr>
          <w:lang w:val="en-US"/>
        </w:rPr>
      </w:pPr>
    </w:p>
    <w:p w14:paraId="75B7407F" w14:textId="77777777" w:rsidR="00301562" w:rsidRDefault="00301562" w:rsidP="003548A8">
      <w:pPr>
        <w:rPr>
          <w:lang w:val="en-US"/>
        </w:rPr>
      </w:pPr>
    </w:p>
    <w:p w14:paraId="123237C9" w14:textId="77777777" w:rsidR="00301562" w:rsidRDefault="00301562" w:rsidP="003548A8">
      <w:pPr>
        <w:rPr>
          <w:lang w:val="en-US"/>
        </w:rPr>
      </w:pPr>
    </w:p>
    <w:p w14:paraId="2B92D6F0" w14:textId="77777777" w:rsidR="00301562" w:rsidRDefault="00301562" w:rsidP="003548A8">
      <w:pPr>
        <w:rPr>
          <w:lang w:val="en-US"/>
        </w:rPr>
      </w:pPr>
    </w:p>
    <w:p w14:paraId="3B4C8284" w14:textId="77777777" w:rsidR="00301562" w:rsidRDefault="00301562" w:rsidP="003548A8">
      <w:pPr>
        <w:rPr>
          <w:lang w:val="en-US"/>
        </w:rPr>
      </w:pPr>
    </w:p>
    <w:p w14:paraId="0137C6D1" w14:textId="77777777" w:rsidR="00301562" w:rsidRDefault="00301562" w:rsidP="003548A8">
      <w:pPr>
        <w:rPr>
          <w:lang w:val="en-US"/>
        </w:rPr>
      </w:pPr>
    </w:p>
    <w:p w14:paraId="53D2F0A1" w14:textId="77777777" w:rsidR="00301562" w:rsidRDefault="00301562" w:rsidP="003548A8">
      <w:pPr>
        <w:rPr>
          <w:lang w:val="en-US"/>
        </w:rPr>
      </w:pPr>
    </w:p>
    <w:p w14:paraId="5E662CE0" w14:textId="77777777" w:rsidR="00301562" w:rsidRDefault="00301562" w:rsidP="003548A8">
      <w:pPr>
        <w:rPr>
          <w:lang w:val="en-US"/>
        </w:rPr>
      </w:pPr>
    </w:p>
    <w:p w14:paraId="10D47142" w14:textId="77777777" w:rsidR="003548A8" w:rsidRDefault="003548A8" w:rsidP="003548A8">
      <w:pPr>
        <w:rPr>
          <w:lang w:val="en-US"/>
        </w:rPr>
      </w:pPr>
    </w:p>
    <w:p w14:paraId="4109A953" w14:textId="77777777" w:rsidR="003548A8" w:rsidRDefault="003548A8" w:rsidP="003548A8">
      <w:pPr>
        <w:rPr>
          <w:lang w:val="en-US"/>
        </w:rPr>
      </w:pPr>
    </w:p>
    <w:p w14:paraId="2AB19F68" w14:textId="77777777" w:rsidR="003548A8" w:rsidRDefault="003548A8" w:rsidP="003548A8">
      <w:pPr>
        <w:rPr>
          <w:lang w:val="en-US"/>
        </w:rPr>
      </w:pPr>
    </w:p>
    <w:p w14:paraId="7B3D32D7" w14:textId="77777777" w:rsidR="003548A8" w:rsidRDefault="003548A8" w:rsidP="003548A8">
      <w:pPr>
        <w:rPr>
          <w:lang w:val="en-US"/>
        </w:rPr>
      </w:pPr>
    </w:p>
    <w:p w14:paraId="75D46F0B" w14:textId="77777777" w:rsidR="003548A8" w:rsidRDefault="003548A8" w:rsidP="003548A8">
      <w:pPr>
        <w:rPr>
          <w:lang w:val="en-US"/>
        </w:rPr>
      </w:pPr>
    </w:p>
    <w:p w14:paraId="44E04142" w14:textId="26F71EA1" w:rsidR="003548A8" w:rsidRDefault="003548A8" w:rsidP="00780709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6A346B73" w14:textId="14FE3EF4" w:rsidR="003548A8" w:rsidRDefault="00780709" w:rsidP="00780709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1612241 - Lê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Công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Hưng</w:t>
      </w:r>
      <w:proofErr w:type="spellEnd"/>
    </w:p>
    <w:p w14:paraId="780AF8E2" w14:textId="78C1CA6A" w:rsidR="00DC363E" w:rsidRPr="003548A8" w:rsidRDefault="00780709" w:rsidP="00780709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1612907-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Thị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Việt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gramStart"/>
      <w:r>
        <w:rPr>
          <w:rFonts w:ascii="Arial" w:hAnsi="Arial" w:cs="Arial"/>
          <w:color w:val="0000FF"/>
          <w:sz w:val="30"/>
          <w:szCs w:val="30"/>
          <w:lang w:val="en-US"/>
        </w:rPr>
        <w:t>An</w:t>
      </w:r>
      <w:proofErr w:type="gramEnd"/>
    </w:p>
    <w:p w14:paraId="57FAFBB3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5296D6C5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1E7D2DC8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A2E1C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7F39E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9A93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DCBB8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0E733B66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226A0" w14:textId="5A4A1BD6" w:rsidR="00E95D0C" w:rsidRPr="003548A8" w:rsidRDefault="00DC363E" w:rsidP="00780709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780709">
              <w:rPr>
                <w:rFonts w:eastAsia="SimSun"/>
                <w:color w:val="0000FF"/>
                <w:lang w:val="en-US"/>
              </w:rPr>
              <w:t>01</w:t>
            </w:r>
            <w:r w:rsidR="00E95D0C" w:rsidRPr="003548A8">
              <w:rPr>
                <w:rFonts w:eastAsia="SimSun"/>
                <w:color w:val="0000FF"/>
                <w:lang w:val="en-US"/>
              </w:rPr>
              <w:t>/</w:t>
            </w:r>
            <w:r w:rsidR="00780709">
              <w:rPr>
                <w:rFonts w:eastAsia="SimSun"/>
                <w:color w:val="0000FF"/>
                <w:lang w:val="en-US"/>
              </w:rPr>
              <w:t>04</w:t>
            </w:r>
            <w:r w:rsidR="00E95D0C" w:rsidRPr="003548A8">
              <w:rPr>
                <w:rFonts w:eastAsia="SimSun"/>
                <w:color w:val="0000FF"/>
                <w:lang w:val="en-US"/>
              </w:rPr>
              <w:t>/</w:t>
            </w:r>
            <w:r w:rsidR="00780709">
              <w:rPr>
                <w:rFonts w:eastAsia="SimSun"/>
                <w:color w:val="0000FF"/>
                <w:lang w:val="en-US"/>
              </w:rPr>
              <w:t>2019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0A137" w14:textId="13D29D24" w:rsidR="00E95D0C" w:rsidRPr="003548A8" w:rsidRDefault="00DC363E" w:rsidP="00780709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780709">
              <w:rPr>
                <w:rFonts w:eastAsia="SimSun"/>
                <w:color w:val="0000FF"/>
                <w:lang w:val="en-US"/>
              </w:rPr>
              <w:t>1.0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593B2" w14:textId="13FD92E1" w:rsidR="00E95D0C" w:rsidRPr="0037628A" w:rsidRDefault="00780709" w:rsidP="00780709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Mô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hình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use 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D4D6F" w14:textId="77777777" w:rsidR="00E95D0C" w:rsidRDefault="00780709" w:rsidP="00780709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Lê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Công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Hưng</w:t>
            </w:r>
            <w:proofErr w:type="spellEnd"/>
          </w:p>
          <w:p w14:paraId="500FEFE6" w14:textId="1696A3EB" w:rsidR="00780709" w:rsidRPr="003548A8" w:rsidRDefault="00780709" w:rsidP="00780709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Nguyễn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Thị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Việt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gramStart"/>
            <w:r>
              <w:rPr>
                <w:rFonts w:eastAsia="SimSun"/>
                <w:color w:val="0000FF"/>
                <w:lang w:val="en-US"/>
              </w:rPr>
              <w:t>An</w:t>
            </w:r>
            <w:proofErr w:type="gramEnd"/>
          </w:p>
        </w:tc>
      </w:tr>
      <w:tr w:rsidR="00E95D0C" w:rsidRPr="007A1DE8" w14:paraId="00F70ECA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A80A8" w14:textId="779E7FB8" w:rsidR="00E95D0C" w:rsidRPr="007A1DE8" w:rsidRDefault="00E95D0C" w:rsidP="00780709">
            <w:pPr>
              <w:keepLines/>
              <w:spacing w:after="120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6AD9D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F07D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BEE6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062EC24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F1588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9B41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E7F6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98420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76C9DC2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0D56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854B8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6F16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8F9F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3910C90C" w14:textId="77777777" w:rsidR="00A23833" w:rsidRDefault="00A23833" w:rsidP="0031511D">
      <w:pPr>
        <w:pStyle w:val="Title"/>
        <w:rPr>
          <w:lang w:val="en-US"/>
        </w:rPr>
      </w:pPr>
    </w:p>
    <w:p w14:paraId="53FDA068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43FFA7D2" w14:textId="77777777" w:rsidR="0060493B" w:rsidRPr="008D3541" w:rsidRDefault="00A2383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0773" w:history="1">
        <w:r w:rsidR="0060493B" w:rsidRPr="00D1174A">
          <w:rPr>
            <w:rStyle w:val="Hyperlink"/>
            <w:noProof/>
          </w:rPr>
          <w:t>1.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 xml:space="preserve">Sơ đồ </w:t>
        </w:r>
        <w:r w:rsidR="0060493B" w:rsidRPr="00D1174A">
          <w:rPr>
            <w:rStyle w:val="Hyperlink"/>
            <w:noProof/>
          </w:rPr>
          <w:t>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_Toc369450773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41D60EA9" w14:textId="77777777" w:rsidR="0060493B" w:rsidRPr="008D3541" w:rsidRDefault="0005703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4" w:history="1">
        <w:r w:rsidR="0060493B" w:rsidRPr="00D1174A">
          <w:rPr>
            <w:rStyle w:val="Hyperlink"/>
            <w:noProof/>
            <w:lang w:val="en-US"/>
          </w:rPr>
          <w:t>2.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Actor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_Toc369450774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4BFD4E66" w14:textId="77777777" w:rsidR="0060493B" w:rsidRPr="008D3541" w:rsidRDefault="0005703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5" w:history="1">
        <w:r w:rsidR="0060493B" w:rsidRPr="00D1174A">
          <w:rPr>
            <w:rStyle w:val="Hyperlink"/>
            <w:noProof/>
            <w:lang w:val="en-US"/>
          </w:rPr>
          <w:t>3.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_Toc369450775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4FB57333" w14:textId="77777777" w:rsidR="0060493B" w:rsidRPr="008D3541" w:rsidRDefault="0005703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6" w:history="1">
        <w:r w:rsidR="0060493B" w:rsidRPr="00D1174A">
          <w:rPr>
            <w:rStyle w:val="Hyperlink"/>
            <w:noProof/>
            <w:lang w:val="en-US"/>
          </w:rPr>
          <w:t>4.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_Toc369450776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7F1144B0" w14:textId="77777777" w:rsidR="0060493B" w:rsidRPr="008D3541" w:rsidRDefault="0005703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 w:rsidR="0060493B" w:rsidRPr="00D1174A">
          <w:rPr>
            <w:rStyle w:val="Hyperlink"/>
            <w:noProof/>
            <w:lang w:val="en-US"/>
          </w:rPr>
          <w:t>4.1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 “Tên Use-case”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_Toc369450777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4683147B" w14:textId="553AECEF" w:rsidR="00A23833" w:rsidRDefault="00A23833" w:rsidP="008802F9">
      <w:pPr>
        <w:pStyle w:val="Heading1"/>
        <w:pageBreakBefore/>
        <w:rPr>
          <w:lang w:val="en-US"/>
        </w:rPr>
      </w:pPr>
      <w:r>
        <w:rPr>
          <w:lang w:val="en-US"/>
        </w:rPr>
        <w:lastRenderedPageBreak/>
        <w:fldChar w:fldCharType="end"/>
      </w:r>
      <w:bookmarkStart w:id="0" w:name="_Toc369450773"/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r>
        <w:t>Use-case</w:t>
      </w:r>
      <w:bookmarkEnd w:id="0"/>
      <w:r w:rsidR="008802F9">
        <w:rPr>
          <w:lang w:val="en-US"/>
        </w:rPr>
        <w:t xml:space="preserve"> </w:t>
      </w:r>
    </w:p>
    <w:p w14:paraId="50A0768C" w14:textId="3E38BA79" w:rsidR="008802F9" w:rsidRPr="008802F9" w:rsidRDefault="008802F9" w:rsidP="008802F9">
      <w:pPr>
        <w:rPr>
          <w:lang w:val="en-US"/>
        </w:rPr>
      </w:pPr>
      <w:r w:rsidRPr="008802F9">
        <w:rPr>
          <w:lang w:val="en-US"/>
        </w:rPr>
        <w:drawing>
          <wp:inline distT="0" distB="0" distL="0" distR="0" wp14:anchorId="21567A04" wp14:editId="33C0834B">
            <wp:extent cx="5732145" cy="314769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9A03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" w:name="_Toc369450774"/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Actor</w:t>
      </w:r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09ED6085" w14:textId="77777777" w:rsidTr="008D3541">
        <w:tc>
          <w:tcPr>
            <w:tcW w:w="763" w:type="dxa"/>
            <w:shd w:val="clear" w:color="auto" w:fill="auto"/>
          </w:tcPr>
          <w:p w14:paraId="2AE22B13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419B4468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Actor</w:t>
            </w:r>
          </w:p>
        </w:tc>
        <w:tc>
          <w:tcPr>
            <w:tcW w:w="5651" w:type="dxa"/>
            <w:shd w:val="clear" w:color="auto" w:fill="auto"/>
          </w:tcPr>
          <w:p w14:paraId="7C9C0EB6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A23833" w:rsidRPr="008D3541" w14:paraId="1502D854" w14:textId="77777777" w:rsidTr="008D3541">
        <w:tc>
          <w:tcPr>
            <w:tcW w:w="763" w:type="dxa"/>
            <w:shd w:val="clear" w:color="auto" w:fill="auto"/>
          </w:tcPr>
          <w:p w14:paraId="729C804A" w14:textId="2CBA0DE8" w:rsidR="00A23833" w:rsidRPr="008D3541" w:rsidRDefault="00BB0769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78F29D00" w14:textId="615A082A" w:rsidR="00A23833" w:rsidRPr="008D3541" w:rsidRDefault="00BB0769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0E7E0E9A" w14:textId="4832E535" w:rsidR="00A23833" w:rsidRPr="008D3541" w:rsidRDefault="00BB0769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web, </w:t>
            </w:r>
            <w:proofErr w:type="spellStart"/>
            <w:r>
              <w:rPr>
                <w:lang w:val="en-US"/>
              </w:rPr>
              <w:t>những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23833" w:rsidRPr="008D3541" w14:paraId="2F8852C8" w14:textId="77777777" w:rsidTr="008D3541">
        <w:tc>
          <w:tcPr>
            <w:tcW w:w="763" w:type="dxa"/>
            <w:shd w:val="clear" w:color="auto" w:fill="auto"/>
          </w:tcPr>
          <w:p w14:paraId="2931D2B4" w14:textId="638FEFBA" w:rsidR="00A23833" w:rsidRPr="008D3541" w:rsidRDefault="00BB0769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776D021A" w14:textId="405A7BC1" w:rsidR="00A23833" w:rsidRPr="008D3541" w:rsidRDefault="00BB0769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2BF6A0EC" w14:textId="1F441A42" w:rsidR="00A23833" w:rsidRPr="008D3541" w:rsidRDefault="00BB0769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test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web.</w:t>
            </w:r>
          </w:p>
        </w:tc>
      </w:tr>
      <w:tr w:rsidR="00BB0769" w:rsidRPr="008D3541" w14:paraId="7670CF0F" w14:textId="77777777" w:rsidTr="008D3541">
        <w:tc>
          <w:tcPr>
            <w:tcW w:w="763" w:type="dxa"/>
            <w:shd w:val="clear" w:color="auto" w:fill="auto"/>
          </w:tcPr>
          <w:p w14:paraId="60A3F668" w14:textId="12B019CA" w:rsidR="00BB0769" w:rsidRDefault="00BB0769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14:paraId="0D30D7AA" w14:textId="7932DEFF" w:rsidR="00BB0769" w:rsidRPr="008D3541" w:rsidRDefault="00BB0769" w:rsidP="008D3541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5651" w:type="dxa"/>
            <w:shd w:val="clear" w:color="auto" w:fill="auto"/>
          </w:tcPr>
          <w:p w14:paraId="25CE4D1B" w14:textId="29A5793C" w:rsidR="00BB0769" w:rsidRPr="008D3541" w:rsidRDefault="00BB0769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web,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riêng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admin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xoá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web.</w:t>
            </w:r>
          </w:p>
        </w:tc>
      </w:tr>
    </w:tbl>
    <w:p w14:paraId="1BDC7C5B" w14:textId="77777777" w:rsidR="00A23833" w:rsidRDefault="00A23833" w:rsidP="00A23833">
      <w:pPr>
        <w:pStyle w:val="BodyText"/>
        <w:rPr>
          <w:lang w:val="en-US"/>
        </w:rPr>
      </w:pPr>
    </w:p>
    <w:p w14:paraId="749B5D49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7" w:name="_Toc369450775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665"/>
        <w:gridCol w:w="5178"/>
      </w:tblGrid>
      <w:tr w:rsidR="00C97CDC" w:rsidRPr="008D3541" w14:paraId="3C6E940C" w14:textId="77777777" w:rsidTr="00C97CDC">
        <w:tc>
          <w:tcPr>
            <w:tcW w:w="763" w:type="dxa"/>
            <w:shd w:val="clear" w:color="auto" w:fill="auto"/>
          </w:tcPr>
          <w:p w14:paraId="69F1FC7F" w14:textId="77777777" w:rsidR="00C97CDC" w:rsidRPr="008D3541" w:rsidRDefault="00C97CDC" w:rsidP="00C97CDC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665" w:type="dxa"/>
            <w:shd w:val="clear" w:color="auto" w:fill="auto"/>
          </w:tcPr>
          <w:p w14:paraId="03707BC4" w14:textId="77777777" w:rsidR="00C97CDC" w:rsidRPr="008D3541" w:rsidRDefault="00C97CDC" w:rsidP="00C97CDC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Use-case</w:t>
            </w:r>
          </w:p>
        </w:tc>
        <w:tc>
          <w:tcPr>
            <w:tcW w:w="5178" w:type="dxa"/>
            <w:shd w:val="clear" w:color="auto" w:fill="auto"/>
          </w:tcPr>
          <w:p w14:paraId="0D48C9B3" w14:textId="77777777" w:rsidR="00C97CDC" w:rsidRPr="008D3541" w:rsidRDefault="00C97CDC" w:rsidP="00C97CDC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C97CDC" w:rsidRPr="008D3541" w14:paraId="2CF7E1F4" w14:textId="77777777" w:rsidTr="00C97CDC">
        <w:tc>
          <w:tcPr>
            <w:tcW w:w="763" w:type="dxa"/>
            <w:shd w:val="clear" w:color="auto" w:fill="auto"/>
          </w:tcPr>
          <w:p w14:paraId="793256CA" w14:textId="77777777" w:rsidR="00C97CDC" w:rsidRPr="008D3541" w:rsidRDefault="00C97CDC" w:rsidP="00C9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65" w:type="dxa"/>
            <w:shd w:val="clear" w:color="auto" w:fill="auto"/>
          </w:tcPr>
          <w:p w14:paraId="1B3879B2" w14:textId="77777777" w:rsidR="00C97CDC" w:rsidRPr="008D3541" w:rsidRDefault="00C97CDC" w:rsidP="00C97C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</w:t>
            </w:r>
            <w:proofErr w:type="spellEnd"/>
          </w:p>
        </w:tc>
        <w:tc>
          <w:tcPr>
            <w:tcW w:w="5178" w:type="dxa"/>
            <w:shd w:val="clear" w:color="auto" w:fill="auto"/>
          </w:tcPr>
          <w:p w14:paraId="60A1744F" w14:textId="77777777" w:rsidR="00C97CDC" w:rsidRPr="008D3541" w:rsidRDefault="00C97CDC" w:rsidP="00C97C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97CDC" w:rsidRPr="008D3541" w14:paraId="75E2F07C" w14:textId="77777777" w:rsidTr="00C97CDC">
        <w:tc>
          <w:tcPr>
            <w:tcW w:w="763" w:type="dxa"/>
            <w:shd w:val="clear" w:color="auto" w:fill="auto"/>
          </w:tcPr>
          <w:p w14:paraId="3CA40CA8" w14:textId="77777777" w:rsidR="00C97CDC" w:rsidRDefault="00C97CDC" w:rsidP="00C9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65" w:type="dxa"/>
            <w:shd w:val="clear" w:color="auto" w:fill="auto"/>
          </w:tcPr>
          <w:p w14:paraId="7C8659A7" w14:textId="77777777" w:rsidR="00C97CDC" w:rsidRDefault="00C97CDC" w:rsidP="00C97C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  <w:tc>
          <w:tcPr>
            <w:tcW w:w="5178" w:type="dxa"/>
            <w:shd w:val="clear" w:color="auto" w:fill="auto"/>
          </w:tcPr>
          <w:p w14:paraId="492A4697" w14:textId="77777777" w:rsidR="00C97CDC" w:rsidRDefault="00C97CDC" w:rsidP="00C97C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admin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admin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web.</w:t>
            </w:r>
          </w:p>
        </w:tc>
      </w:tr>
      <w:tr w:rsidR="00C97CDC" w:rsidRPr="008D3541" w14:paraId="5758382D" w14:textId="77777777" w:rsidTr="00C97CDC">
        <w:tc>
          <w:tcPr>
            <w:tcW w:w="763" w:type="dxa"/>
            <w:shd w:val="clear" w:color="auto" w:fill="auto"/>
          </w:tcPr>
          <w:p w14:paraId="1E30B8E3" w14:textId="77777777" w:rsidR="00C97CDC" w:rsidRPr="008D3541" w:rsidRDefault="00C97CDC" w:rsidP="00C9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65" w:type="dxa"/>
            <w:shd w:val="clear" w:color="auto" w:fill="auto"/>
          </w:tcPr>
          <w:p w14:paraId="4E31AF69" w14:textId="77777777" w:rsidR="00C97CDC" w:rsidRPr="008D3541" w:rsidRDefault="00C97CDC" w:rsidP="00C97C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  <w:tc>
          <w:tcPr>
            <w:tcW w:w="5178" w:type="dxa"/>
            <w:shd w:val="clear" w:color="auto" w:fill="auto"/>
          </w:tcPr>
          <w:p w14:paraId="63232BE7" w14:textId="77777777" w:rsidR="00C97CDC" w:rsidRPr="008D3541" w:rsidRDefault="00C97CDC" w:rsidP="00C97C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admin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web.</w:t>
            </w:r>
          </w:p>
        </w:tc>
      </w:tr>
      <w:tr w:rsidR="00C97CDC" w:rsidRPr="008D3541" w14:paraId="55E10786" w14:textId="77777777" w:rsidTr="00C97CDC">
        <w:tc>
          <w:tcPr>
            <w:tcW w:w="763" w:type="dxa"/>
            <w:shd w:val="clear" w:color="auto" w:fill="auto"/>
          </w:tcPr>
          <w:p w14:paraId="6E6FE877" w14:textId="77777777" w:rsidR="00C97CDC" w:rsidRDefault="00C97CDC" w:rsidP="00C9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65" w:type="dxa"/>
            <w:shd w:val="clear" w:color="auto" w:fill="auto"/>
          </w:tcPr>
          <w:p w14:paraId="5636206E" w14:textId="77777777" w:rsidR="00C97CDC" w:rsidRDefault="00C97CDC" w:rsidP="00C97C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5178" w:type="dxa"/>
            <w:shd w:val="clear" w:color="auto" w:fill="auto"/>
          </w:tcPr>
          <w:p w14:paraId="7586F7E5" w14:textId="77777777" w:rsidR="00C97CDC" w:rsidRPr="008D3541" w:rsidRDefault="00C97CDC" w:rsidP="00C97C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admin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</w:tr>
      <w:tr w:rsidR="00C97CDC" w:rsidRPr="008D3541" w14:paraId="57EE0193" w14:textId="77777777" w:rsidTr="00C97CDC">
        <w:tc>
          <w:tcPr>
            <w:tcW w:w="763" w:type="dxa"/>
            <w:shd w:val="clear" w:color="auto" w:fill="auto"/>
          </w:tcPr>
          <w:p w14:paraId="34EA78EC" w14:textId="77777777" w:rsidR="00C97CDC" w:rsidRDefault="00C97CDC" w:rsidP="00C9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3665" w:type="dxa"/>
            <w:shd w:val="clear" w:color="auto" w:fill="auto"/>
          </w:tcPr>
          <w:p w14:paraId="222DB606" w14:textId="77777777" w:rsidR="00C97CDC" w:rsidRDefault="00C97CDC" w:rsidP="00C97C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5178" w:type="dxa"/>
            <w:shd w:val="clear" w:color="auto" w:fill="auto"/>
          </w:tcPr>
          <w:p w14:paraId="4EACD82C" w14:textId="77777777" w:rsidR="00C97CDC" w:rsidRPr="008D3541" w:rsidRDefault="00C97CDC" w:rsidP="00C97C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admin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mình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97CDC" w:rsidRPr="008D3541" w14:paraId="43AEC8EE" w14:textId="77777777" w:rsidTr="00C97CDC">
        <w:tc>
          <w:tcPr>
            <w:tcW w:w="763" w:type="dxa"/>
            <w:shd w:val="clear" w:color="auto" w:fill="auto"/>
          </w:tcPr>
          <w:p w14:paraId="60BF4C54" w14:textId="77777777" w:rsidR="00C97CDC" w:rsidRDefault="00C97CDC" w:rsidP="00C9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65" w:type="dxa"/>
            <w:shd w:val="clear" w:color="auto" w:fill="auto"/>
          </w:tcPr>
          <w:p w14:paraId="25E009E2" w14:textId="77777777" w:rsidR="00C97CDC" w:rsidRDefault="00C97CDC" w:rsidP="00C97C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  <w:tc>
          <w:tcPr>
            <w:tcW w:w="5178" w:type="dxa"/>
            <w:shd w:val="clear" w:color="auto" w:fill="auto"/>
          </w:tcPr>
          <w:p w14:paraId="1EE7F500" w14:textId="77777777" w:rsidR="00C97CDC" w:rsidRPr="008D3541" w:rsidRDefault="00C97CDC" w:rsidP="00C97CDC">
            <w:pPr>
              <w:rPr>
                <w:lang w:val="en-US"/>
              </w:rPr>
            </w:pPr>
            <w:r>
              <w:rPr>
                <w:lang w:val="en-US"/>
              </w:rPr>
              <w:t xml:space="preserve">Sau </w:t>
            </w: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thắc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mắc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dưới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C97CDC" w:rsidRPr="008D3541" w14:paraId="7A586808" w14:textId="77777777" w:rsidTr="00C97CDC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F3AB0" w14:textId="77777777" w:rsidR="00C97CDC" w:rsidRDefault="00C97CDC" w:rsidP="00C9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B3ED1" w14:textId="77777777" w:rsidR="00C97CDC" w:rsidRDefault="00C97CDC" w:rsidP="00C97C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luyện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tập</w:t>
            </w:r>
            <w:proofErr w:type="spellEnd"/>
          </w:p>
        </w:tc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59957" w14:textId="77777777" w:rsidR="00C97CDC" w:rsidRPr="008D3541" w:rsidRDefault="00C97CDC" w:rsidP="00C97C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luyện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97CDC" w:rsidRPr="008D3541" w14:paraId="54F2ADFF" w14:textId="77777777" w:rsidTr="00C97CDC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BFB69" w14:textId="77777777" w:rsidR="00C97CDC" w:rsidRDefault="00C97CDC" w:rsidP="00C9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8B266" w14:textId="77777777" w:rsidR="00C97CDC" w:rsidRDefault="00C97CDC" w:rsidP="00C97C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vựng</w:t>
            </w:r>
            <w:proofErr w:type="spellEnd"/>
          </w:p>
        </w:tc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0E94B" w14:textId="77777777" w:rsidR="00C97CDC" w:rsidRPr="008D3541" w:rsidRDefault="00C97CDC" w:rsidP="00C97C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</w:p>
        </w:tc>
      </w:tr>
      <w:tr w:rsidR="00C97CDC" w:rsidRPr="008D3541" w14:paraId="63D16D28" w14:textId="77777777" w:rsidTr="00C97CDC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A01F9" w14:textId="77777777" w:rsidR="00C97CDC" w:rsidRDefault="00C97CDC" w:rsidP="00C9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AB4B5" w14:textId="77777777" w:rsidR="00C97CDC" w:rsidRDefault="00C97CDC" w:rsidP="00C97C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pháp</w:t>
            </w:r>
            <w:proofErr w:type="spellEnd"/>
          </w:p>
        </w:tc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331FC" w14:textId="77777777" w:rsidR="00C97CDC" w:rsidRPr="008D3541" w:rsidRDefault="00C97CDC" w:rsidP="00C97C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pháp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thấp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cao</w:t>
            </w:r>
            <w:proofErr w:type="spellEnd"/>
          </w:p>
        </w:tc>
      </w:tr>
      <w:tr w:rsidR="00C97CDC" w:rsidRPr="008D3541" w14:paraId="1B3EDEEB" w14:textId="77777777" w:rsidTr="00C97CDC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584D9" w14:textId="77777777" w:rsidR="00C97CDC" w:rsidRDefault="00C97CDC" w:rsidP="00C9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67990" w14:textId="77777777" w:rsidR="00C97CDC" w:rsidRDefault="00C97CDC" w:rsidP="00C97C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anh</w:t>
            </w:r>
            <w:proofErr w:type="spellEnd"/>
          </w:p>
        </w:tc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23F30" w14:textId="77777777" w:rsidR="00C97CDC" w:rsidRPr="008D3541" w:rsidRDefault="00C97CDC" w:rsidP="00C97C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tiếng</w:t>
            </w:r>
            <w:proofErr w:type="spellEnd"/>
            <w:r>
              <w:rPr>
                <w:lang w:val="en-US"/>
              </w:rPr>
              <w:t xml:space="preserve"> Anh</w:t>
            </w:r>
          </w:p>
        </w:tc>
      </w:tr>
      <w:tr w:rsidR="00C97CDC" w:rsidRPr="008D3541" w14:paraId="7626F104" w14:textId="77777777" w:rsidTr="00C97CDC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AA5FA" w14:textId="77777777" w:rsidR="00C97CDC" w:rsidRDefault="00C97CDC" w:rsidP="00C9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E420A" w14:textId="77777777" w:rsidR="00C97CDC" w:rsidRDefault="00C97CDC" w:rsidP="00C97C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luyện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nghe</w:t>
            </w:r>
            <w:proofErr w:type="spellEnd"/>
          </w:p>
        </w:tc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8216C" w14:textId="77777777" w:rsidR="00C97CDC" w:rsidRPr="008D3541" w:rsidRDefault="00C97CDC" w:rsidP="00C97C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tiếng</w:t>
            </w:r>
            <w:proofErr w:type="spellEnd"/>
            <w:r>
              <w:rPr>
                <w:lang w:val="en-US"/>
              </w:rPr>
              <w:t xml:space="preserve"> Anh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luyện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nghe</w:t>
            </w:r>
            <w:proofErr w:type="spellEnd"/>
          </w:p>
        </w:tc>
      </w:tr>
      <w:tr w:rsidR="00C97CDC" w:rsidRPr="008D3541" w14:paraId="053BEC6B" w14:textId="77777777" w:rsidTr="00C97CDC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91CEA" w14:textId="77777777" w:rsidR="00C97CDC" w:rsidRDefault="00C97CDC" w:rsidP="00C9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71D97" w14:textId="77777777" w:rsidR="00C97CDC" w:rsidRDefault="00C97CDC" w:rsidP="00C97C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708DD" w14:textId="77777777" w:rsidR="00C97CDC" w:rsidRPr="008D3541" w:rsidRDefault="00C97CDC" w:rsidP="00C97CDC">
            <w:p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</w:t>
            </w:r>
          </w:p>
        </w:tc>
      </w:tr>
      <w:tr w:rsidR="00C97CDC" w:rsidRPr="008D3541" w14:paraId="506D2156" w14:textId="77777777" w:rsidTr="00C97CDC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96816" w14:textId="77777777" w:rsidR="00C97CDC" w:rsidRDefault="00C97CDC" w:rsidP="00C9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AFC12" w14:textId="77777777" w:rsidR="00C97CDC" w:rsidRDefault="00C97CDC" w:rsidP="00C97C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hồi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4FD7B" w14:textId="77777777" w:rsidR="00C97CDC" w:rsidRPr="008D3541" w:rsidRDefault="00C97CDC" w:rsidP="00C97CDC">
            <w:p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nhiệm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thắc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mắc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dưới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C97CDC" w:rsidRPr="008D3541" w14:paraId="2470EF65" w14:textId="77777777" w:rsidTr="00C97CDC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4CF4A" w14:textId="77777777" w:rsidR="00C97CDC" w:rsidRDefault="00C97CDC" w:rsidP="00C9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104B4" w14:textId="77777777" w:rsidR="00C97CDC" w:rsidRDefault="00C97CDC" w:rsidP="00C97C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</w:p>
        </w:tc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E376C" w14:textId="77777777" w:rsidR="00C97CDC" w:rsidRPr="008D3541" w:rsidRDefault="00C97CDC" w:rsidP="00C97CDC">
            <w:p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</w:p>
        </w:tc>
      </w:tr>
      <w:tr w:rsidR="00C97CDC" w:rsidRPr="008D3541" w14:paraId="07B4155F" w14:textId="77777777" w:rsidTr="00C97CDC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CC245" w14:textId="77777777" w:rsidR="00C97CDC" w:rsidRDefault="00C97CDC" w:rsidP="00C9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59CF7" w14:textId="77777777" w:rsidR="00C97CDC" w:rsidRDefault="00C97CDC" w:rsidP="00C97C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</w:p>
        </w:tc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3B003" w14:textId="77777777" w:rsidR="00C97CDC" w:rsidRPr="008D3541" w:rsidRDefault="00C97CDC" w:rsidP="00C97CDC">
            <w:p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dưới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dạng</w:t>
            </w:r>
            <w:proofErr w:type="spellEnd"/>
            <w:r>
              <w:rPr>
                <w:lang w:val="en-US"/>
              </w:rPr>
              <w:t xml:space="preserve"> google form </w:t>
            </w:r>
            <w:proofErr w:type="spellStart"/>
            <w:r>
              <w:rPr>
                <w:lang w:val="en-US"/>
              </w:rPr>
              <w:t>rồi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web</w:t>
            </w:r>
          </w:p>
        </w:tc>
      </w:tr>
      <w:tr w:rsidR="00C97CDC" w:rsidRPr="008D3541" w14:paraId="28019C2D" w14:textId="77777777" w:rsidTr="00C97CDC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48C6B" w14:textId="77777777" w:rsidR="00C97CDC" w:rsidRDefault="00C97CDC" w:rsidP="00C9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BB379" w14:textId="77777777" w:rsidR="00C97CDC" w:rsidRDefault="00C97CDC" w:rsidP="00C97C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</w:p>
        </w:tc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0F130" w14:textId="77777777" w:rsidR="00C97CDC" w:rsidRPr="008D3541" w:rsidRDefault="00C97CDC" w:rsidP="00C97CDC">
            <w:p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sẵn</w:t>
            </w:r>
            <w:proofErr w:type="spellEnd"/>
          </w:p>
        </w:tc>
      </w:tr>
      <w:tr w:rsidR="00C97CDC" w:rsidRPr="008D3541" w14:paraId="1AF1F0DA" w14:textId="77777777" w:rsidTr="00C97CDC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126BD" w14:textId="77777777" w:rsidR="00C97CDC" w:rsidRDefault="00C97CDC" w:rsidP="00C9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809EF" w14:textId="77777777" w:rsidR="00C97CDC" w:rsidRDefault="00C97CDC" w:rsidP="00C97C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</w:p>
        </w:tc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1F787" w14:textId="77777777" w:rsidR="00C97CDC" w:rsidRPr="008D3541" w:rsidRDefault="00C97CDC" w:rsidP="00C97CDC">
            <w:p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sẵn</w:t>
            </w:r>
            <w:proofErr w:type="spellEnd"/>
          </w:p>
        </w:tc>
      </w:tr>
      <w:tr w:rsidR="00C97CDC" w:rsidRPr="008D3541" w14:paraId="6C151E90" w14:textId="77777777" w:rsidTr="00C97CDC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1A9DF" w14:textId="77777777" w:rsidR="00C97CDC" w:rsidRDefault="00C97CDC" w:rsidP="00C9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E9F37" w14:textId="77777777" w:rsidR="00C97CDC" w:rsidRDefault="00C97CDC" w:rsidP="00C97C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EB43B" w14:textId="77777777" w:rsidR="00C97CDC" w:rsidRPr="008D3541" w:rsidRDefault="00C97CDC" w:rsidP="00C97CDC">
            <w:p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C97CDC" w:rsidRPr="008D3541" w14:paraId="474F07D9" w14:textId="77777777" w:rsidTr="00C97CDC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26012" w14:textId="77777777" w:rsidR="00C97CDC" w:rsidRDefault="00C97CDC" w:rsidP="00C9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C396D" w14:textId="77777777" w:rsidR="00C97CDC" w:rsidRDefault="00C97CDC" w:rsidP="00C97C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3EEDA" w14:textId="77777777" w:rsidR="00C97CDC" w:rsidRPr="008D3541" w:rsidRDefault="00C97CDC" w:rsidP="00C97CDC">
            <w:p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  <w:r>
              <w:rPr>
                <w:lang w:val="en-US"/>
              </w:rPr>
              <w:t xml:space="preserve">, video </w:t>
            </w:r>
            <w:proofErr w:type="spellStart"/>
            <w:r>
              <w:rPr>
                <w:lang w:val="en-US"/>
              </w:rPr>
              <w:t>phim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</w:p>
        </w:tc>
      </w:tr>
      <w:tr w:rsidR="00C97CDC" w:rsidRPr="008D3541" w14:paraId="49DFBC25" w14:textId="77777777" w:rsidTr="00C97CDC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CE3D4" w14:textId="77777777" w:rsidR="00C97CDC" w:rsidRDefault="00C97CDC" w:rsidP="00C9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D073E" w14:textId="77777777" w:rsidR="00C97CDC" w:rsidRDefault="00C97CDC" w:rsidP="00C97C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BBD72" w14:textId="77777777" w:rsidR="00C97CDC" w:rsidRPr="008D3541" w:rsidRDefault="00C97CDC" w:rsidP="00C97CDC">
            <w:p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nghe</w:t>
            </w:r>
            <w:proofErr w:type="spellEnd"/>
            <w:r>
              <w:rPr>
                <w:lang w:val="en-US"/>
              </w:rPr>
              <w:t>,…</w:t>
            </w:r>
            <w:proofErr w:type="gramEnd"/>
          </w:p>
        </w:tc>
      </w:tr>
      <w:tr w:rsidR="00C97CDC" w:rsidRPr="008D3541" w14:paraId="144D5CEC" w14:textId="77777777" w:rsidTr="00C97CDC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1A97D" w14:textId="77777777" w:rsidR="00C97CDC" w:rsidRDefault="00C97CDC" w:rsidP="00C9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FF648" w14:textId="77777777" w:rsidR="00C97CDC" w:rsidRDefault="00C97CDC" w:rsidP="00C97C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7E1C8" w14:textId="77777777" w:rsidR="00C97CDC" w:rsidRPr="008D3541" w:rsidRDefault="00C97CDC" w:rsidP="00C97CDC">
            <w:p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, </w:t>
            </w:r>
            <w:proofErr w:type="gramStart"/>
            <w:r>
              <w:rPr>
                <w:lang w:val="en-US"/>
              </w:rPr>
              <w:t>video,…</w:t>
            </w:r>
            <w:proofErr w:type="gramEnd"/>
          </w:p>
        </w:tc>
      </w:tr>
      <w:tr w:rsidR="00C97CDC" w:rsidRPr="008D3541" w14:paraId="05B0700E" w14:textId="77777777" w:rsidTr="00C97CDC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2841A" w14:textId="77777777" w:rsidR="00C97CDC" w:rsidRDefault="00C97CDC" w:rsidP="00C9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2C664" w14:textId="77777777" w:rsidR="00C97CDC" w:rsidRDefault="00C97CDC" w:rsidP="00C97C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</w:p>
        </w:tc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1C85D" w14:textId="77777777" w:rsidR="00C97CDC" w:rsidRPr="008D3541" w:rsidRDefault="00C97CDC" w:rsidP="00C97C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admin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</w:p>
        </w:tc>
      </w:tr>
    </w:tbl>
    <w:p w14:paraId="34B65A88" w14:textId="77777777" w:rsidR="00A23833" w:rsidRDefault="00A23833" w:rsidP="00A23833">
      <w:pPr>
        <w:rPr>
          <w:lang w:val="en-US"/>
        </w:rPr>
      </w:pPr>
    </w:p>
    <w:p w14:paraId="74BFFF4A" w14:textId="33076D11" w:rsidR="00CD198F" w:rsidRPr="008802F9" w:rsidRDefault="00A23833" w:rsidP="00CD198F">
      <w:pPr>
        <w:pStyle w:val="Heading1"/>
        <w:spacing w:line="360" w:lineRule="auto"/>
        <w:jc w:val="both"/>
        <w:rPr>
          <w:lang w:val="en-US"/>
        </w:rPr>
      </w:pPr>
      <w:bookmarkStart w:id="8" w:name="_Toc369450776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8"/>
      <w:r>
        <w:rPr>
          <w:lang w:val="en-US"/>
        </w:rPr>
        <w:t xml:space="preserve"> </w:t>
      </w:r>
    </w:p>
    <w:p w14:paraId="712A2653" w14:textId="77777777" w:rsidR="00C97CDC" w:rsidRDefault="00C97CDC" w:rsidP="00CD198F">
      <w:pPr>
        <w:pStyle w:val="BodyText"/>
        <w:ind w:left="0"/>
        <w:jc w:val="both"/>
        <w:rPr>
          <w:i/>
          <w:color w:val="0000FF"/>
          <w:lang w:val="en-US"/>
        </w:rPr>
      </w:pPr>
    </w:p>
    <w:p w14:paraId="0CBEF391" w14:textId="77777777" w:rsidR="00C97CDC" w:rsidRDefault="00C97CDC" w:rsidP="00CD198F">
      <w:pPr>
        <w:pStyle w:val="BodyText"/>
        <w:ind w:left="0"/>
        <w:jc w:val="both"/>
        <w:rPr>
          <w:i/>
          <w:color w:val="0000FF"/>
          <w:lang w:val="en-US"/>
        </w:rPr>
      </w:pPr>
    </w:p>
    <w:p w14:paraId="5C22607E" w14:textId="77777777" w:rsidR="00C97CDC" w:rsidRDefault="00C97CDC" w:rsidP="00CD198F">
      <w:pPr>
        <w:pStyle w:val="BodyText"/>
        <w:ind w:left="0"/>
        <w:jc w:val="both"/>
        <w:rPr>
          <w:i/>
          <w:color w:val="0000FF"/>
          <w:lang w:val="en-US"/>
        </w:rPr>
      </w:pPr>
    </w:p>
    <w:p w14:paraId="058F4D96" w14:textId="77777777" w:rsidR="00C97CDC" w:rsidRDefault="00C97CDC" w:rsidP="00CD198F">
      <w:pPr>
        <w:pStyle w:val="BodyText"/>
        <w:ind w:left="0"/>
        <w:jc w:val="both"/>
        <w:rPr>
          <w:i/>
          <w:color w:val="0000FF"/>
          <w:lang w:val="en-US"/>
        </w:rPr>
      </w:pPr>
    </w:p>
    <w:p w14:paraId="4DAD36A0" w14:textId="77777777" w:rsidR="00C97CDC" w:rsidRDefault="00C97CDC" w:rsidP="00CD198F">
      <w:pPr>
        <w:pStyle w:val="BodyText"/>
        <w:ind w:left="0"/>
        <w:jc w:val="both"/>
        <w:rPr>
          <w:i/>
          <w:color w:val="0000FF"/>
          <w:lang w:val="en-US"/>
        </w:rPr>
      </w:pPr>
    </w:p>
    <w:p w14:paraId="17461C75" w14:textId="77777777" w:rsidR="00C97CDC" w:rsidRDefault="00C97CDC" w:rsidP="00CD198F">
      <w:pPr>
        <w:pStyle w:val="BodyText"/>
        <w:ind w:left="0"/>
        <w:jc w:val="both"/>
        <w:rPr>
          <w:i/>
          <w:color w:val="0000FF"/>
          <w:lang w:val="en-US"/>
        </w:rPr>
      </w:pPr>
    </w:p>
    <w:p w14:paraId="5EECD6C0" w14:textId="77777777" w:rsidR="00C97CDC" w:rsidRDefault="00C97CDC" w:rsidP="00CD198F">
      <w:pPr>
        <w:pStyle w:val="BodyText"/>
        <w:ind w:left="0"/>
        <w:jc w:val="both"/>
        <w:rPr>
          <w:i/>
          <w:color w:val="0000FF"/>
          <w:lang w:val="en-US"/>
        </w:rPr>
      </w:pPr>
    </w:p>
    <w:p w14:paraId="352FA01C" w14:textId="77777777" w:rsidR="00C97CDC" w:rsidRDefault="00C97CDC" w:rsidP="00CD198F">
      <w:pPr>
        <w:pStyle w:val="BodyText"/>
        <w:ind w:left="0"/>
        <w:jc w:val="both"/>
        <w:rPr>
          <w:i/>
          <w:color w:val="0000FF"/>
          <w:lang w:val="en-US"/>
        </w:rPr>
      </w:pPr>
    </w:p>
    <w:p w14:paraId="327BC176" w14:textId="3EF76D79" w:rsidR="00CD198F" w:rsidRDefault="008802F9" w:rsidP="00CD198F">
      <w:pPr>
        <w:pStyle w:val="BodyText"/>
        <w:ind w:left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lastRenderedPageBreak/>
        <w:t xml:space="preserve">4.1 </w:t>
      </w:r>
      <w:proofErr w:type="spellStart"/>
      <w:r w:rsidR="00CF3500">
        <w:rPr>
          <w:i/>
          <w:color w:val="0000FF"/>
          <w:lang w:val="en-US"/>
        </w:rPr>
        <w:t>Đặc</w:t>
      </w:r>
      <w:proofErr w:type="spellEnd"/>
      <w:r w:rsidR="00CF3500">
        <w:rPr>
          <w:i/>
          <w:color w:val="0000FF"/>
          <w:lang w:val="en-US"/>
        </w:rPr>
        <w:t xml:space="preserve"> </w:t>
      </w:r>
      <w:proofErr w:type="spellStart"/>
      <w:r w:rsidR="00CF3500">
        <w:rPr>
          <w:i/>
          <w:color w:val="0000FF"/>
          <w:lang w:val="en-US"/>
        </w:rPr>
        <w:t>tả</w:t>
      </w:r>
      <w:proofErr w:type="spellEnd"/>
      <w:r w:rsidR="00CF3500">
        <w:rPr>
          <w:i/>
          <w:color w:val="0000FF"/>
          <w:lang w:val="en-US"/>
        </w:rPr>
        <w:t xml:space="preserve"> </w:t>
      </w:r>
      <w:r w:rsidR="004A507A">
        <w:rPr>
          <w:i/>
          <w:color w:val="0000FF"/>
          <w:lang w:val="en-US"/>
        </w:rPr>
        <w:t>U</w:t>
      </w:r>
      <w:r w:rsidR="00CF3500">
        <w:rPr>
          <w:i/>
          <w:color w:val="0000FF"/>
          <w:lang w:val="en-US"/>
        </w:rPr>
        <w:t>se case</w:t>
      </w:r>
      <w:r w:rsidR="004A507A">
        <w:rPr>
          <w:i/>
          <w:color w:val="0000FF"/>
          <w:lang w:val="en-US"/>
        </w:rPr>
        <w:t xml:space="preserve">: </w:t>
      </w:r>
      <w:proofErr w:type="spellStart"/>
      <w:r w:rsidR="004A507A">
        <w:rPr>
          <w:i/>
          <w:color w:val="0000FF"/>
          <w:lang w:val="en-US"/>
        </w:rPr>
        <w:t>Đăng</w:t>
      </w:r>
      <w:proofErr w:type="spellEnd"/>
      <w:r w:rsidR="004A507A">
        <w:rPr>
          <w:i/>
          <w:color w:val="0000FF"/>
          <w:lang w:val="en-US"/>
        </w:rPr>
        <w:t xml:space="preserve"> </w:t>
      </w:r>
      <w:proofErr w:type="spellStart"/>
      <w:r w:rsidR="004A507A">
        <w:rPr>
          <w:i/>
          <w:color w:val="0000FF"/>
          <w:lang w:val="en-US"/>
        </w:rPr>
        <w:t>ký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AE7B44" w14:paraId="1EB66EB1" w14:textId="77777777" w:rsidTr="003663DD">
        <w:tc>
          <w:tcPr>
            <w:tcW w:w="4621" w:type="dxa"/>
            <w:shd w:val="clear" w:color="auto" w:fill="92D050"/>
          </w:tcPr>
          <w:p w14:paraId="2A8F14AA" w14:textId="60C34ECD" w:rsidR="00AE7B44" w:rsidRPr="003663DD" w:rsidRDefault="00CF3500" w:rsidP="00AE7B44">
            <w:pPr>
              <w:rPr>
                <w:lang w:val="en-US"/>
              </w:rPr>
            </w:pPr>
            <w:r>
              <w:rPr>
                <w:lang w:val="en-US"/>
              </w:rPr>
              <w:t xml:space="preserve">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</w:p>
        </w:tc>
        <w:tc>
          <w:tcPr>
            <w:tcW w:w="4622" w:type="dxa"/>
            <w:shd w:val="clear" w:color="auto" w:fill="92D050"/>
          </w:tcPr>
          <w:p w14:paraId="4E188BC2" w14:textId="3FA39DFE" w:rsidR="00AE7B44" w:rsidRPr="003663DD" w:rsidRDefault="00CF3500" w:rsidP="00AE7B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Nội</w:t>
            </w:r>
            <w:proofErr w:type="spellEnd"/>
            <w:r>
              <w:rPr>
                <w:lang w:val="en-US"/>
              </w:rPr>
              <w:t xml:space="preserve"> dung</w:t>
            </w:r>
          </w:p>
        </w:tc>
      </w:tr>
      <w:tr w:rsidR="003663DD" w14:paraId="5580A5F5" w14:textId="77777777" w:rsidTr="003663DD">
        <w:tc>
          <w:tcPr>
            <w:tcW w:w="4621" w:type="dxa"/>
            <w:shd w:val="clear" w:color="auto" w:fill="FFFFFF" w:themeFill="background1"/>
          </w:tcPr>
          <w:p w14:paraId="2FD15C64" w14:textId="74015BF3" w:rsidR="003663DD" w:rsidRPr="003663DD" w:rsidRDefault="003663DD" w:rsidP="00AE7B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  <w:shd w:val="clear" w:color="auto" w:fill="FFFFFF" w:themeFill="background1"/>
          </w:tcPr>
          <w:p w14:paraId="0DD23D26" w14:textId="1A0DDCC4" w:rsidR="003663DD" w:rsidRPr="003663DD" w:rsidRDefault="003509B1" w:rsidP="00AE7B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</w:t>
            </w:r>
            <w:proofErr w:type="spellEnd"/>
            <w:r>
              <w:rPr>
                <w:lang w:val="en-US"/>
              </w:rPr>
              <w:t xml:space="preserve"> admin </w:t>
            </w:r>
            <w:proofErr w:type="spellStart"/>
            <w:r w:rsidR="00CF3500">
              <w:rPr>
                <w:lang w:val="en-US"/>
              </w:rPr>
              <w:t>sử</w:t>
            </w:r>
            <w:proofErr w:type="spellEnd"/>
            <w:r w:rsidR="00CF3500">
              <w:rPr>
                <w:lang w:val="en-US"/>
              </w:rPr>
              <w:t xml:space="preserve"> </w:t>
            </w:r>
            <w:proofErr w:type="spellStart"/>
            <w:r w:rsidR="00CF3500">
              <w:rPr>
                <w:lang w:val="en-US"/>
              </w:rPr>
              <w:t>dụng</w:t>
            </w:r>
            <w:proofErr w:type="spellEnd"/>
            <w:r w:rsidR="00CF3500">
              <w:rPr>
                <w:lang w:val="en-US"/>
              </w:rPr>
              <w:t xml:space="preserve"> use case </w:t>
            </w:r>
            <w:proofErr w:type="spellStart"/>
            <w:r w:rsidR="00CF3500">
              <w:rPr>
                <w:lang w:val="en-US"/>
              </w:rPr>
              <w:t>để</w:t>
            </w:r>
            <w:proofErr w:type="spellEnd"/>
            <w:r w:rsidR="00CF350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</w:t>
            </w:r>
            <w:r w:rsidR="003663DD">
              <w:rPr>
                <w:lang w:val="en-US"/>
              </w:rPr>
              <w:t>ăng</w:t>
            </w:r>
            <w:proofErr w:type="spellEnd"/>
            <w:r w:rsidR="003663DD">
              <w:rPr>
                <w:lang w:val="en-US"/>
              </w:rPr>
              <w:t xml:space="preserve"> </w:t>
            </w:r>
            <w:proofErr w:type="spellStart"/>
            <w:r w:rsidR="003663DD">
              <w:rPr>
                <w:lang w:val="en-US"/>
              </w:rPr>
              <w:t>kí</w:t>
            </w:r>
            <w:proofErr w:type="spellEnd"/>
            <w:r w:rsidR="003663DD">
              <w:rPr>
                <w:lang w:val="en-US"/>
              </w:rPr>
              <w:t xml:space="preserve"> </w:t>
            </w:r>
            <w:proofErr w:type="spellStart"/>
            <w:r w:rsidR="003663DD">
              <w:rPr>
                <w:lang w:val="en-US"/>
              </w:rPr>
              <w:t>tài</w:t>
            </w:r>
            <w:proofErr w:type="spellEnd"/>
            <w:r w:rsidR="003663DD">
              <w:rPr>
                <w:lang w:val="en-US"/>
              </w:rPr>
              <w:t xml:space="preserve"> </w:t>
            </w:r>
            <w:proofErr w:type="spellStart"/>
            <w:r w:rsidR="003663DD">
              <w:rPr>
                <w:lang w:val="en-US"/>
              </w:rPr>
              <w:t>khoản</w:t>
            </w:r>
            <w:proofErr w:type="spellEnd"/>
            <w:r w:rsidR="00CF3500">
              <w:rPr>
                <w:lang w:val="en-US"/>
              </w:rPr>
              <w:t xml:space="preserve"> </w:t>
            </w:r>
            <w:proofErr w:type="spellStart"/>
            <w:r w:rsidR="00CF3500">
              <w:rPr>
                <w:lang w:val="en-US"/>
              </w:rPr>
              <w:t>để</w:t>
            </w:r>
            <w:proofErr w:type="spellEnd"/>
            <w:r w:rsidR="00CF3500">
              <w:rPr>
                <w:lang w:val="en-US"/>
              </w:rPr>
              <w:t xml:space="preserve"> </w:t>
            </w:r>
            <w:proofErr w:type="spellStart"/>
            <w:r w:rsidR="00CF3500">
              <w:rPr>
                <w:lang w:val="en-US"/>
              </w:rPr>
              <w:t>có</w:t>
            </w:r>
            <w:proofErr w:type="spellEnd"/>
            <w:r w:rsidR="00CF3500">
              <w:rPr>
                <w:lang w:val="en-US"/>
              </w:rPr>
              <w:t xml:space="preserve"> </w:t>
            </w:r>
            <w:proofErr w:type="spellStart"/>
            <w:r w:rsidR="00CF3500">
              <w:rPr>
                <w:lang w:val="en-US"/>
              </w:rPr>
              <w:t>thể</w:t>
            </w:r>
            <w:proofErr w:type="spellEnd"/>
            <w:r w:rsidR="00CF3500">
              <w:rPr>
                <w:lang w:val="en-US"/>
              </w:rPr>
              <w:t xml:space="preserve"> </w:t>
            </w:r>
            <w:proofErr w:type="spellStart"/>
            <w:r w:rsidR="00CF3500">
              <w:rPr>
                <w:lang w:val="en-US"/>
              </w:rPr>
              <w:t>đăng</w:t>
            </w:r>
            <w:proofErr w:type="spellEnd"/>
            <w:r w:rsidR="00CF3500">
              <w:rPr>
                <w:lang w:val="en-US"/>
              </w:rPr>
              <w:t xml:space="preserve"> </w:t>
            </w:r>
            <w:proofErr w:type="spellStart"/>
            <w:r w:rsidR="00CF3500">
              <w:rPr>
                <w:lang w:val="en-US"/>
              </w:rPr>
              <w:t>nhập</w:t>
            </w:r>
            <w:proofErr w:type="spellEnd"/>
          </w:p>
        </w:tc>
      </w:tr>
      <w:tr w:rsidR="00AE7B44" w14:paraId="47C1B54E" w14:textId="77777777" w:rsidTr="00AE7B44">
        <w:tc>
          <w:tcPr>
            <w:tcW w:w="4621" w:type="dxa"/>
          </w:tcPr>
          <w:p w14:paraId="57C12E47" w14:textId="0190A59B" w:rsidR="00AE7B44" w:rsidRDefault="00AE7B44" w:rsidP="00AE7B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</w:tcPr>
          <w:p w14:paraId="5A0788D5" w14:textId="77777777" w:rsidR="00AE7B44" w:rsidRDefault="003663DD" w:rsidP="00876526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</w:t>
            </w:r>
          </w:p>
          <w:p w14:paraId="61B308E6" w14:textId="77777777" w:rsidR="003663DD" w:rsidRDefault="003663DD" w:rsidP="00876526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</w:t>
            </w:r>
            <w:proofErr w:type="spellEnd"/>
          </w:p>
          <w:p w14:paraId="459E931A" w14:textId="77777777" w:rsidR="003663DD" w:rsidRDefault="003663DD" w:rsidP="00876526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</w:p>
          <w:p w14:paraId="2919398E" w14:textId="79547812" w:rsidR="003663DD" w:rsidRPr="003663DD" w:rsidRDefault="003663DD" w:rsidP="00876526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Bấm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xong</w:t>
            </w:r>
            <w:proofErr w:type="spellEnd"/>
          </w:p>
        </w:tc>
      </w:tr>
      <w:tr w:rsidR="00AE7B44" w14:paraId="52901A2E" w14:textId="77777777" w:rsidTr="00AE7B44">
        <w:tc>
          <w:tcPr>
            <w:tcW w:w="4621" w:type="dxa"/>
          </w:tcPr>
          <w:p w14:paraId="6D555E6E" w14:textId="7B6D4ED6" w:rsidR="00AE7B44" w:rsidRDefault="00AE7B44" w:rsidP="00AE7B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4622" w:type="dxa"/>
          </w:tcPr>
          <w:p w14:paraId="099AA6BA" w14:textId="77777777" w:rsidR="003509B1" w:rsidRDefault="003509B1" w:rsidP="0087652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</w:t>
            </w:r>
            <w:proofErr w:type="spellEnd"/>
          </w:p>
          <w:p w14:paraId="7F148DC7" w14:textId="29AC1F22" w:rsidR="004A507A" w:rsidRPr="003509B1" w:rsidRDefault="004A507A" w:rsidP="0087652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ngừng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</w:t>
            </w:r>
            <w:proofErr w:type="spellEnd"/>
          </w:p>
        </w:tc>
      </w:tr>
      <w:tr w:rsidR="00AE7B44" w14:paraId="5E597EDD" w14:textId="77777777" w:rsidTr="00AE7B44">
        <w:tc>
          <w:tcPr>
            <w:tcW w:w="4621" w:type="dxa"/>
          </w:tcPr>
          <w:p w14:paraId="7D493F88" w14:textId="2C4E5873" w:rsidR="00AE7B44" w:rsidRDefault="00AE7B44" w:rsidP="00AE7B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biệt</w:t>
            </w:r>
            <w:proofErr w:type="spellEnd"/>
          </w:p>
        </w:tc>
        <w:tc>
          <w:tcPr>
            <w:tcW w:w="4622" w:type="dxa"/>
          </w:tcPr>
          <w:p w14:paraId="7E174907" w14:textId="2A72302A" w:rsidR="00AE7B44" w:rsidRDefault="003509B1" w:rsidP="00AE7B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AE7B44" w14:paraId="6B5EC31F" w14:textId="77777777" w:rsidTr="00AE7B44">
        <w:tc>
          <w:tcPr>
            <w:tcW w:w="4621" w:type="dxa"/>
          </w:tcPr>
          <w:p w14:paraId="2A64BEBA" w14:textId="327B196E" w:rsidR="00AE7B44" w:rsidRDefault="00AE7B44" w:rsidP="00AE7B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bắt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 w:rsidR="00030B68"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</w:tcPr>
          <w:p w14:paraId="75F5A242" w14:textId="03D52C13" w:rsidR="00AE7B44" w:rsidRDefault="003509B1" w:rsidP="00AE7B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</w:t>
            </w:r>
          </w:p>
        </w:tc>
      </w:tr>
      <w:tr w:rsidR="00AE7B44" w14:paraId="237AD9A5" w14:textId="77777777" w:rsidTr="00AE7B44">
        <w:tc>
          <w:tcPr>
            <w:tcW w:w="4621" w:type="dxa"/>
          </w:tcPr>
          <w:p w14:paraId="2D7073EC" w14:textId="5FCAB517" w:rsidR="00AE7B44" w:rsidRDefault="00030B68" w:rsidP="00AE7B44">
            <w:pPr>
              <w:rPr>
                <w:lang w:val="en-US"/>
              </w:rPr>
            </w:pPr>
            <w:proofErr w:type="spellStart"/>
            <w:r w:rsidRPr="00030B68">
              <w:rPr>
                <w:lang w:val="en-US"/>
              </w:rPr>
              <w:t>Trạng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thái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hệ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thống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sau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khi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thực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hiện</w:t>
            </w:r>
            <w:proofErr w:type="spellEnd"/>
            <w:r w:rsidRPr="00030B68"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</w:tcPr>
          <w:p w14:paraId="05A1F946" w14:textId="77777777" w:rsidR="00AE7B44" w:rsidRDefault="003509B1" w:rsidP="0087652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dung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vừa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</w:t>
            </w:r>
            <w:proofErr w:type="spellEnd"/>
          </w:p>
          <w:p w14:paraId="4E1C01B8" w14:textId="64B1CEBC" w:rsidR="003509B1" w:rsidRPr="003509B1" w:rsidRDefault="003509B1" w:rsidP="0087652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bại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gửi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</w:p>
        </w:tc>
      </w:tr>
      <w:tr w:rsidR="00AE7B44" w14:paraId="22DF9F36" w14:textId="77777777" w:rsidTr="00AE7B44">
        <w:tc>
          <w:tcPr>
            <w:tcW w:w="4621" w:type="dxa"/>
          </w:tcPr>
          <w:p w14:paraId="3AFC54B3" w14:textId="21678B3F" w:rsidR="00AE7B44" w:rsidRDefault="00030B68" w:rsidP="00AE7B44">
            <w:pPr>
              <w:rPr>
                <w:lang w:val="en-US"/>
              </w:rPr>
            </w:pPr>
            <w:proofErr w:type="spellStart"/>
            <w:r w:rsidRPr="00030B68">
              <w:rPr>
                <w:lang w:val="en-US"/>
              </w:rPr>
              <w:t>Điểm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mở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</w:tcPr>
          <w:p w14:paraId="7D4A34FC" w14:textId="029A2E54" w:rsidR="00AE7B44" w:rsidRDefault="00CF3500" w:rsidP="00AE7B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AE7B44" w14:paraId="7924351F" w14:textId="77777777" w:rsidTr="00AE7B44">
        <w:tc>
          <w:tcPr>
            <w:tcW w:w="4621" w:type="dxa"/>
          </w:tcPr>
          <w:p w14:paraId="77EB913D" w14:textId="77777777" w:rsidR="00AE7B44" w:rsidRDefault="00AE7B44" w:rsidP="00AE7B44">
            <w:pPr>
              <w:rPr>
                <w:lang w:val="en-US"/>
              </w:rPr>
            </w:pPr>
          </w:p>
        </w:tc>
        <w:tc>
          <w:tcPr>
            <w:tcW w:w="4622" w:type="dxa"/>
          </w:tcPr>
          <w:p w14:paraId="232FBAF6" w14:textId="77777777" w:rsidR="00AE7B44" w:rsidRDefault="00AE7B44" w:rsidP="00AE7B44">
            <w:pPr>
              <w:rPr>
                <w:lang w:val="en-US"/>
              </w:rPr>
            </w:pPr>
          </w:p>
        </w:tc>
      </w:tr>
    </w:tbl>
    <w:p w14:paraId="1D9DA33E" w14:textId="77777777" w:rsidR="00AE7B44" w:rsidRPr="00AE7B44" w:rsidRDefault="00AE7B44" w:rsidP="00AE7B44">
      <w:pPr>
        <w:rPr>
          <w:lang w:val="en-US"/>
        </w:rPr>
      </w:pPr>
    </w:p>
    <w:p w14:paraId="45ECD1A0" w14:textId="4B33212F" w:rsidR="00030B68" w:rsidRDefault="00030B68" w:rsidP="00030B68">
      <w:pPr>
        <w:pStyle w:val="BodyText"/>
        <w:ind w:left="0"/>
        <w:jc w:val="both"/>
        <w:rPr>
          <w:i/>
          <w:color w:val="0000FF"/>
          <w:lang w:val="en-US"/>
        </w:rPr>
      </w:pPr>
    </w:p>
    <w:p w14:paraId="038CF882" w14:textId="04B66566" w:rsidR="004A507A" w:rsidRDefault="008802F9" w:rsidP="00030B68">
      <w:pPr>
        <w:pStyle w:val="BodyText"/>
        <w:ind w:left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4.2 </w:t>
      </w:r>
      <w:proofErr w:type="spellStart"/>
      <w:r w:rsidR="004A507A">
        <w:rPr>
          <w:i/>
          <w:color w:val="0000FF"/>
          <w:lang w:val="en-US"/>
        </w:rPr>
        <w:t>Đặc</w:t>
      </w:r>
      <w:proofErr w:type="spellEnd"/>
      <w:r w:rsidR="004A507A">
        <w:rPr>
          <w:i/>
          <w:color w:val="0000FF"/>
          <w:lang w:val="en-US"/>
        </w:rPr>
        <w:t xml:space="preserve"> </w:t>
      </w:r>
      <w:proofErr w:type="spellStart"/>
      <w:r w:rsidR="004A507A">
        <w:rPr>
          <w:i/>
          <w:color w:val="0000FF"/>
          <w:lang w:val="en-US"/>
        </w:rPr>
        <w:t>tả</w:t>
      </w:r>
      <w:proofErr w:type="spellEnd"/>
      <w:r w:rsidR="004A507A">
        <w:rPr>
          <w:i/>
          <w:color w:val="0000FF"/>
          <w:lang w:val="en-US"/>
        </w:rPr>
        <w:t xml:space="preserve"> Use case: </w:t>
      </w:r>
      <w:proofErr w:type="spellStart"/>
      <w:r w:rsidR="004A507A">
        <w:rPr>
          <w:i/>
          <w:color w:val="0000FF"/>
          <w:lang w:val="en-US"/>
        </w:rPr>
        <w:t>Xem</w:t>
      </w:r>
      <w:proofErr w:type="spellEnd"/>
      <w:r w:rsidR="004A507A">
        <w:rPr>
          <w:i/>
          <w:color w:val="0000FF"/>
          <w:lang w:val="en-US"/>
        </w:rPr>
        <w:t xml:space="preserve"> </w:t>
      </w:r>
      <w:proofErr w:type="spellStart"/>
      <w:r w:rsidR="004A507A">
        <w:rPr>
          <w:i/>
          <w:color w:val="0000FF"/>
          <w:lang w:val="en-US"/>
        </w:rPr>
        <w:t>mục</w:t>
      </w:r>
      <w:proofErr w:type="spellEnd"/>
      <w:r w:rsidR="004A507A">
        <w:rPr>
          <w:i/>
          <w:color w:val="0000FF"/>
          <w:lang w:val="en-US"/>
        </w:rPr>
        <w:t xml:space="preserve"> </w:t>
      </w:r>
      <w:proofErr w:type="spellStart"/>
      <w:r w:rsidR="004A507A">
        <w:rPr>
          <w:i/>
          <w:color w:val="0000FF"/>
          <w:lang w:val="en-US"/>
        </w:rPr>
        <w:t>học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030B68" w14:paraId="741613A8" w14:textId="77777777" w:rsidTr="004A507A">
        <w:tc>
          <w:tcPr>
            <w:tcW w:w="4621" w:type="dxa"/>
            <w:shd w:val="clear" w:color="auto" w:fill="92D050"/>
          </w:tcPr>
          <w:p w14:paraId="2932CD67" w14:textId="62B896BF" w:rsidR="00030B68" w:rsidRPr="004A507A" w:rsidRDefault="004A507A" w:rsidP="004A507A">
            <w:r w:rsidRPr="004A507A">
              <w:t>Chi tiết</w:t>
            </w:r>
          </w:p>
        </w:tc>
        <w:tc>
          <w:tcPr>
            <w:tcW w:w="4622" w:type="dxa"/>
            <w:shd w:val="clear" w:color="auto" w:fill="92D050"/>
          </w:tcPr>
          <w:p w14:paraId="1CFEBFF0" w14:textId="182C5172" w:rsidR="00030B68" w:rsidRPr="004A507A" w:rsidRDefault="004A507A" w:rsidP="004A507A">
            <w:r w:rsidRPr="004A507A">
              <w:t>Nội dung</w:t>
            </w:r>
          </w:p>
        </w:tc>
      </w:tr>
      <w:tr w:rsidR="004A507A" w14:paraId="6F40FD47" w14:textId="77777777" w:rsidTr="004A507A">
        <w:tc>
          <w:tcPr>
            <w:tcW w:w="4621" w:type="dxa"/>
            <w:shd w:val="clear" w:color="auto" w:fill="FFFFFF" w:themeFill="background1"/>
          </w:tcPr>
          <w:p w14:paraId="4B37E555" w14:textId="77B75AA1" w:rsidR="004A507A" w:rsidRPr="004A507A" w:rsidRDefault="004A507A" w:rsidP="004A50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  <w:shd w:val="clear" w:color="auto" w:fill="FFFFFF" w:themeFill="background1"/>
          </w:tcPr>
          <w:p w14:paraId="3A65D249" w14:textId="40C8535A" w:rsidR="004A507A" w:rsidRPr="004A507A" w:rsidRDefault="004A507A" w:rsidP="004A50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dung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web,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030B68" w14:paraId="18451FE3" w14:textId="77777777" w:rsidTr="00057033">
        <w:tc>
          <w:tcPr>
            <w:tcW w:w="4621" w:type="dxa"/>
          </w:tcPr>
          <w:p w14:paraId="0DFCFA16" w14:textId="77777777" w:rsidR="00030B68" w:rsidRDefault="00030B68" w:rsidP="000570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</w:tcPr>
          <w:p w14:paraId="6E9FDCDA" w14:textId="77777777" w:rsidR="00AF42AB" w:rsidRDefault="00AF42AB" w:rsidP="0087652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</w:t>
            </w:r>
          </w:p>
          <w:p w14:paraId="3D12E0C1" w14:textId="05E88D70" w:rsidR="00030B68" w:rsidRPr="004A507A" w:rsidRDefault="00AF42AB" w:rsidP="0087652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030B68" w14:paraId="022438F2" w14:textId="77777777" w:rsidTr="00057033">
        <w:tc>
          <w:tcPr>
            <w:tcW w:w="4621" w:type="dxa"/>
          </w:tcPr>
          <w:p w14:paraId="2EE4FDCA" w14:textId="77777777" w:rsidR="00030B68" w:rsidRDefault="00030B68" w:rsidP="000570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4622" w:type="dxa"/>
          </w:tcPr>
          <w:p w14:paraId="21E8FC4F" w14:textId="240D0A6C" w:rsidR="00030B68" w:rsidRDefault="00AF42AB" w:rsidP="000570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030B68" w14:paraId="6F9D4790" w14:textId="77777777" w:rsidTr="00057033">
        <w:tc>
          <w:tcPr>
            <w:tcW w:w="4621" w:type="dxa"/>
          </w:tcPr>
          <w:p w14:paraId="42A95203" w14:textId="77777777" w:rsidR="00030B68" w:rsidRDefault="00030B68" w:rsidP="000570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biệt</w:t>
            </w:r>
            <w:proofErr w:type="spellEnd"/>
          </w:p>
        </w:tc>
        <w:tc>
          <w:tcPr>
            <w:tcW w:w="4622" w:type="dxa"/>
          </w:tcPr>
          <w:p w14:paraId="74BC1C79" w14:textId="01C74FF4" w:rsidR="00030B68" w:rsidRDefault="00AF42AB" w:rsidP="000570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030B68" w14:paraId="0D288266" w14:textId="77777777" w:rsidTr="00057033">
        <w:tc>
          <w:tcPr>
            <w:tcW w:w="4621" w:type="dxa"/>
          </w:tcPr>
          <w:p w14:paraId="7FCF5805" w14:textId="77777777" w:rsidR="00030B68" w:rsidRDefault="00030B68" w:rsidP="000570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bắt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</w:tcPr>
          <w:p w14:paraId="5070A9A2" w14:textId="2F464C2A" w:rsidR="00030B68" w:rsidRDefault="00AF42AB" w:rsidP="000570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</w:tr>
      <w:tr w:rsidR="00030B68" w14:paraId="2C2F5723" w14:textId="77777777" w:rsidTr="00057033">
        <w:tc>
          <w:tcPr>
            <w:tcW w:w="4621" w:type="dxa"/>
          </w:tcPr>
          <w:p w14:paraId="661F2EA9" w14:textId="77777777" w:rsidR="00030B68" w:rsidRDefault="00030B68" w:rsidP="00057033">
            <w:pPr>
              <w:rPr>
                <w:lang w:val="en-US"/>
              </w:rPr>
            </w:pPr>
            <w:proofErr w:type="spellStart"/>
            <w:r w:rsidRPr="00030B68">
              <w:rPr>
                <w:lang w:val="en-US"/>
              </w:rPr>
              <w:t>Trạng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thái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hệ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thống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sau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khi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thực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hiện</w:t>
            </w:r>
            <w:proofErr w:type="spellEnd"/>
            <w:r w:rsidRPr="00030B68"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</w:tcPr>
          <w:p w14:paraId="554DFEA8" w14:textId="79D15A6C" w:rsidR="00030B68" w:rsidRDefault="00AF42AB" w:rsidP="000570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</w:p>
        </w:tc>
      </w:tr>
      <w:tr w:rsidR="00030B68" w14:paraId="3ACBDFBC" w14:textId="77777777" w:rsidTr="00057033">
        <w:tc>
          <w:tcPr>
            <w:tcW w:w="4621" w:type="dxa"/>
          </w:tcPr>
          <w:p w14:paraId="2F2EA6F8" w14:textId="77777777" w:rsidR="00030B68" w:rsidRDefault="00030B68" w:rsidP="00057033">
            <w:pPr>
              <w:rPr>
                <w:lang w:val="en-US"/>
              </w:rPr>
            </w:pPr>
            <w:proofErr w:type="spellStart"/>
            <w:r w:rsidRPr="00030B68">
              <w:rPr>
                <w:lang w:val="en-US"/>
              </w:rPr>
              <w:t>Điểm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mở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</w:tcPr>
          <w:p w14:paraId="2BC835FC" w14:textId="5EB94ED2" w:rsidR="00030B68" w:rsidRDefault="00AF42AB" w:rsidP="000570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030B68" w14:paraId="6CDC8F2E" w14:textId="77777777" w:rsidTr="00057033">
        <w:tc>
          <w:tcPr>
            <w:tcW w:w="4621" w:type="dxa"/>
          </w:tcPr>
          <w:p w14:paraId="3A530B4F" w14:textId="77777777" w:rsidR="00030B68" w:rsidRDefault="00030B68" w:rsidP="00057033">
            <w:pPr>
              <w:rPr>
                <w:lang w:val="en-US"/>
              </w:rPr>
            </w:pPr>
          </w:p>
        </w:tc>
        <w:tc>
          <w:tcPr>
            <w:tcW w:w="4622" w:type="dxa"/>
          </w:tcPr>
          <w:p w14:paraId="1EE5B1A3" w14:textId="77777777" w:rsidR="00030B68" w:rsidRDefault="00030B68" w:rsidP="00057033">
            <w:pPr>
              <w:rPr>
                <w:lang w:val="en-US"/>
              </w:rPr>
            </w:pPr>
          </w:p>
        </w:tc>
      </w:tr>
    </w:tbl>
    <w:p w14:paraId="646DD729" w14:textId="77777777" w:rsidR="00030B68" w:rsidRPr="00AE7B44" w:rsidRDefault="00030B68" w:rsidP="00030B68">
      <w:pPr>
        <w:rPr>
          <w:lang w:val="en-US"/>
        </w:rPr>
      </w:pPr>
    </w:p>
    <w:p w14:paraId="59F6782E" w14:textId="423AA1B1" w:rsidR="00AF42AB" w:rsidRDefault="008802F9" w:rsidP="00AF42AB">
      <w:pPr>
        <w:pStyle w:val="BodyText"/>
        <w:ind w:left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4.3 </w:t>
      </w:r>
      <w:proofErr w:type="spellStart"/>
      <w:r w:rsidR="00057033">
        <w:rPr>
          <w:i/>
          <w:color w:val="0000FF"/>
          <w:lang w:val="en-US"/>
        </w:rPr>
        <w:t>Đặc</w:t>
      </w:r>
      <w:proofErr w:type="spellEnd"/>
      <w:r w:rsidR="00057033">
        <w:rPr>
          <w:i/>
          <w:color w:val="0000FF"/>
          <w:lang w:val="en-US"/>
        </w:rPr>
        <w:t xml:space="preserve"> </w:t>
      </w:r>
      <w:proofErr w:type="spellStart"/>
      <w:r w:rsidR="00057033">
        <w:rPr>
          <w:i/>
          <w:color w:val="0000FF"/>
          <w:lang w:val="en-US"/>
        </w:rPr>
        <w:t>tả</w:t>
      </w:r>
      <w:proofErr w:type="spellEnd"/>
      <w:r w:rsidR="00057033">
        <w:rPr>
          <w:i/>
          <w:color w:val="0000FF"/>
          <w:lang w:val="en-US"/>
        </w:rPr>
        <w:t xml:space="preserve"> Use case: </w:t>
      </w:r>
      <w:proofErr w:type="spellStart"/>
      <w:r w:rsidR="00057033">
        <w:rPr>
          <w:i/>
          <w:color w:val="0000FF"/>
          <w:lang w:val="en-US"/>
        </w:rPr>
        <w:t>Xem</w:t>
      </w:r>
      <w:proofErr w:type="spellEnd"/>
      <w:r w:rsidR="00057033">
        <w:rPr>
          <w:i/>
          <w:color w:val="0000FF"/>
          <w:lang w:val="en-US"/>
        </w:rPr>
        <w:t xml:space="preserve"> </w:t>
      </w:r>
      <w:proofErr w:type="spellStart"/>
      <w:r w:rsidR="00057033">
        <w:rPr>
          <w:i/>
          <w:color w:val="0000FF"/>
          <w:lang w:val="en-US"/>
        </w:rPr>
        <w:t>thông</w:t>
      </w:r>
      <w:proofErr w:type="spellEnd"/>
      <w:r w:rsidR="00057033">
        <w:rPr>
          <w:i/>
          <w:color w:val="0000FF"/>
          <w:lang w:val="en-US"/>
        </w:rPr>
        <w:t xml:space="preserve"> tin </w:t>
      </w:r>
      <w:proofErr w:type="spellStart"/>
      <w:r w:rsidR="00057033">
        <w:rPr>
          <w:i/>
          <w:color w:val="0000FF"/>
          <w:lang w:val="en-US"/>
        </w:rPr>
        <w:t>cá</w:t>
      </w:r>
      <w:proofErr w:type="spellEnd"/>
      <w:r w:rsidR="00057033">
        <w:rPr>
          <w:i/>
          <w:color w:val="0000FF"/>
          <w:lang w:val="en-US"/>
        </w:rPr>
        <w:t xml:space="preserve"> </w:t>
      </w:r>
      <w:proofErr w:type="spellStart"/>
      <w:r w:rsidR="00057033">
        <w:rPr>
          <w:i/>
          <w:color w:val="0000FF"/>
          <w:lang w:val="en-US"/>
        </w:rPr>
        <w:t>nhân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AF42AB" w14:paraId="067CE9A8" w14:textId="77777777" w:rsidTr="00057033">
        <w:tc>
          <w:tcPr>
            <w:tcW w:w="4621" w:type="dxa"/>
            <w:shd w:val="clear" w:color="auto" w:fill="92D050"/>
          </w:tcPr>
          <w:p w14:paraId="5F6D67A2" w14:textId="77777777" w:rsidR="00AF42AB" w:rsidRPr="004A507A" w:rsidRDefault="00AF42AB" w:rsidP="00057033">
            <w:r w:rsidRPr="004A507A">
              <w:t>Chi tiết</w:t>
            </w:r>
          </w:p>
        </w:tc>
        <w:tc>
          <w:tcPr>
            <w:tcW w:w="4622" w:type="dxa"/>
            <w:shd w:val="clear" w:color="auto" w:fill="92D050"/>
          </w:tcPr>
          <w:p w14:paraId="032D936A" w14:textId="77777777" w:rsidR="00AF42AB" w:rsidRPr="004A507A" w:rsidRDefault="00AF42AB" w:rsidP="00057033">
            <w:r w:rsidRPr="004A507A">
              <w:t>Nội dung</w:t>
            </w:r>
          </w:p>
        </w:tc>
      </w:tr>
      <w:tr w:rsidR="00AF42AB" w14:paraId="20805486" w14:textId="77777777" w:rsidTr="00057033">
        <w:tc>
          <w:tcPr>
            <w:tcW w:w="4621" w:type="dxa"/>
            <w:shd w:val="clear" w:color="auto" w:fill="FFFFFF" w:themeFill="background1"/>
          </w:tcPr>
          <w:p w14:paraId="011C8297" w14:textId="77777777" w:rsidR="00AF42AB" w:rsidRPr="004A507A" w:rsidRDefault="00AF42AB" w:rsidP="000570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  <w:shd w:val="clear" w:color="auto" w:fill="FFFFFF" w:themeFill="background1"/>
          </w:tcPr>
          <w:p w14:paraId="3DCA99F0" w14:textId="76B2A525" w:rsidR="00AF42AB" w:rsidRPr="004A507A" w:rsidRDefault="00057033" w:rsidP="000570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admin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use case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mình</w:t>
            </w:r>
            <w:proofErr w:type="spellEnd"/>
          </w:p>
        </w:tc>
      </w:tr>
      <w:tr w:rsidR="00AF42AB" w14:paraId="178316F3" w14:textId="77777777" w:rsidTr="00057033">
        <w:tc>
          <w:tcPr>
            <w:tcW w:w="4621" w:type="dxa"/>
          </w:tcPr>
          <w:p w14:paraId="763769E6" w14:textId="77777777" w:rsidR="00AF42AB" w:rsidRDefault="00AF42AB" w:rsidP="000570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</w:tcPr>
          <w:p w14:paraId="4F791EFC" w14:textId="642D37B5" w:rsidR="00AF42AB" w:rsidRDefault="00057033" w:rsidP="00876526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 </w:t>
            </w:r>
            <w:proofErr w:type="spellStart"/>
            <w:r>
              <w:rPr>
                <w:lang w:val="en-US"/>
              </w:rPr>
              <w:t>bắt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>.</w:t>
            </w:r>
          </w:p>
          <w:p w14:paraId="3127EFF4" w14:textId="35BF1351" w:rsidR="00057033" w:rsidRDefault="00057033" w:rsidP="00876526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>.</w:t>
            </w:r>
          </w:p>
          <w:p w14:paraId="46E698DC" w14:textId="45BE50A0" w:rsidR="00057033" w:rsidRPr="00057033" w:rsidRDefault="00057033" w:rsidP="00057033">
            <w:pPr>
              <w:ind w:left="360"/>
              <w:rPr>
                <w:lang w:val="en-US"/>
              </w:rPr>
            </w:pPr>
          </w:p>
        </w:tc>
      </w:tr>
      <w:tr w:rsidR="00AF42AB" w14:paraId="1F8CE819" w14:textId="77777777" w:rsidTr="00057033">
        <w:tc>
          <w:tcPr>
            <w:tcW w:w="4621" w:type="dxa"/>
          </w:tcPr>
          <w:p w14:paraId="1B1438C1" w14:textId="77777777" w:rsidR="00AF42AB" w:rsidRDefault="00AF42AB" w:rsidP="000570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4622" w:type="dxa"/>
          </w:tcPr>
          <w:p w14:paraId="71D1FABC" w14:textId="23002581" w:rsidR="00AF42AB" w:rsidRDefault="00AF42AB" w:rsidP="000570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AF42AB" w14:paraId="042087A0" w14:textId="77777777" w:rsidTr="00057033">
        <w:tc>
          <w:tcPr>
            <w:tcW w:w="4621" w:type="dxa"/>
          </w:tcPr>
          <w:p w14:paraId="7BB0CCD6" w14:textId="77777777" w:rsidR="00AF42AB" w:rsidRDefault="00AF42AB" w:rsidP="000570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biệt</w:t>
            </w:r>
            <w:proofErr w:type="spellEnd"/>
          </w:p>
        </w:tc>
        <w:tc>
          <w:tcPr>
            <w:tcW w:w="4622" w:type="dxa"/>
          </w:tcPr>
          <w:p w14:paraId="48AF3211" w14:textId="72758586" w:rsidR="00AF42AB" w:rsidRDefault="00057033" w:rsidP="000570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AF42AB" w14:paraId="4D3C150B" w14:textId="77777777" w:rsidTr="00057033">
        <w:tc>
          <w:tcPr>
            <w:tcW w:w="4621" w:type="dxa"/>
          </w:tcPr>
          <w:p w14:paraId="6EFFC99B" w14:textId="77777777" w:rsidR="00AF42AB" w:rsidRDefault="00AF42AB" w:rsidP="000570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bắt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</w:tcPr>
          <w:p w14:paraId="65E64042" w14:textId="3893D616" w:rsidR="00057033" w:rsidRPr="00BA64F0" w:rsidRDefault="00BA64F0" w:rsidP="00BA64F0">
            <w:pPr>
              <w:rPr>
                <w:lang w:val="en-US"/>
              </w:rPr>
            </w:pPr>
            <w:r w:rsidRPr="00BA64F0">
              <w:rPr>
                <w:lang w:val="en-US"/>
              </w:rPr>
              <w:t xml:space="preserve">User </w:t>
            </w:r>
            <w:proofErr w:type="spellStart"/>
            <w:r w:rsidRPr="00BA64F0">
              <w:rPr>
                <w:lang w:val="en-US"/>
              </w:rPr>
              <w:t>phải</w:t>
            </w:r>
            <w:proofErr w:type="spellEnd"/>
            <w:r w:rsidRPr="00BA64F0">
              <w:rPr>
                <w:lang w:val="en-US"/>
              </w:rPr>
              <w:t xml:space="preserve"> </w:t>
            </w:r>
            <w:proofErr w:type="spellStart"/>
            <w:r w:rsidRPr="00BA64F0">
              <w:rPr>
                <w:lang w:val="en-US"/>
              </w:rPr>
              <w:t>đăng</w:t>
            </w:r>
            <w:proofErr w:type="spellEnd"/>
            <w:r w:rsidRPr="00BA64F0">
              <w:rPr>
                <w:lang w:val="en-US"/>
              </w:rPr>
              <w:t xml:space="preserve"> </w:t>
            </w:r>
            <w:proofErr w:type="spellStart"/>
            <w:r w:rsidRPr="00BA64F0">
              <w:rPr>
                <w:lang w:val="en-US"/>
              </w:rPr>
              <w:t>nhập</w:t>
            </w:r>
            <w:proofErr w:type="spellEnd"/>
            <w:r w:rsidRPr="00BA64F0">
              <w:rPr>
                <w:lang w:val="en-US"/>
              </w:rPr>
              <w:t xml:space="preserve"> </w:t>
            </w:r>
            <w:proofErr w:type="spellStart"/>
            <w:r w:rsidRPr="00BA64F0">
              <w:rPr>
                <w:lang w:val="en-US"/>
              </w:rPr>
              <w:t>thành</w:t>
            </w:r>
            <w:proofErr w:type="spellEnd"/>
            <w:r w:rsidRPr="00BA64F0">
              <w:rPr>
                <w:lang w:val="en-US"/>
              </w:rPr>
              <w:t xml:space="preserve"> </w:t>
            </w:r>
            <w:proofErr w:type="spellStart"/>
            <w:r w:rsidRPr="00BA64F0">
              <w:rPr>
                <w:lang w:val="en-US"/>
              </w:rPr>
              <w:t>công</w:t>
            </w:r>
            <w:proofErr w:type="spellEnd"/>
            <w:r w:rsidRPr="00BA64F0">
              <w:rPr>
                <w:lang w:val="en-US"/>
              </w:rPr>
              <w:t xml:space="preserve"> </w:t>
            </w:r>
            <w:proofErr w:type="spellStart"/>
            <w:r w:rsidRPr="00BA64F0">
              <w:rPr>
                <w:lang w:val="en-US"/>
              </w:rPr>
              <w:t>bằng</w:t>
            </w:r>
            <w:proofErr w:type="spellEnd"/>
            <w:r w:rsidRPr="00BA64F0">
              <w:rPr>
                <w:lang w:val="en-US"/>
              </w:rPr>
              <w:t xml:space="preserve"> </w:t>
            </w:r>
            <w:proofErr w:type="spellStart"/>
            <w:r w:rsidRPr="00BA64F0">
              <w:rPr>
                <w:lang w:val="en-US"/>
              </w:rPr>
              <w:t>tải</w:t>
            </w:r>
            <w:proofErr w:type="spellEnd"/>
            <w:r w:rsidRPr="00BA64F0">
              <w:rPr>
                <w:lang w:val="en-US"/>
              </w:rPr>
              <w:t xml:space="preserve"> </w:t>
            </w:r>
            <w:proofErr w:type="spellStart"/>
            <w:r w:rsidRPr="00BA64F0">
              <w:rPr>
                <w:lang w:val="en-US"/>
              </w:rPr>
              <w:t>khoản</w:t>
            </w:r>
            <w:proofErr w:type="spellEnd"/>
            <w:r w:rsidRPr="00BA64F0">
              <w:rPr>
                <w:lang w:val="en-US"/>
              </w:rPr>
              <w:t xml:space="preserve"> </w:t>
            </w:r>
            <w:proofErr w:type="spellStart"/>
            <w:r w:rsidRPr="00BA64F0">
              <w:rPr>
                <w:lang w:val="en-US"/>
              </w:rPr>
              <w:t>của</w:t>
            </w:r>
            <w:proofErr w:type="spellEnd"/>
            <w:r w:rsidRPr="00BA64F0">
              <w:rPr>
                <w:lang w:val="en-US"/>
              </w:rPr>
              <w:t xml:space="preserve"> </w:t>
            </w:r>
            <w:proofErr w:type="spellStart"/>
            <w:r w:rsidRPr="00BA64F0">
              <w:rPr>
                <w:lang w:val="en-US"/>
              </w:rPr>
              <w:t>mình</w:t>
            </w:r>
            <w:proofErr w:type="spellEnd"/>
            <w:r w:rsidRPr="00BA64F0">
              <w:rPr>
                <w:lang w:val="en-US"/>
              </w:rPr>
              <w:t>.</w:t>
            </w:r>
          </w:p>
        </w:tc>
      </w:tr>
      <w:tr w:rsidR="00AF42AB" w14:paraId="3450978A" w14:textId="77777777" w:rsidTr="00057033">
        <w:tc>
          <w:tcPr>
            <w:tcW w:w="4621" w:type="dxa"/>
          </w:tcPr>
          <w:p w14:paraId="15002482" w14:textId="77777777" w:rsidR="00AF42AB" w:rsidRDefault="00AF42AB" w:rsidP="00057033">
            <w:pPr>
              <w:rPr>
                <w:lang w:val="en-US"/>
              </w:rPr>
            </w:pPr>
            <w:proofErr w:type="spellStart"/>
            <w:r w:rsidRPr="00030B68">
              <w:rPr>
                <w:lang w:val="en-US"/>
              </w:rPr>
              <w:t>Trạng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thái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hệ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thống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sau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khi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thực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hiện</w:t>
            </w:r>
            <w:proofErr w:type="spellEnd"/>
            <w:r w:rsidRPr="00030B68"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</w:tcPr>
          <w:p w14:paraId="41855D14" w14:textId="7FD5EA23" w:rsidR="00BA64F0" w:rsidRDefault="00BA64F0" w:rsidP="000570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F42AB" w14:paraId="699E5189" w14:textId="77777777" w:rsidTr="00057033">
        <w:tc>
          <w:tcPr>
            <w:tcW w:w="4621" w:type="dxa"/>
          </w:tcPr>
          <w:p w14:paraId="12D269B8" w14:textId="77777777" w:rsidR="00AF42AB" w:rsidRDefault="00AF42AB" w:rsidP="00057033">
            <w:pPr>
              <w:rPr>
                <w:lang w:val="en-US"/>
              </w:rPr>
            </w:pPr>
            <w:proofErr w:type="spellStart"/>
            <w:r w:rsidRPr="00030B68">
              <w:rPr>
                <w:lang w:val="en-US"/>
              </w:rPr>
              <w:t>Điểm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mở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</w:tcPr>
          <w:p w14:paraId="2D2E707E" w14:textId="7023D888" w:rsidR="00AF42AB" w:rsidRDefault="003110EB" w:rsidP="00057033">
            <w:pPr>
              <w:rPr>
                <w:lang w:val="en-US"/>
              </w:rPr>
            </w:pPr>
            <w:r>
              <w:rPr>
                <w:lang w:val="en-US"/>
              </w:rPr>
              <w:t xml:space="preserve">Use case: </w:t>
            </w: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</w:tr>
      <w:tr w:rsidR="00AF42AB" w14:paraId="3D01F72E" w14:textId="77777777" w:rsidTr="00057033">
        <w:tc>
          <w:tcPr>
            <w:tcW w:w="4621" w:type="dxa"/>
          </w:tcPr>
          <w:p w14:paraId="79AAE4B6" w14:textId="77777777" w:rsidR="00AF42AB" w:rsidRDefault="00AF42AB" w:rsidP="00057033">
            <w:pPr>
              <w:rPr>
                <w:lang w:val="en-US"/>
              </w:rPr>
            </w:pPr>
          </w:p>
        </w:tc>
        <w:tc>
          <w:tcPr>
            <w:tcW w:w="4622" w:type="dxa"/>
          </w:tcPr>
          <w:p w14:paraId="2C150232" w14:textId="77777777" w:rsidR="00AF42AB" w:rsidRDefault="00AF42AB" w:rsidP="00057033">
            <w:pPr>
              <w:rPr>
                <w:lang w:val="en-US"/>
              </w:rPr>
            </w:pPr>
          </w:p>
        </w:tc>
      </w:tr>
    </w:tbl>
    <w:p w14:paraId="1C344FB9" w14:textId="1C2BD70B" w:rsidR="00030B68" w:rsidRDefault="00030B68">
      <w:pPr>
        <w:rPr>
          <w:lang w:val="en-US"/>
        </w:rPr>
      </w:pPr>
    </w:p>
    <w:p w14:paraId="74E04111" w14:textId="1D288A68" w:rsidR="00AF42AB" w:rsidRDefault="008802F9" w:rsidP="00AF42AB">
      <w:pPr>
        <w:pStyle w:val="BodyText"/>
        <w:ind w:left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4.4 </w:t>
      </w:r>
      <w:proofErr w:type="spellStart"/>
      <w:r w:rsidR="00BA64F0">
        <w:rPr>
          <w:i/>
          <w:color w:val="0000FF"/>
          <w:lang w:val="en-US"/>
        </w:rPr>
        <w:t>Đặc</w:t>
      </w:r>
      <w:proofErr w:type="spellEnd"/>
      <w:r w:rsidR="00BA64F0">
        <w:rPr>
          <w:i/>
          <w:color w:val="0000FF"/>
          <w:lang w:val="en-US"/>
        </w:rPr>
        <w:t xml:space="preserve"> </w:t>
      </w:r>
      <w:proofErr w:type="spellStart"/>
      <w:r w:rsidR="00BA64F0">
        <w:rPr>
          <w:i/>
          <w:color w:val="0000FF"/>
          <w:lang w:val="en-US"/>
        </w:rPr>
        <w:t>tả</w:t>
      </w:r>
      <w:proofErr w:type="spellEnd"/>
      <w:r w:rsidR="00BA64F0">
        <w:rPr>
          <w:i/>
          <w:color w:val="0000FF"/>
          <w:lang w:val="en-US"/>
        </w:rPr>
        <w:t xml:space="preserve"> Use case: </w:t>
      </w:r>
      <w:proofErr w:type="spellStart"/>
      <w:r w:rsidR="00BA64F0">
        <w:rPr>
          <w:i/>
          <w:color w:val="0000FF"/>
          <w:lang w:val="en-US"/>
        </w:rPr>
        <w:t>Chỉnh</w:t>
      </w:r>
      <w:proofErr w:type="spellEnd"/>
      <w:r w:rsidR="00BA64F0">
        <w:rPr>
          <w:i/>
          <w:color w:val="0000FF"/>
          <w:lang w:val="en-US"/>
        </w:rPr>
        <w:t xml:space="preserve"> </w:t>
      </w:r>
      <w:proofErr w:type="spellStart"/>
      <w:r w:rsidR="00BA64F0">
        <w:rPr>
          <w:i/>
          <w:color w:val="0000FF"/>
          <w:lang w:val="en-US"/>
        </w:rPr>
        <w:t>sửa</w:t>
      </w:r>
      <w:proofErr w:type="spellEnd"/>
      <w:r w:rsidR="00BA64F0">
        <w:rPr>
          <w:i/>
          <w:color w:val="0000FF"/>
          <w:lang w:val="en-US"/>
        </w:rPr>
        <w:t xml:space="preserve"> </w:t>
      </w:r>
      <w:proofErr w:type="spellStart"/>
      <w:r w:rsidR="00BA64F0">
        <w:rPr>
          <w:i/>
          <w:color w:val="0000FF"/>
          <w:lang w:val="en-US"/>
        </w:rPr>
        <w:t>thông</w:t>
      </w:r>
      <w:proofErr w:type="spellEnd"/>
      <w:r w:rsidR="00BA64F0">
        <w:rPr>
          <w:i/>
          <w:color w:val="0000FF"/>
          <w:lang w:val="en-US"/>
        </w:rPr>
        <w:t xml:space="preserve"> tin </w:t>
      </w:r>
      <w:proofErr w:type="spellStart"/>
      <w:r w:rsidR="00BA64F0">
        <w:rPr>
          <w:i/>
          <w:color w:val="0000FF"/>
          <w:lang w:val="en-US"/>
        </w:rPr>
        <w:t>cá</w:t>
      </w:r>
      <w:proofErr w:type="spellEnd"/>
      <w:r w:rsidR="00BA64F0">
        <w:rPr>
          <w:i/>
          <w:color w:val="0000FF"/>
          <w:lang w:val="en-US"/>
        </w:rPr>
        <w:t xml:space="preserve"> </w:t>
      </w:r>
      <w:proofErr w:type="spellStart"/>
      <w:r w:rsidR="00BA64F0">
        <w:rPr>
          <w:i/>
          <w:color w:val="0000FF"/>
          <w:lang w:val="en-US"/>
        </w:rPr>
        <w:t>nhân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AF42AB" w14:paraId="4547AA8C" w14:textId="77777777" w:rsidTr="00057033">
        <w:tc>
          <w:tcPr>
            <w:tcW w:w="4621" w:type="dxa"/>
            <w:shd w:val="clear" w:color="auto" w:fill="92D050"/>
          </w:tcPr>
          <w:p w14:paraId="5A2D22DC" w14:textId="77777777" w:rsidR="00AF42AB" w:rsidRPr="004A507A" w:rsidRDefault="00AF42AB" w:rsidP="00057033">
            <w:r w:rsidRPr="004A507A">
              <w:t>Chi tiết</w:t>
            </w:r>
          </w:p>
        </w:tc>
        <w:tc>
          <w:tcPr>
            <w:tcW w:w="4622" w:type="dxa"/>
            <w:shd w:val="clear" w:color="auto" w:fill="92D050"/>
          </w:tcPr>
          <w:p w14:paraId="109F2B2A" w14:textId="77777777" w:rsidR="00AF42AB" w:rsidRPr="004A507A" w:rsidRDefault="00AF42AB" w:rsidP="00057033">
            <w:r w:rsidRPr="004A507A">
              <w:t>Nội dung</w:t>
            </w:r>
          </w:p>
        </w:tc>
      </w:tr>
      <w:tr w:rsidR="00AF42AB" w14:paraId="29BBC2F2" w14:textId="77777777" w:rsidTr="00057033">
        <w:tc>
          <w:tcPr>
            <w:tcW w:w="4621" w:type="dxa"/>
            <w:shd w:val="clear" w:color="auto" w:fill="FFFFFF" w:themeFill="background1"/>
          </w:tcPr>
          <w:p w14:paraId="696690DA" w14:textId="77777777" w:rsidR="00AF42AB" w:rsidRPr="004A507A" w:rsidRDefault="00AF42AB" w:rsidP="000570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  <w:shd w:val="clear" w:color="auto" w:fill="FFFFFF" w:themeFill="background1"/>
          </w:tcPr>
          <w:p w14:paraId="1ECFECCA" w14:textId="541FB068" w:rsidR="00AF42AB" w:rsidRPr="004A507A" w:rsidRDefault="00BA64F0" w:rsidP="00057033">
            <w:p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use case </w:t>
            </w:r>
            <w:proofErr w:type="spellStart"/>
            <w:r>
              <w:rPr>
                <w:lang w:val="en-US"/>
              </w:rPr>
              <w:t>này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user</w:t>
            </w:r>
          </w:p>
        </w:tc>
      </w:tr>
      <w:tr w:rsidR="00AF42AB" w14:paraId="19828A05" w14:textId="77777777" w:rsidTr="00057033">
        <w:tc>
          <w:tcPr>
            <w:tcW w:w="4621" w:type="dxa"/>
          </w:tcPr>
          <w:p w14:paraId="23329548" w14:textId="77777777" w:rsidR="00AF42AB" w:rsidRDefault="00AF42AB" w:rsidP="000570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</w:tcPr>
          <w:p w14:paraId="1A9D52AF" w14:textId="77777777" w:rsidR="00AF42AB" w:rsidRDefault="00BA64F0" w:rsidP="0087652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 case </w:t>
            </w:r>
            <w:proofErr w:type="spellStart"/>
            <w:r>
              <w:rPr>
                <w:lang w:val="en-US"/>
              </w:rPr>
              <w:t>bắt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này</w:t>
            </w:r>
            <w:proofErr w:type="spellEnd"/>
          </w:p>
          <w:p w14:paraId="237F4F5C" w14:textId="77777777" w:rsidR="00BA64F0" w:rsidRDefault="00BA64F0" w:rsidP="0087652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gửi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sẵn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</w:p>
          <w:p w14:paraId="54F486BA" w14:textId="77777777" w:rsidR="00BA64F0" w:rsidRDefault="00BA64F0" w:rsidP="0087652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xoá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user</w:t>
            </w:r>
          </w:p>
          <w:p w14:paraId="6695BD0D" w14:textId="6A3EA2AF" w:rsidR="00BA64F0" w:rsidRPr="004A507A" w:rsidRDefault="00BA64F0" w:rsidP="0087652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Click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tát</w:t>
            </w:r>
            <w:proofErr w:type="spellEnd"/>
          </w:p>
        </w:tc>
      </w:tr>
      <w:tr w:rsidR="00AF42AB" w14:paraId="6BA38EC4" w14:textId="77777777" w:rsidTr="00057033">
        <w:tc>
          <w:tcPr>
            <w:tcW w:w="4621" w:type="dxa"/>
          </w:tcPr>
          <w:p w14:paraId="3FF5A3AE" w14:textId="77777777" w:rsidR="00AF42AB" w:rsidRDefault="00AF42AB" w:rsidP="000570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4622" w:type="dxa"/>
          </w:tcPr>
          <w:p w14:paraId="4D365B3C" w14:textId="77777777" w:rsidR="00BA64F0" w:rsidRDefault="00BA64F0" w:rsidP="00876526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</w:p>
          <w:p w14:paraId="4D951716" w14:textId="7E980C89" w:rsidR="00BA64F0" w:rsidRPr="00BA64F0" w:rsidRDefault="00BA64F0" w:rsidP="00876526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gửi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</w:p>
        </w:tc>
      </w:tr>
      <w:tr w:rsidR="00AF42AB" w14:paraId="3E066D8D" w14:textId="77777777" w:rsidTr="00057033">
        <w:tc>
          <w:tcPr>
            <w:tcW w:w="4621" w:type="dxa"/>
          </w:tcPr>
          <w:p w14:paraId="7CA8E4FE" w14:textId="77777777" w:rsidR="00AF42AB" w:rsidRDefault="00AF42AB" w:rsidP="000570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biệt</w:t>
            </w:r>
            <w:proofErr w:type="spellEnd"/>
          </w:p>
        </w:tc>
        <w:tc>
          <w:tcPr>
            <w:tcW w:w="4622" w:type="dxa"/>
          </w:tcPr>
          <w:p w14:paraId="7665E4C6" w14:textId="19EB3056" w:rsidR="00AF42AB" w:rsidRDefault="00BA64F0" w:rsidP="000570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AF42AB" w14:paraId="10C703DF" w14:textId="77777777" w:rsidTr="00057033">
        <w:tc>
          <w:tcPr>
            <w:tcW w:w="4621" w:type="dxa"/>
          </w:tcPr>
          <w:p w14:paraId="17A58A2D" w14:textId="77777777" w:rsidR="00AF42AB" w:rsidRDefault="00AF42AB" w:rsidP="000570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bắt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</w:tcPr>
          <w:p w14:paraId="44B28C8E" w14:textId="26E73AE0" w:rsidR="00AF42AB" w:rsidRDefault="003110EB" w:rsidP="000570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mình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F42AB" w14:paraId="3887482B" w14:textId="77777777" w:rsidTr="00057033">
        <w:tc>
          <w:tcPr>
            <w:tcW w:w="4621" w:type="dxa"/>
          </w:tcPr>
          <w:p w14:paraId="3DEC4526" w14:textId="77777777" w:rsidR="00AF42AB" w:rsidRDefault="00AF42AB" w:rsidP="00057033">
            <w:pPr>
              <w:rPr>
                <w:lang w:val="en-US"/>
              </w:rPr>
            </w:pPr>
            <w:proofErr w:type="spellStart"/>
            <w:r w:rsidRPr="00030B68">
              <w:rPr>
                <w:lang w:val="en-US"/>
              </w:rPr>
              <w:t>Trạng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thái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hệ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thống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sau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khi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thực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hiện</w:t>
            </w:r>
            <w:proofErr w:type="spellEnd"/>
            <w:r w:rsidRPr="00030B68"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</w:tcPr>
          <w:p w14:paraId="53A5535E" w14:textId="77777777" w:rsidR="00AF42AB" w:rsidRDefault="003110EB" w:rsidP="00876526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Những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bị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>.</w:t>
            </w:r>
          </w:p>
          <w:p w14:paraId="2C25930E" w14:textId="3B3B8D79" w:rsidR="003110EB" w:rsidRPr="003110EB" w:rsidRDefault="003110EB" w:rsidP="00876526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bại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</w:t>
            </w:r>
          </w:p>
        </w:tc>
      </w:tr>
      <w:tr w:rsidR="00AF42AB" w14:paraId="5BC3E52C" w14:textId="77777777" w:rsidTr="00057033">
        <w:tc>
          <w:tcPr>
            <w:tcW w:w="4621" w:type="dxa"/>
          </w:tcPr>
          <w:p w14:paraId="38E8696C" w14:textId="77777777" w:rsidR="00AF42AB" w:rsidRDefault="00AF42AB" w:rsidP="00057033">
            <w:pPr>
              <w:rPr>
                <w:lang w:val="en-US"/>
              </w:rPr>
            </w:pPr>
            <w:proofErr w:type="spellStart"/>
            <w:r w:rsidRPr="00030B68">
              <w:rPr>
                <w:lang w:val="en-US"/>
              </w:rPr>
              <w:t>Điểm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mở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</w:tcPr>
          <w:p w14:paraId="472118DE" w14:textId="0C2B7121" w:rsidR="00AF42AB" w:rsidRDefault="003110EB" w:rsidP="000570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AF42AB" w14:paraId="4C067BC9" w14:textId="77777777" w:rsidTr="00057033">
        <w:tc>
          <w:tcPr>
            <w:tcW w:w="4621" w:type="dxa"/>
          </w:tcPr>
          <w:p w14:paraId="053BB1BD" w14:textId="77777777" w:rsidR="00AF42AB" w:rsidRDefault="00AF42AB" w:rsidP="00057033">
            <w:pPr>
              <w:rPr>
                <w:lang w:val="en-US"/>
              </w:rPr>
            </w:pPr>
          </w:p>
        </w:tc>
        <w:tc>
          <w:tcPr>
            <w:tcW w:w="4622" w:type="dxa"/>
          </w:tcPr>
          <w:p w14:paraId="5E1E5096" w14:textId="77777777" w:rsidR="00AF42AB" w:rsidRDefault="00AF42AB" w:rsidP="00057033">
            <w:pPr>
              <w:rPr>
                <w:lang w:val="en-US"/>
              </w:rPr>
            </w:pPr>
          </w:p>
        </w:tc>
      </w:tr>
    </w:tbl>
    <w:p w14:paraId="58E56F00" w14:textId="70E78355" w:rsidR="00AF42AB" w:rsidRDefault="00AF42AB">
      <w:pPr>
        <w:rPr>
          <w:lang w:val="en-US"/>
        </w:rPr>
      </w:pPr>
    </w:p>
    <w:p w14:paraId="7D91C895" w14:textId="77777777" w:rsidR="008802F9" w:rsidRDefault="008802F9" w:rsidP="00BA64F0">
      <w:pPr>
        <w:pStyle w:val="BodyText"/>
        <w:ind w:left="0"/>
        <w:jc w:val="both"/>
        <w:rPr>
          <w:i/>
          <w:color w:val="0000FF"/>
          <w:lang w:val="en-US"/>
        </w:rPr>
      </w:pPr>
    </w:p>
    <w:p w14:paraId="25A4B948" w14:textId="77777777" w:rsidR="008802F9" w:rsidRDefault="008802F9" w:rsidP="00BA64F0">
      <w:pPr>
        <w:pStyle w:val="BodyText"/>
        <w:ind w:left="0"/>
        <w:jc w:val="both"/>
        <w:rPr>
          <w:i/>
          <w:color w:val="0000FF"/>
          <w:lang w:val="en-US"/>
        </w:rPr>
      </w:pPr>
    </w:p>
    <w:p w14:paraId="11A2E61F" w14:textId="73A109D7" w:rsidR="00BA64F0" w:rsidRDefault="008802F9" w:rsidP="00BA64F0">
      <w:pPr>
        <w:pStyle w:val="BodyText"/>
        <w:ind w:left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4.5 </w:t>
      </w:r>
      <w:proofErr w:type="spellStart"/>
      <w:r w:rsidR="00644FD5">
        <w:rPr>
          <w:i/>
          <w:color w:val="0000FF"/>
          <w:lang w:val="en-US"/>
        </w:rPr>
        <w:t>Đặc</w:t>
      </w:r>
      <w:proofErr w:type="spellEnd"/>
      <w:r w:rsidR="00644FD5">
        <w:rPr>
          <w:i/>
          <w:color w:val="0000FF"/>
          <w:lang w:val="en-US"/>
        </w:rPr>
        <w:t xml:space="preserve"> </w:t>
      </w:r>
      <w:proofErr w:type="spellStart"/>
      <w:r w:rsidR="00644FD5">
        <w:rPr>
          <w:i/>
          <w:color w:val="0000FF"/>
          <w:lang w:val="en-US"/>
        </w:rPr>
        <w:t>tả</w:t>
      </w:r>
      <w:proofErr w:type="spellEnd"/>
      <w:r w:rsidR="00644FD5">
        <w:rPr>
          <w:i/>
          <w:color w:val="0000FF"/>
          <w:lang w:val="en-US"/>
        </w:rPr>
        <w:t xml:space="preserve"> Use case: </w:t>
      </w:r>
      <w:proofErr w:type="spellStart"/>
      <w:r w:rsidR="00644FD5">
        <w:rPr>
          <w:i/>
          <w:color w:val="0000FF"/>
          <w:lang w:val="en-US"/>
        </w:rPr>
        <w:t>Đăng</w:t>
      </w:r>
      <w:proofErr w:type="spellEnd"/>
      <w:r w:rsidR="00644FD5">
        <w:rPr>
          <w:i/>
          <w:color w:val="0000FF"/>
          <w:lang w:val="en-US"/>
        </w:rPr>
        <w:t xml:space="preserve"> </w:t>
      </w:r>
      <w:proofErr w:type="spellStart"/>
      <w:r w:rsidR="00644FD5">
        <w:rPr>
          <w:i/>
          <w:color w:val="0000FF"/>
          <w:lang w:val="en-US"/>
        </w:rPr>
        <w:t>nhập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BA64F0" w14:paraId="2F8E8F57" w14:textId="77777777" w:rsidTr="00655316">
        <w:tc>
          <w:tcPr>
            <w:tcW w:w="4621" w:type="dxa"/>
            <w:shd w:val="clear" w:color="auto" w:fill="92D050"/>
          </w:tcPr>
          <w:p w14:paraId="3162F7D3" w14:textId="77777777" w:rsidR="00BA64F0" w:rsidRPr="004A507A" w:rsidRDefault="00BA64F0" w:rsidP="00655316">
            <w:r w:rsidRPr="004A507A">
              <w:t>Chi tiết</w:t>
            </w:r>
          </w:p>
        </w:tc>
        <w:tc>
          <w:tcPr>
            <w:tcW w:w="4622" w:type="dxa"/>
            <w:shd w:val="clear" w:color="auto" w:fill="92D050"/>
          </w:tcPr>
          <w:p w14:paraId="3CCA14D9" w14:textId="77777777" w:rsidR="00BA64F0" w:rsidRPr="004A507A" w:rsidRDefault="00BA64F0" w:rsidP="00655316">
            <w:r w:rsidRPr="004A507A">
              <w:t>Nội dung</w:t>
            </w:r>
          </w:p>
        </w:tc>
      </w:tr>
      <w:tr w:rsidR="00BA64F0" w14:paraId="03E7F4A6" w14:textId="77777777" w:rsidTr="00655316">
        <w:tc>
          <w:tcPr>
            <w:tcW w:w="4621" w:type="dxa"/>
            <w:shd w:val="clear" w:color="auto" w:fill="FFFFFF" w:themeFill="background1"/>
          </w:tcPr>
          <w:p w14:paraId="0B1DD387" w14:textId="77777777" w:rsidR="00BA64F0" w:rsidRPr="004A507A" w:rsidRDefault="00BA64F0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  <w:shd w:val="clear" w:color="auto" w:fill="FFFFFF" w:themeFill="background1"/>
          </w:tcPr>
          <w:p w14:paraId="12488A22" w14:textId="7B0A6695" w:rsidR="00BA64F0" w:rsidRPr="004A507A" w:rsidRDefault="00644FD5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use case </w:t>
            </w:r>
            <w:proofErr w:type="spellStart"/>
            <w:r>
              <w:rPr>
                <w:lang w:val="en-US"/>
              </w:rPr>
              <w:t>này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web.</w:t>
            </w:r>
          </w:p>
        </w:tc>
      </w:tr>
      <w:tr w:rsidR="00BA64F0" w14:paraId="3D5F0331" w14:textId="77777777" w:rsidTr="00655316">
        <w:tc>
          <w:tcPr>
            <w:tcW w:w="4621" w:type="dxa"/>
          </w:tcPr>
          <w:p w14:paraId="74A143EA" w14:textId="77777777" w:rsidR="00BA64F0" w:rsidRDefault="00BA64F0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</w:tcPr>
          <w:p w14:paraId="455BF1EC" w14:textId="77777777" w:rsidR="00644FD5" w:rsidRDefault="00644FD5" w:rsidP="00876526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 case </w:t>
            </w:r>
            <w:proofErr w:type="spellStart"/>
            <w:r>
              <w:rPr>
                <w:lang w:val="en-US"/>
              </w:rPr>
              <w:t>bắt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này</w:t>
            </w:r>
            <w:proofErr w:type="spellEnd"/>
          </w:p>
          <w:p w14:paraId="381AFBBA" w14:textId="77777777" w:rsidR="00BA64F0" w:rsidRDefault="00644FD5" w:rsidP="00876526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điền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>.</w:t>
            </w:r>
          </w:p>
          <w:p w14:paraId="69B77060" w14:textId="4CAB07F7" w:rsidR="00644FD5" w:rsidRPr="00644FD5" w:rsidRDefault="00644FD5" w:rsidP="00876526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điền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</w:tr>
      <w:tr w:rsidR="00BA64F0" w14:paraId="3E39D002" w14:textId="77777777" w:rsidTr="00655316">
        <w:tc>
          <w:tcPr>
            <w:tcW w:w="4621" w:type="dxa"/>
          </w:tcPr>
          <w:p w14:paraId="010A535C" w14:textId="77777777" w:rsidR="00BA64F0" w:rsidRDefault="00BA64F0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4622" w:type="dxa"/>
          </w:tcPr>
          <w:p w14:paraId="1C4A7B4D" w14:textId="77777777" w:rsidR="00BA64F0" w:rsidRDefault="00644FD5" w:rsidP="00876526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xác</w:t>
            </w:r>
            <w:proofErr w:type="spellEnd"/>
          </w:p>
          <w:p w14:paraId="042C9AC3" w14:textId="69A59F00" w:rsidR="00644FD5" w:rsidRPr="00644FD5" w:rsidRDefault="00644FD5" w:rsidP="00876526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gửi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BA64F0" w14:paraId="6E260202" w14:textId="77777777" w:rsidTr="00655316">
        <w:tc>
          <w:tcPr>
            <w:tcW w:w="4621" w:type="dxa"/>
          </w:tcPr>
          <w:p w14:paraId="4AED9F4C" w14:textId="77777777" w:rsidR="00BA64F0" w:rsidRDefault="00BA64F0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biệt</w:t>
            </w:r>
            <w:proofErr w:type="spellEnd"/>
          </w:p>
        </w:tc>
        <w:tc>
          <w:tcPr>
            <w:tcW w:w="4622" w:type="dxa"/>
          </w:tcPr>
          <w:p w14:paraId="1904F48A" w14:textId="77777777" w:rsidR="00BA64F0" w:rsidRDefault="00BA64F0" w:rsidP="00655316">
            <w:pPr>
              <w:rPr>
                <w:lang w:val="en-US"/>
              </w:rPr>
            </w:pPr>
          </w:p>
        </w:tc>
      </w:tr>
      <w:tr w:rsidR="00BA64F0" w14:paraId="0297EDA9" w14:textId="77777777" w:rsidTr="00655316">
        <w:tc>
          <w:tcPr>
            <w:tcW w:w="4621" w:type="dxa"/>
          </w:tcPr>
          <w:p w14:paraId="4328098D" w14:textId="77777777" w:rsidR="00BA64F0" w:rsidRDefault="00BA64F0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bắt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</w:tcPr>
          <w:p w14:paraId="720345C1" w14:textId="7F75FF02" w:rsidR="00BA64F0" w:rsidRDefault="00644FD5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  <w:tr w:rsidR="00BA64F0" w14:paraId="620EE696" w14:textId="77777777" w:rsidTr="00655316">
        <w:tc>
          <w:tcPr>
            <w:tcW w:w="4621" w:type="dxa"/>
          </w:tcPr>
          <w:p w14:paraId="19851947" w14:textId="77777777" w:rsidR="00BA64F0" w:rsidRDefault="00BA64F0" w:rsidP="00655316">
            <w:pPr>
              <w:rPr>
                <w:lang w:val="en-US"/>
              </w:rPr>
            </w:pPr>
            <w:proofErr w:type="spellStart"/>
            <w:r w:rsidRPr="00030B68">
              <w:rPr>
                <w:lang w:val="en-US"/>
              </w:rPr>
              <w:t>Trạng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thái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hệ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thống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sau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khi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thực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hiện</w:t>
            </w:r>
            <w:proofErr w:type="spellEnd"/>
            <w:r w:rsidRPr="00030B68"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</w:tcPr>
          <w:p w14:paraId="294942EB" w14:textId="24544620" w:rsidR="00BA64F0" w:rsidRDefault="00644FD5" w:rsidP="00876526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</w:t>
            </w:r>
            <w:r w:rsidR="00251D99">
              <w:rPr>
                <w:lang w:val="en-US"/>
              </w:rPr>
              <w:t xml:space="preserve"> </w:t>
            </w:r>
            <w:proofErr w:type="spellStart"/>
            <w:r w:rsidR="00251D99">
              <w:rPr>
                <w:lang w:val="en-US"/>
              </w:rPr>
              <w:t>theo</w:t>
            </w:r>
            <w:proofErr w:type="spellEnd"/>
            <w:r w:rsidR="00251D99">
              <w:rPr>
                <w:lang w:val="en-US"/>
              </w:rPr>
              <w:t xml:space="preserve"> </w:t>
            </w:r>
            <w:proofErr w:type="spellStart"/>
            <w:r w:rsidR="00251D99">
              <w:rPr>
                <w:lang w:val="en-US"/>
              </w:rPr>
              <w:t>tài</w:t>
            </w:r>
            <w:proofErr w:type="spellEnd"/>
            <w:r w:rsidR="00251D99">
              <w:rPr>
                <w:lang w:val="en-US"/>
              </w:rPr>
              <w:t xml:space="preserve"> </w:t>
            </w:r>
            <w:proofErr w:type="spellStart"/>
            <w:proofErr w:type="gramStart"/>
            <w:r w:rsidR="00251D99">
              <w:rPr>
                <w:lang w:val="en-US"/>
              </w:rPr>
              <w:t>khoản</w:t>
            </w:r>
            <w:proofErr w:type="spellEnd"/>
            <w:r w:rsidR="00251D99">
              <w:rPr>
                <w:lang w:val="en-US"/>
              </w:rPr>
              <w:t>(</w:t>
            </w:r>
            <w:proofErr w:type="spellStart"/>
            <w:proofErr w:type="gramEnd"/>
            <w:r w:rsidR="00251D99">
              <w:rPr>
                <w:lang w:val="en-US"/>
              </w:rPr>
              <w:t>Có</w:t>
            </w:r>
            <w:proofErr w:type="spellEnd"/>
            <w:r w:rsidR="00251D99">
              <w:rPr>
                <w:lang w:val="en-US"/>
              </w:rPr>
              <w:t xml:space="preserve"> </w:t>
            </w:r>
            <w:proofErr w:type="spellStart"/>
            <w:r w:rsidR="00251D99">
              <w:rPr>
                <w:lang w:val="en-US"/>
              </w:rPr>
              <w:t>thể</w:t>
            </w:r>
            <w:proofErr w:type="spellEnd"/>
            <w:r w:rsidR="00251D99">
              <w:rPr>
                <w:lang w:val="en-US"/>
              </w:rPr>
              <w:t xml:space="preserve"> </w:t>
            </w:r>
            <w:proofErr w:type="spellStart"/>
            <w:r w:rsidR="00251D99">
              <w:rPr>
                <w:lang w:val="en-US"/>
              </w:rPr>
              <w:t>là</w:t>
            </w:r>
            <w:proofErr w:type="spellEnd"/>
            <w:r w:rsidR="00251D99">
              <w:rPr>
                <w:lang w:val="en-US"/>
              </w:rPr>
              <w:t xml:space="preserve"> admin </w:t>
            </w:r>
            <w:proofErr w:type="spellStart"/>
            <w:r w:rsidR="00251D99">
              <w:rPr>
                <w:lang w:val="en-US"/>
              </w:rPr>
              <w:t>hoặc</w:t>
            </w:r>
            <w:proofErr w:type="spellEnd"/>
            <w:r w:rsidR="00251D99">
              <w:rPr>
                <w:lang w:val="en-US"/>
              </w:rPr>
              <w:t xml:space="preserve"> </w:t>
            </w:r>
            <w:proofErr w:type="spellStart"/>
            <w:r w:rsidR="00251D99">
              <w:rPr>
                <w:lang w:val="en-US"/>
              </w:rPr>
              <w:t>là</w:t>
            </w:r>
            <w:proofErr w:type="spellEnd"/>
            <w:r w:rsidR="00251D99">
              <w:rPr>
                <w:lang w:val="en-US"/>
              </w:rPr>
              <w:t xml:space="preserve"> </w:t>
            </w:r>
            <w:proofErr w:type="spellStart"/>
            <w:r w:rsidR="00251D99">
              <w:rPr>
                <w:lang w:val="en-US"/>
              </w:rPr>
              <w:t>thành</w:t>
            </w:r>
            <w:proofErr w:type="spellEnd"/>
            <w:r w:rsidR="00251D99">
              <w:rPr>
                <w:lang w:val="en-US"/>
              </w:rPr>
              <w:t xml:space="preserve"> </w:t>
            </w:r>
            <w:proofErr w:type="spellStart"/>
            <w:r w:rsidR="00251D99">
              <w:rPr>
                <w:lang w:val="en-US"/>
              </w:rPr>
              <w:t>viên</w:t>
            </w:r>
            <w:proofErr w:type="spellEnd"/>
            <w:r w:rsidR="00251D99">
              <w:rPr>
                <w:lang w:val="en-US"/>
              </w:rPr>
              <w:t>).</w:t>
            </w:r>
          </w:p>
          <w:p w14:paraId="22278B12" w14:textId="6F0AE5B5" w:rsidR="00251D99" w:rsidRPr="00644FD5" w:rsidRDefault="00251D99" w:rsidP="00876526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bại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</w:p>
        </w:tc>
      </w:tr>
      <w:tr w:rsidR="00BA64F0" w14:paraId="1AF16917" w14:textId="77777777" w:rsidTr="00655316">
        <w:tc>
          <w:tcPr>
            <w:tcW w:w="4621" w:type="dxa"/>
          </w:tcPr>
          <w:p w14:paraId="70B0F968" w14:textId="77777777" w:rsidR="00BA64F0" w:rsidRDefault="00BA64F0" w:rsidP="00655316">
            <w:pPr>
              <w:rPr>
                <w:lang w:val="en-US"/>
              </w:rPr>
            </w:pPr>
            <w:proofErr w:type="spellStart"/>
            <w:r w:rsidRPr="00030B68">
              <w:rPr>
                <w:lang w:val="en-US"/>
              </w:rPr>
              <w:t>Điểm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mở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</w:tcPr>
          <w:p w14:paraId="505D00B8" w14:textId="0238813B" w:rsidR="00BA64F0" w:rsidRDefault="00251D99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</w:tbl>
    <w:p w14:paraId="7CA6449B" w14:textId="4CBBCDEC" w:rsidR="00BA64F0" w:rsidRDefault="00BA64F0">
      <w:pPr>
        <w:rPr>
          <w:lang w:val="en-US"/>
        </w:rPr>
      </w:pPr>
    </w:p>
    <w:p w14:paraId="7BFFB02F" w14:textId="5DB368F5" w:rsidR="00BA64F0" w:rsidRDefault="00BA64F0" w:rsidP="00BA64F0">
      <w:pPr>
        <w:pStyle w:val="BodyText"/>
        <w:ind w:left="0"/>
        <w:jc w:val="both"/>
        <w:rPr>
          <w:i/>
          <w:color w:val="0000FF"/>
          <w:lang w:val="en-US"/>
        </w:rPr>
      </w:pPr>
    </w:p>
    <w:p w14:paraId="74A92E58" w14:textId="77777777" w:rsidR="00251D99" w:rsidRDefault="00251D99" w:rsidP="00251D99">
      <w:pPr>
        <w:rPr>
          <w:lang w:val="en-US"/>
        </w:rPr>
      </w:pPr>
    </w:p>
    <w:p w14:paraId="46CE553F" w14:textId="11A69702" w:rsidR="00251D99" w:rsidRDefault="008802F9" w:rsidP="00BA64F0">
      <w:pPr>
        <w:pStyle w:val="BodyText"/>
        <w:ind w:left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4.6 </w:t>
      </w:r>
      <w:proofErr w:type="spellStart"/>
      <w:r w:rsidR="00251D99">
        <w:rPr>
          <w:i/>
          <w:color w:val="0000FF"/>
          <w:lang w:val="en-US"/>
        </w:rPr>
        <w:t>Đặc</w:t>
      </w:r>
      <w:proofErr w:type="spellEnd"/>
      <w:r w:rsidR="00251D99">
        <w:rPr>
          <w:i/>
          <w:color w:val="0000FF"/>
          <w:lang w:val="en-US"/>
        </w:rPr>
        <w:t xml:space="preserve"> </w:t>
      </w:r>
      <w:proofErr w:type="spellStart"/>
      <w:r w:rsidR="00251D99">
        <w:rPr>
          <w:i/>
          <w:color w:val="0000FF"/>
          <w:lang w:val="en-US"/>
        </w:rPr>
        <w:t>tả</w:t>
      </w:r>
      <w:proofErr w:type="spellEnd"/>
      <w:r w:rsidR="00251D99">
        <w:rPr>
          <w:i/>
          <w:color w:val="0000FF"/>
          <w:lang w:val="en-US"/>
        </w:rPr>
        <w:t xml:space="preserve"> Use case: </w:t>
      </w:r>
      <w:proofErr w:type="spellStart"/>
      <w:r w:rsidR="00251D99">
        <w:rPr>
          <w:i/>
          <w:color w:val="0000FF"/>
          <w:lang w:val="en-US"/>
        </w:rPr>
        <w:t>Bình</w:t>
      </w:r>
      <w:proofErr w:type="spellEnd"/>
      <w:r w:rsidR="00251D99">
        <w:rPr>
          <w:i/>
          <w:color w:val="0000FF"/>
          <w:lang w:val="en-US"/>
        </w:rPr>
        <w:t xml:space="preserve"> </w:t>
      </w:r>
      <w:proofErr w:type="spellStart"/>
      <w:r w:rsidR="00251D99">
        <w:rPr>
          <w:i/>
          <w:color w:val="0000FF"/>
          <w:lang w:val="en-US"/>
        </w:rPr>
        <w:t>luận</w:t>
      </w:r>
      <w:proofErr w:type="spellEnd"/>
      <w:r w:rsidR="00765345">
        <w:rPr>
          <w:i/>
          <w:color w:val="0000FF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3110EB" w:rsidRPr="004A507A" w14:paraId="4E1657E3" w14:textId="77777777" w:rsidTr="00251D99">
        <w:tc>
          <w:tcPr>
            <w:tcW w:w="4621" w:type="dxa"/>
            <w:shd w:val="clear" w:color="auto" w:fill="92D050"/>
          </w:tcPr>
          <w:p w14:paraId="36A96480" w14:textId="77777777" w:rsidR="003110EB" w:rsidRPr="004A507A" w:rsidRDefault="003110EB" w:rsidP="00655316">
            <w:r w:rsidRPr="004A507A">
              <w:t>Chi tiết</w:t>
            </w:r>
          </w:p>
        </w:tc>
        <w:tc>
          <w:tcPr>
            <w:tcW w:w="4622" w:type="dxa"/>
            <w:shd w:val="clear" w:color="auto" w:fill="92D050"/>
          </w:tcPr>
          <w:p w14:paraId="1B816542" w14:textId="77777777" w:rsidR="003110EB" w:rsidRPr="004A507A" w:rsidRDefault="003110EB" w:rsidP="00655316">
            <w:r w:rsidRPr="004A507A">
              <w:t>Nội dung</w:t>
            </w:r>
          </w:p>
        </w:tc>
      </w:tr>
      <w:tr w:rsidR="003110EB" w:rsidRPr="004A507A" w14:paraId="143BCFA3" w14:textId="77777777" w:rsidTr="003110EB">
        <w:tc>
          <w:tcPr>
            <w:tcW w:w="4621" w:type="dxa"/>
          </w:tcPr>
          <w:p w14:paraId="4A36812C" w14:textId="77777777" w:rsidR="003110EB" w:rsidRPr="004A507A" w:rsidRDefault="003110EB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</w:tcPr>
          <w:p w14:paraId="2806496E" w14:textId="141B81D5" w:rsidR="003110EB" w:rsidRPr="004A507A" w:rsidRDefault="00251D99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use case </w:t>
            </w:r>
            <w:proofErr w:type="spellStart"/>
            <w:r>
              <w:rPr>
                <w:lang w:val="en-US"/>
              </w:rPr>
              <w:t>này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luận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dưới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3110EB" w:rsidRPr="003110EB" w14:paraId="05D4FB65" w14:textId="77777777" w:rsidTr="003110EB">
        <w:tc>
          <w:tcPr>
            <w:tcW w:w="4621" w:type="dxa"/>
          </w:tcPr>
          <w:p w14:paraId="55996F6A" w14:textId="77777777" w:rsidR="003110EB" w:rsidRDefault="003110EB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</w:tcPr>
          <w:p w14:paraId="368B77E7" w14:textId="77777777" w:rsidR="003110EB" w:rsidRDefault="00251D99" w:rsidP="00876526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những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gửi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>.</w:t>
            </w:r>
          </w:p>
          <w:p w14:paraId="7A540F1E" w14:textId="3F3E133D" w:rsidR="00251D99" w:rsidRPr="00251D99" w:rsidRDefault="00765345" w:rsidP="00876526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dưới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3110EB" w14:paraId="1B258925" w14:textId="77777777" w:rsidTr="003110EB">
        <w:tc>
          <w:tcPr>
            <w:tcW w:w="4621" w:type="dxa"/>
          </w:tcPr>
          <w:p w14:paraId="56BD1128" w14:textId="77777777" w:rsidR="003110EB" w:rsidRDefault="003110EB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4622" w:type="dxa"/>
          </w:tcPr>
          <w:p w14:paraId="2E47FF9A" w14:textId="3F72EE88" w:rsidR="003110EB" w:rsidRPr="00765345" w:rsidRDefault="00765345" w:rsidP="007653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click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luận</w:t>
            </w:r>
            <w:proofErr w:type="spellEnd"/>
          </w:p>
        </w:tc>
      </w:tr>
      <w:tr w:rsidR="003110EB" w14:paraId="284922D8" w14:textId="77777777" w:rsidTr="003110EB">
        <w:tc>
          <w:tcPr>
            <w:tcW w:w="4621" w:type="dxa"/>
          </w:tcPr>
          <w:p w14:paraId="0A0B0DE3" w14:textId="77777777" w:rsidR="003110EB" w:rsidRDefault="003110EB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biệt</w:t>
            </w:r>
            <w:proofErr w:type="spellEnd"/>
          </w:p>
        </w:tc>
        <w:tc>
          <w:tcPr>
            <w:tcW w:w="4622" w:type="dxa"/>
          </w:tcPr>
          <w:p w14:paraId="65206ED7" w14:textId="37D39B29" w:rsidR="003110EB" w:rsidRDefault="00765345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3110EB" w14:paraId="3249EC1F" w14:textId="77777777" w:rsidTr="003110EB">
        <w:tc>
          <w:tcPr>
            <w:tcW w:w="4621" w:type="dxa"/>
          </w:tcPr>
          <w:p w14:paraId="18CA9229" w14:textId="77777777" w:rsidR="003110EB" w:rsidRDefault="003110EB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bắt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</w:tcPr>
          <w:p w14:paraId="2E55F2A2" w14:textId="1EB089B8" w:rsidR="003110EB" w:rsidRDefault="00765345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3110EB" w14:paraId="043CE655" w14:textId="77777777" w:rsidTr="003110EB">
        <w:tc>
          <w:tcPr>
            <w:tcW w:w="4621" w:type="dxa"/>
          </w:tcPr>
          <w:p w14:paraId="58F42EBD" w14:textId="77777777" w:rsidR="003110EB" w:rsidRDefault="003110EB" w:rsidP="00655316">
            <w:pPr>
              <w:rPr>
                <w:lang w:val="en-US"/>
              </w:rPr>
            </w:pPr>
            <w:proofErr w:type="spellStart"/>
            <w:r w:rsidRPr="00030B68">
              <w:rPr>
                <w:lang w:val="en-US"/>
              </w:rPr>
              <w:t>Trạng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thái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hệ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thống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sau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khi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thực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hiện</w:t>
            </w:r>
            <w:proofErr w:type="spellEnd"/>
            <w:r w:rsidRPr="00030B68"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</w:tcPr>
          <w:p w14:paraId="184906A3" w14:textId="77777777" w:rsidR="003110EB" w:rsidRDefault="00765345" w:rsidP="00876526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Những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>.</w:t>
            </w:r>
          </w:p>
          <w:p w14:paraId="2AB1DB75" w14:textId="5A52D5E1" w:rsidR="00765345" w:rsidRPr="00765345" w:rsidRDefault="00765345" w:rsidP="00876526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</w:p>
        </w:tc>
      </w:tr>
      <w:tr w:rsidR="003110EB" w14:paraId="2EA0A483" w14:textId="77777777" w:rsidTr="003110EB">
        <w:tc>
          <w:tcPr>
            <w:tcW w:w="4621" w:type="dxa"/>
          </w:tcPr>
          <w:p w14:paraId="2F5D01A7" w14:textId="77777777" w:rsidR="003110EB" w:rsidRDefault="003110EB" w:rsidP="00655316">
            <w:pPr>
              <w:rPr>
                <w:lang w:val="en-US"/>
              </w:rPr>
            </w:pPr>
            <w:proofErr w:type="spellStart"/>
            <w:r w:rsidRPr="00030B68">
              <w:rPr>
                <w:lang w:val="en-US"/>
              </w:rPr>
              <w:t>Điểm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mở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</w:tcPr>
          <w:p w14:paraId="1E15350B" w14:textId="2BD15453" w:rsidR="003110EB" w:rsidRDefault="00765345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</w:tbl>
    <w:p w14:paraId="28FD8F9F" w14:textId="6322BDF5" w:rsidR="00BA64F0" w:rsidRDefault="00BA64F0">
      <w:pPr>
        <w:rPr>
          <w:lang w:val="en-US"/>
        </w:rPr>
      </w:pPr>
    </w:p>
    <w:p w14:paraId="0B6F0818" w14:textId="77777777" w:rsidR="008802F9" w:rsidRDefault="008802F9" w:rsidP="00765345">
      <w:pPr>
        <w:pStyle w:val="BodyText"/>
        <w:ind w:left="0"/>
        <w:jc w:val="both"/>
        <w:rPr>
          <w:i/>
          <w:color w:val="0000FF"/>
          <w:lang w:val="en-US"/>
        </w:rPr>
      </w:pPr>
    </w:p>
    <w:p w14:paraId="46DE4754" w14:textId="1310ED5F" w:rsidR="00765345" w:rsidRPr="00765345" w:rsidRDefault="008802F9" w:rsidP="00765345">
      <w:pPr>
        <w:pStyle w:val="BodyText"/>
        <w:ind w:left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4.7 </w:t>
      </w:r>
      <w:proofErr w:type="spellStart"/>
      <w:r w:rsidR="00765345">
        <w:rPr>
          <w:i/>
          <w:color w:val="0000FF"/>
          <w:lang w:val="en-US"/>
        </w:rPr>
        <w:t>Đặc</w:t>
      </w:r>
      <w:proofErr w:type="spellEnd"/>
      <w:r w:rsidR="00765345">
        <w:rPr>
          <w:i/>
          <w:color w:val="0000FF"/>
          <w:lang w:val="en-US"/>
        </w:rPr>
        <w:t xml:space="preserve"> </w:t>
      </w:r>
      <w:proofErr w:type="spellStart"/>
      <w:r w:rsidR="00765345">
        <w:rPr>
          <w:i/>
          <w:color w:val="0000FF"/>
          <w:lang w:val="en-US"/>
        </w:rPr>
        <w:t>tả</w:t>
      </w:r>
      <w:proofErr w:type="spellEnd"/>
      <w:r w:rsidR="00765345">
        <w:rPr>
          <w:i/>
          <w:color w:val="0000FF"/>
          <w:lang w:val="en-US"/>
        </w:rPr>
        <w:t xml:space="preserve"> Use case: </w:t>
      </w:r>
      <w:proofErr w:type="spellStart"/>
      <w:r w:rsidR="00765345">
        <w:rPr>
          <w:i/>
          <w:color w:val="0000FF"/>
          <w:lang w:val="en-US"/>
        </w:rPr>
        <w:t>Mục</w:t>
      </w:r>
      <w:proofErr w:type="spellEnd"/>
      <w:r w:rsidR="00765345">
        <w:rPr>
          <w:i/>
          <w:color w:val="0000FF"/>
          <w:lang w:val="en-US"/>
        </w:rPr>
        <w:t xml:space="preserve"> </w:t>
      </w:r>
      <w:proofErr w:type="spellStart"/>
      <w:r w:rsidR="00765345">
        <w:rPr>
          <w:i/>
          <w:color w:val="0000FF"/>
          <w:lang w:val="en-US"/>
        </w:rPr>
        <w:t>luyện</w:t>
      </w:r>
      <w:proofErr w:type="spellEnd"/>
      <w:r w:rsidR="00765345">
        <w:rPr>
          <w:i/>
          <w:color w:val="0000FF"/>
          <w:lang w:val="en-US"/>
        </w:rPr>
        <w:t xml:space="preserve"> </w:t>
      </w:r>
      <w:proofErr w:type="spellStart"/>
      <w:r w:rsidR="00765345">
        <w:rPr>
          <w:i/>
          <w:color w:val="0000FF"/>
          <w:lang w:val="en-US"/>
        </w:rPr>
        <w:t>nghe</w:t>
      </w:r>
      <w:proofErr w:type="spellEnd"/>
      <w:r w:rsidR="00765345">
        <w:rPr>
          <w:i/>
          <w:color w:val="0000FF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3110EB" w:rsidRPr="004A507A" w14:paraId="04559D63" w14:textId="77777777" w:rsidTr="005F33EF">
        <w:tc>
          <w:tcPr>
            <w:tcW w:w="4621" w:type="dxa"/>
            <w:shd w:val="clear" w:color="auto" w:fill="92D050"/>
          </w:tcPr>
          <w:p w14:paraId="6F4FD9F1" w14:textId="77777777" w:rsidR="003110EB" w:rsidRPr="004A507A" w:rsidRDefault="003110EB" w:rsidP="00655316">
            <w:r w:rsidRPr="004A507A">
              <w:t>Chi tiết</w:t>
            </w:r>
          </w:p>
        </w:tc>
        <w:tc>
          <w:tcPr>
            <w:tcW w:w="4622" w:type="dxa"/>
            <w:shd w:val="clear" w:color="auto" w:fill="92D050"/>
          </w:tcPr>
          <w:p w14:paraId="6568E63D" w14:textId="77777777" w:rsidR="003110EB" w:rsidRPr="004A507A" w:rsidRDefault="003110EB" w:rsidP="00655316">
            <w:r w:rsidRPr="004A507A">
              <w:t>Nội dung</w:t>
            </w:r>
          </w:p>
        </w:tc>
      </w:tr>
      <w:tr w:rsidR="003110EB" w:rsidRPr="004A507A" w14:paraId="2261A6A5" w14:textId="77777777" w:rsidTr="00655316">
        <w:tc>
          <w:tcPr>
            <w:tcW w:w="4621" w:type="dxa"/>
          </w:tcPr>
          <w:p w14:paraId="63838FAB" w14:textId="77777777" w:rsidR="003110EB" w:rsidRPr="004A507A" w:rsidRDefault="003110EB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</w:tcPr>
          <w:p w14:paraId="492B6F82" w14:textId="0AFF03AD" w:rsidR="003110EB" w:rsidRPr="004A507A" w:rsidRDefault="00765345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use case </w:t>
            </w:r>
            <w:proofErr w:type="spellStart"/>
            <w:r>
              <w:rPr>
                <w:lang w:val="en-US"/>
              </w:rPr>
              <w:t>này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luyện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3110EB" w:rsidRPr="003110EB" w14:paraId="60BBD814" w14:textId="77777777" w:rsidTr="00655316">
        <w:tc>
          <w:tcPr>
            <w:tcW w:w="4621" w:type="dxa"/>
          </w:tcPr>
          <w:p w14:paraId="1742C84F" w14:textId="77777777" w:rsidR="003110EB" w:rsidRDefault="003110EB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</w:tcPr>
          <w:p w14:paraId="643BB239" w14:textId="77777777" w:rsidR="002F3120" w:rsidRDefault="002F3120" w:rsidP="00876526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use case </w:t>
            </w:r>
            <w:proofErr w:type="spellStart"/>
            <w:r>
              <w:rPr>
                <w:lang w:val="en-US"/>
              </w:rPr>
              <w:t>này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luyện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nge</w:t>
            </w:r>
            <w:proofErr w:type="spellEnd"/>
            <w:r>
              <w:rPr>
                <w:lang w:val="en-US"/>
              </w:rPr>
              <w:t>.</w:t>
            </w:r>
          </w:p>
          <w:p w14:paraId="1CB48D34" w14:textId="77777777" w:rsidR="002F3120" w:rsidRDefault="002F3120" w:rsidP="00876526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>.</w:t>
            </w:r>
          </w:p>
          <w:p w14:paraId="780B334C" w14:textId="24CD7358" w:rsidR="002F3120" w:rsidRPr="002F3120" w:rsidRDefault="002F3120" w:rsidP="00876526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3110EB" w14:paraId="087B68DE" w14:textId="77777777" w:rsidTr="00655316">
        <w:tc>
          <w:tcPr>
            <w:tcW w:w="4621" w:type="dxa"/>
          </w:tcPr>
          <w:p w14:paraId="215D5FA5" w14:textId="77777777" w:rsidR="003110EB" w:rsidRDefault="003110EB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4622" w:type="dxa"/>
          </w:tcPr>
          <w:p w14:paraId="162AF165" w14:textId="14A5FAAB" w:rsidR="003110EB" w:rsidRDefault="002F3120" w:rsidP="00655316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3110EB" w14:paraId="212892DB" w14:textId="77777777" w:rsidTr="00655316">
        <w:tc>
          <w:tcPr>
            <w:tcW w:w="4621" w:type="dxa"/>
          </w:tcPr>
          <w:p w14:paraId="0172B078" w14:textId="77777777" w:rsidR="003110EB" w:rsidRDefault="003110EB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biệt</w:t>
            </w:r>
            <w:proofErr w:type="spellEnd"/>
          </w:p>
        </w:tc>
        <w:tc>
          <w:tcPr>
            <w:tcW w:w="4622" w:type="dxa"/>
          </w:tcPr>
          <w:p w14:paraId="27E89854" w14:textId="353D2823" w:rsidR="003110EB" w:rsidRDefault="002F3120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3110EB" w14:paraId="332B3167" w14:textId="77777777" w:rsidTr="00655316">
        <w:tc>
          <w:tcPr>
            <w:tcW w:w="4621" w:type="dxa"/>
          </w:tcPr>
          <w:p w14:paraId="2C968D5A" w14:textId="77777777" w:rsidR="003110EB" w:rsidRDefault="003110EB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bắt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</w:tcPr>
          <w:p w14:paraId="26B970DA" w14:textId="2FDD6171" w:rsidR="003110EB" w:rsidRDefault="002F3120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3110EB" w14:paraId="59EA1AF1" w14:textId="77777777" w:rsidTr="00655316">
        <w:tc>
          <w:tcPr>
            <w:tcW w:w="4621" w:type="dxa"/>
          </w:tcPr>
          <w:p w14:paraId="1B130237" w14:textId="77777777" w:rsidR="003110EB" w:rsidRDefault="003110EB" w:rsidP="00655316">
            <w:pPr>
              <w:rPr>
                <w:lang w:val="en-US"/>
              </w:rPr>
            </w:pPr>
            <w:proofErr w:type="spellStart"/>
            <w:r w:rsidRPr="00030B68">
              <w:rPr>
                <w:lang w:val="en-US"/>
              </w:rPr>
              <w:t>Trạng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thái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hệ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thống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sau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khi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thực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hiện</w:t>
            </w:r>
            <w:proofErr w:type="spellEnd"/>
            <w:r w:rsidRPr="00030B68"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</w:tcPr>
          <w:p w14:paraId="4348C63E" w14:textId="5340C87E" w:rsidR="002F3120" w:rsidRPr="002F3120" w:rsidRDefault="002F3120" w:rsidP="002F31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</w:p>
        </w:tc>
      </w:tr>
      <w:tr w:rsidR="003110EB" w14:paraId="773DE9AF" w14:textId="77777777" w:rsidTr="00655316">
        <w:tc>
          <w:tcPr>
            <w:tcW w:w="4621" w:type="dxa"/>
          </w:tcPr>
          <w:p w14:paraId="05186C9E" w14:textId="77777777" w:rsidR="003110EB" w:rsidRDefault="003110EB" w:rsidP="00655316">
            <w:pPr>
              <w:rPr>
                <w:lang w:val="en-US"/>
              </w:rPr>
            </w:pPr>
            <w:proofErr w:type="spellStart"/>
            <w:r w:rsidRPr="00030B68">
              <w:rPr>
                <w:lang w:val="en-US"/>
              </w:rPr>
              <w:t>Điểm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mở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</w:tcPr>
          <w:p w14:paraId="150B8D71" w14:textId="76434E84" w:rsidR="003110EB" w:rsidRDefault="002F3120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</w:tbl>
    <w:p w14:paraId="5C70D2B2" w14:textId="6B7E18DD" w:rsidR="003110EB" w:rsidRDefault="003110EB">
      <w:pPr>
        <w:rPr>
          <w:lang w:val="en-US"/>
        </w:rPr>
      </w:pPr>
    </w:p>
    <w:p w14:paraId="004E1D69" w14:textId="77777777" w:rsidR="008802F9" w:rsidRDefault="008802F9" w:rsidP="002F3120">
      <w:pPr>
        <w:pStyle w:val="BodyText"/>
        <w:ind w:left="0"/>
        <w:jc w:val="both"/>
        <w:rPr>
          <w:i/>
          <w:color w:val="0000FF"/>
          <w:lang w:val="en-US"/>
        </w:rPr>
      </w:pPr>
    </w:p>
    <w:p w14:paraId="399C72D5" w14:textId="77777777" w:rsidR="008802F9" w:rsidRDefault="008802F9" w:rsidP="002F3120">
      <w:pPr>
        <w:pStyle w:val="BodyText"/>
        <w:ind w:left="0"/>
        <w:jc w:val="both"/>
        <w:rPr>
          <w:i/>
          <w:color w:val="0000FF"/>
          <w:lang w:val="en-US"/>
        </w:rPr>
      </w:pPr>
    </w:p>
    <w:p w14:paraId="5F8CC866" w14:textId="4FCAFEC4" w:rsidR="002F3120" w:rsidRPr="002F3120" w:rsidRDefault="008802F9" w:rsidP="002F3120">
      <w:pPr>
        <w:pStyle w:val="BodyText"/>
        <w:ind w:left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4.8 </w:t>
      </w:r>
      <w:proofErr w:type="spellStart"/>
      <w:r w:rsidR="002F3120">
        <w:rPr>
          <w:i/>
          <w:color w:val="0000FF"/>
          <w:lang w:val="en-US"/>
        </w:rPr>
        <w:t>Đặc</w:t>
      </w:r>
      <w:proofErr w:type="spellEnd"/>
      <w:r w:rsidR="002F3120">
        <w:rPr>
          <w:i/>
          <w:color w:val="0000FF"/>
          <w:lang w:val="en-US"/>
        </w:rPr>
        <w:t xml:space="preserve"> </w:t>
      </w:r>
      <w:proofErr w:type="spellStart"/>
      <w:r w:rsidR="002F3120">
        <w:rPr>
          <w:i/>
          <w:color w:val="0000FF"/>
          <w:lang w:val="en-US"/>
        </w:rPr>
        <w:t>tả</w:t>
      </w:r>
      <w:proofErr w:type="spellEnd"/>
      <w:r w:rsidR="002F3120">
        <w:rPr>
          <w:i/>
          <w:color w:val="0000FF"/>
          <w:lang w:val="en-US"/>
        </w:rPr>
        <w:t xml:space="preserve"> Use case: </w:t>
      </w:r>
      <w:proofErr w:type="spellStart"/>
      <w:r w:rsidR="002F3120">
        <w:rPr>
          <w:i/>
          <w:color w:val="0000FF"/>
          <w:lang w:val="en-US"/>
        </w:rPr>
        <w:t>Mục</w:t>
      </w:r>
      <w:proofErr w:type="spellEnd"/>
      <w:r w:rsidR="002F3120">
        <w:rPr>
          <w:i/>
          <w:color w:val="0000FF"/>
          <w:lang w:val="en-US"/>
        </w:rPr>
        <w:t xml:space="preserve"> </w:t>
      </w:r>
      <w:proofErr w:type="spellStart"/>
      <w:r w:rsidR="002F3120">
        <w:rPr>
          <w:i/>
          <w:color w:val="0000FF"/>
          <w:lang w:val="en-US"/>
        </w:rPr>
        <w:t>xem</w:t>
      </w:r>
      <w:proofErr w:type="spellEnd"/>
      <w:r w:rsidR="002F3120">
        <w:rPr>
          <w:i/>
          <w:color w:val="0000FF"/>
          <w:lang w:val="en-US"/>
        </w:rPr>
        <w:t xml:space="preserve"> </w:t>
      </w:r>
      <w:proofErr w:type="spellStart"/>
      <w:r w:rsidR="002F3120">
        <w:rPr>
          <w:i/>
          <w:color w:val="0000FF"/>
          <w:lang w:val="en-US"/>
        </w:rPr>
        <w:t>phim</w:t>
      </w:r>
      <w:proofErr w:type="spellEnd"/>
      <w:r w:rsidR="002F3120">
        <w:rPr>
          <w:i/>
          <w:color w:val="0000FF"/>
          <w:lang w:val="en-US"/>
        </w:rPr>
        <w:t xml:space="preserve"> </w:t>
      </w:r>
      <w:proofErr w:type="spellStart"/>
      <w:r w:rsidR="002F3120">
        <w:rPr>
          <w:i/>
          <w:color w:val="0000FF"/>
          <w:lang w:val="en-US"/>
        </w:rPr>
        <w:t>có</w:t>
      </w:r>
      <w:proofErr w:type="spellEnd"/>
      <w:r w:rsidR="002F3120">
        <w:rPr>
          <w:i/>
          <w:color w:val="0000FF"/>
          <w:lang w:val="en-US"/>
        </w:rPr>
        <w:t xml:space="preserve"> </w:t>
      </w:r>
      <w:proofErr w:type="spellStart"/>
      <w:r w:rsidR="002F3120">
        <w:rPr>
          <w:i/>
          <w:color w:val="0000FF"/>
          <w:lang w:val="en-US"/>
        </w:rPr>
        <w:t>phụ</w:t>
      </w:r>
      <w:proofErr w:type="spellEnd"/>
      <w:r w:rsidR="002F3120">
        <w:rPr>
          <w:i/>
          <w:color w:val="0000FF"/>
          <w:lang w:val="en-US"/>
        </w:rPr>
        <w:t xml:space="preserve"> </w:t>
      </w:r>
      <w:proofErr w:type="spellStart"/>
      <w:r w:rsidR="002F3120">
        <w:rPr>
          <w:i/>
          <w:color w:val="0000FF"/>
          <w:lang w:val="en-US"/>
        </w:rPr>
        <w:t>đề</w:t>
      </w:r>
      <w:proofErr w:type="spellEnd"/>
      <w:r w:rsidR="002F3120">
        <w:rPr>
          <w:i/>
          <w:color w:val="0000FF"/>
          <w:lang w:val="en-US"/>
        </w:rPr>
        <w:t xml:space="preserve"> </w:t>
      </w:r>
      <w:proofErr w:type="spellStart"/>
      <w:r w:rsidR="002F3120">
        <w:rPr>
          <w:i/>
          <w:color w:val="0000FF"/>
          <w:lang w:val="en-US"/>
        </w:rPr>
        <w:t>tiếng</w:t>
      </w:r>
      <w:proofErr w:type="spellEnd"/>
      <w:r w:rsidR="002F3120">
        <w:rPr>
          <w:i/>
          <w:color w:val="0000FF"/>
          <w:lang w:val="en-US"/>
        </w:rPr>
        <w:t xml:space="preserve"> </w:t>
      </w:r>
      <w:proofErr w:type="spellStart"/>
      <w:r w:rsidR="002F3120">
        <w:rPr>
          <w:i/>
          <w:color w:val="0000FF"/>
          <w:lang w:val="en-US"/>
        </w:rPr>
        <w:t>anh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3110EB" w:rsidRPr="004A507A" w14:paraId="226ACA40" w14:textId="77777777" w:rsidTr="005F33EF">
        <w:tc>
          <w:tcPr>
            <w:tcW w:w="4621" w:type="dxa"/>
            <w:shd w:val="clear" w:color="auto" w:fill="92D050"/>
          </w:tcPr>
          <w:p w14:paraId="3183136E" w14:textId="77777777" w:rsidR="003110EB" w:rsidRPr="004A507A" w:rsidRDefault="003110EB" w:rsidP="00655316">
            <w:r w:rsidRPr="004A507A">
              <w:t>Chi tiết</w:t>
            </w:r>
          </w:p>
        </w:tc>
        <w:tc>
          <w:tcPr>
            <w:tcW w:w="4622" w:type="dxa"/>
            <w:shd w:val="clear" w:color="auto" w:fill="92D050"/>
          </w:tcPr>
          <w:p w14:paraId="0C8D43B2" w14:textId="77777777" w:rsidR="003110EB" w:rsidRPr="004A507A" w:rsidRDefault="003110EB" w:rsidP="00655316">
            <w:r w:rsidRPr="004A507A">
              <w:t>Nội dung</w:t>
            </w:r>
          </w:p>
        </w:tc>
      </w:tr>
      <w:tr w:rsidR="003110EB" w:rsidRPr="004A507A" w14:paraId="4D06D302" w14:textId="77777777" w:rsidTr="00655316">
        <w:tc>
          <w:tcPr>
            <w:tcW w:w="4621" w:type="dxa"/>
          </w:tcPr>
          <w:p w14:paraId="75DDB0C5" w14:textId="77777777" w:rsidR="003110EB" w:rsidRPr="004A507A" w:rsidRDefault="003110EB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</w:tcPr>
          <w:p w14:paraId="54D36642" w14:textId="59E9E394" w:rsidR="003110EB" w:rsidRPr="004A507A" w:rsidRDefault="002F3120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use case </w:t>
            </w:r>
            <w:proofErr w:type="spellStart"/>
            <w:r>
              <w:rPr>
                <w:lang w:val="en-US"/>
              </w:rPr>
              <w:t>này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luyện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luyện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đọc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3110EB" w:rsidRPr="003110EB" w14:paraId="2C6B9226" w14:textId="77777777" w:rsidTr="00655316">
        <w:tc>
          <w:tcPr>
            <w:tcW w:w="4621" w:type="dxa"/>
          </w:tcPr>
          <w:p w14:paraId="19D9D62F" w14:textId="77777777" w:rsidR="003110EB" w:rsidRDefault="003110EB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</w:tcPr>
          <w:p w14:paraId="478DFFAF" w14:textId="6DD21543" w:rsidR="00655316" w:rsidRDefault="00655316" w:rsidP="00876526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use case </w:t>
            </w:r>
            <w:proofErr w:type="spellStart"/>
            <w:r>
              <w:rPr>
                <w:lang w:val="en-US"/>
              </w:rPr>
              <w:t>này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anh</w:t>
            </w:r>
            <w:proofErr w:type="spellEnd"/>
          </w:p>
          <w:p w14:paraId="2D96C939" w14:textId="0FF28855" w:rsidR="00655316" w:rsidRDefault="00655316" w:rsidP="00876526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video </w:t>
            </w: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web</w:t>
            </w:r>
          </w:p>
          <w:p w14:paraId="54FA9679" w14:textId="5775303B" w:rsidR="003110EB" w:rsidRPr="00655316" w:rsidRDefault="00655316" w:rsidP="00876526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proofErr w:type="spellStart"/>
            <w:r w:rsidRPr="00655316">
              <w:rPr>
                <w:lang w:val="en-US"/>
              </w:rPr>
              <w:t>Thành</w:t>
            </w:r>
            <w:proofErr w:type="spellEnd"/>
            <w:r w:rsidRPr="00655316">
              <w:rPr>
                <w:lang w:val="en-US"/>
              </w:rPr>
              <w:t xml:space="preserve"> </w:t>
            </w:r>
            <w:proofErr w:type="spellStart"/>
            <w:r w:rsidRPr="00655316">
              <w:rPr>
                <w:lang w:val="en-US"/>
              </w:rPr>
              <w:t>viên</w:t>
            </w:r>
            <w:proofErr w:type="spellEnd"/>
            <w:r w:rsidRPr="00655316">
              <w:rPr>
                <w:lang w:val="en-US"/>
              </w:rPr>
              <w:t xml:space="preserve"> </w:t>
            </w:r>
            <w:proofErr w:type="spellStart"/>
            <w:r w:rsidRPr="00655316">
              <w:rPr>
                <w:lang w:val="en-US"/>
              </w:rPr>
              <w:t>có</w:t>
            </w:r>
            <w:proofErr w:type="spellEnd"/>
            <w:r w:rsidRPr="00655316">
              <w:rPr>
                <w:lang w:val="en-US"/>
              </w:rPr>
              <w:t xml:space="preserve"> </w:t>
            </w:r>
            <w:proofErr w:type="spellStart"/>
            <w:r w:rsidRPr="00655316">
              <w:rPr>
                <w:lang w:val="en-US"/>
              </w:rPr>
              <w:t>thể</w:t>
            </w:r>
            <w:proofErr w:type="spellEnd"/>
            <w:r w:rsidRPr="00655316">
              <w:rPr>
                <w:lang w:val="en-US"/>
              </w:rPr>
              <w:t xml:space="preserve"> </w:t>
            </w:r>
            <w:proofErr w:type="spellStart"/>
            <w:r w:rsidRPr="00655316">
              <w:rPr>
                <w:lang w:val="en-US"/>
              </w:rPr>
              <w:t>chọn</w:t>
            </w:r>
            <w:proofErr w:type="spellEnd"/>
            <w:r w:rsidRPr="00655316">
              <w:rPr>
                <w:lang w:val="en-US"/>
              </w:rPr>
              <w:t xml:space="preserve"> </w:t>
            </w:r>
            <w:proofErr w:type="spellStart"/>
            <w:r w:rsidRPr="00655316">
              <w:rPr>
                <w:lang w:val="en-US"/>
              </w:rPr>
              <w:t>từng</w:t>
            </w:r>
            <w:proofErr w:type="spellEnd"/>
            <w:r w:rsidRPr="0065531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video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3110EB" w14:paraId="4E73CE7C" w14:textId="77777777" w:rsidTr="00655316">
        <w:tc>
          <w:tcPr>
            <w:tcW w:w="4621" w:type="dxa"/>
          </w:tcPr>
          <w:p w14:paraId="35D28EC0" w14:textId="77777777" w:rsidR="003110EB" w:rsidRDefault="003110EB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4622" w:type="dxa"/>
          </w:tcPr>
          <w:p w14:paraId="69BB3882" w14:textId="4627869C" w:rsidR="003110EB" w:rsidRDefault="00655316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3110EB" w14:paraId="6D9B9F5D" w14:textId="77777777" w:rsidTr="00655316">
        <w:tc>
          <w:tcPr>
            <w:tcW w:w="4621" w:type="dxa"/>
          </w:tcPr>
          <w:p w14:paraId="4BC53D2B" w14:textId="77777777" w:rsidR="003110EB" w:rsidRDefault="003110EB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biệt</w:t>
            </w:r>
            <w:proofErr w:type="spellEnd"/>
          </w:p>
        </w:tc>
        <w:tc>
          <w:tcPr>
            <w:tcW w:w="4622" w:type="dxa"/>
          </w:tcPr>
          <w:p w14:paraId="68C87775" w14:textId="5C9665AB" w:rsidR="003110EB" w:rsidRDefault="00655316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3110EB" w14:paraId="35BB63AA" w14:textId="77777777" w:rsidTr="00655316">
        <w:tc>
          <w:tcPr>
            <w:tcW w:w="4621" w:type="dxa"/>
          </w:tcPr>
          <w:p w14:paraId="063DA727" w14:textId="77777777" w:rsidR="003110EB" w:rsidRDefault="003110EB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bắt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</w:tcPr>
          <w:p w14:paraId="06423A18" w14:textId="7E7C57CA" w:rsidR="003110EB" w:rsidRDefault="00655316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3110EB" w14:paraId="30660188" w14:textId="77777777" w:rsidTr="00655316">
        <w:tc>
          <w:tcPr>
            <w:tcW w:w="4621" w:type="dxa"/>
          </w:tcPr>
          <w:p w14:paraId="70EB4C64" w14:textId="77777777" w:rsidR="003110EB" w:rsidRDefault="003110EB" w:rsidP="00655316">
            <w:pPr>
              <w:rPr>
                <w:lang w:val="en-US"/>
              </w:rPr>
            </w:pPr>
            <w:proofErr w:type="spellStart"/>
            <w:r w:rsidRPr="00030B68">
              <w:rPr>
                <w:lang w:val="en-US"/>
              </w:rPr>
              <w:t>Trạng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thái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hệ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thống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sau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khi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thực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hiện</w:t>
            </w:r>
            <w:proofErr w:type="spellEnd"/>
            <w:r w:rsidRPr="00030B68"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</w:tcPr>
          <w:p w14:paraId="0DDE9E27" w14:textId="5E785B57" w:rsidR="003110EB" w:rsidRDefault="00655316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3110EB" w14:paraId="0F2546D0" w14:textId="77777777" w:rsidTr="00655316">
        <w:tc>
          <w:tcPr>
            <w:tcW w:w="4621" w:type="dxa"/>
          </w:tcPr>
          <w:p w14:paraId="54557D32" w14:textId="77777777" w:rsidR="003110EB" w:rsidRDefault="003110EB" w:rsidP="00655316">
            <w:pPr>
              <w:rPr>
                <w:lang w:val="en-US"/>
              </w:rPr>
            </w:pPr>
            <w:proofErr w:type="spellStart"/>
            <w:r w:rsidRPr="00030B68">
              <w:rPr>
                <w:lang w:val="en-US"/>
              </w:rPr>
              <w:t>Điểm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mở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</w:tcPr>
          <w:p w14:paraId="6EB0C93E" w14:textId="25FDFF86" w:rsidR="003110EB" w:rsidRDefault="00655316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</w:tbl>
    <w:p w14:paraId="772DC247" w14:textId="671171D5" w:rsidR="003110EB" w:rsidRDefault="003110EB">
      <w:pPr>
        <w:rPr>
          <w:lang w:val="en-US"/>
        </w:rPr>
      </w:pPr>
    </w:p>
    <w:p w14:paraId="1C8A98AA" w14:textId="77777777" w:rsidR="008802F9" w:rsidRDefault="008802F9" w:rsidP="00655316">
      <w:pPr>
        <w:pStyle w:val="BodyText"/>
        <w:ind w:left="0"/>
        <w:jc w:val="both"/>
        <w:rPr>
          <w:i/>
          <w:color w:val="0000FF"/>
          <w:lang w:val="en-US"/>
        </w:rPr>
      </w:pPr>
    </w:p>
    <w:p w14:paraId="465518D7" w14:textId="77777777" w:rsidR="008802F9" w:rsidRDefault="008802F9" w:rsidP="00655316">
      <w:pPr>
        <w:pStyle w:val="BodyText"/>
        <w:ind w:left="0"/>
        <w:jc w:val="both"/>
        <w:rPr>
          <w:i/>
          <w:color w:val="0000FF"/>
          <w:lang w:val="en-US"/>
        </w:rPr>
      </w:pPr>
    </w:p>
    <w:p w14:paraId="1C9B91BD" w14:textId="77777777" w:rsidR="008802F9" w:rsidRDefault="008802F9" w:rsidP="00655316">
      <w:pPr>
        <w:pStyle w:val="BodyText"/>
        <w:ind w:left="0"/>
        <w:jc w:val="both"/>
        <w:rPr>
          <w:i/>
          <w:color w:val="0000FF"/>
          <w:lang w:val="en-US"/>
        </w:rPr>
      </w:pPr>
    </w:p>
    <w:p w14:paraId="104E2909" w14:textId="77777777" w:rsidR="008802F9" w:rsidRDefault="008802F9" w:rsidP="00655316">
      <w:pPr>
        <w:pStyle w:val="BodyText"/>
        <w:ind w:left="0"/>
        <w:jc w:val="both"/>
        <w:rPr>
          <w:i/>
          <w:color w:val="0000FF"/>
          <w:lang w:val="en-US"/>
        </w:rPr>
      </w:pPr>
    </w:p>
    <w:p w14:paraId="1E0DD9CB" w14:textId="77777777" w:rsidR="008802F9" w:rsidRDefault="008802F9" w:rsidP="00655316">
      <w:pPr>
        <w:pStyle w:val="BodyText"/>
        <w:ind w:left="0"/>
        <w:jc w:val="both"/>
        <w:rPr>
          <w:i/>
          <w:color w:val="0000FF"/>
          <w:lang w:val="en-US"/>
        </w:rPr>
      </w:pPr>
    </w:p>
    <w:p w14:paraId="1BFA8306" w14:textId="77777777" w:rsidR="008802F9" w:rsidRDefault="008802F9" w:rsidP="00655316">
      <w:pPr>
        <w:pStyle w:val="BodyText"/>
        <w:ind w:left="0"/>
        <w:jc w:val="both"/>
        <w:rPr>
          <w:i/>
          <w:color w:val="0000FF"/>
          <w:lang w:val="en-US"/>
        </w:rPr>
      </w:pPr>
    </w:p>
    <w:p w14:paraId="1EACA6BE" w14:textId="77777777" w:rsidR="008802F9" w:rsidRDefault="008802F9" w:rsidP="00655316">
      <w:pPr>
        <w:pStyle w:val="BodyText"/>
        <w:ind w:left="0"/>
        <w:jc w:val="both"/>
        <w:rPr>
          <w:i/>
          <w:color w:val="0000FF"/>
          <w:lang w:val="en-US"/>
        </w:rPr>
      </w:pPr>
    </w:p>
    <w:p w14:paraId="401F2D31" w14:textId="748147CE" w:rsidR="00655316" w:rsidRPr="00765345" w:rsidRDefault="008802F9" w:rsidP="00655316">
      <w:pPr>
        <w:pStyle w:val="BodyText"/>
        <w:ind w:left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4.9 </w:t>
      </w:r>
      <w:proofErr w:type="spellStart"/>
      <w:r w:rsidR="00655316">
        <w:rPr>
          <w:i/>
          <w:color w:val="0000FF"/>
          <w:lang w:val="en-US"/>
        </w:rPr>
        <w:t>Đặc</w:t>
      </w:r>
      <w:proofErr w:type="spellEnd"/>
      <w:r w:rsidR="00655316">
        <w:rPr>
          <w:i/>
          <w:color w:val="0000FF"/>
          <w:lang w:val="en-US"/>
        </w:rPr>
        <w:t xml:space="preserve"> </w:t>
      </w:r>
      <w:proofErr w:type="spellStart"/>
      <w:r w:rsidR="00655316">
        <w:rPr>
          <w:i/>
          <w:color w:val="0000FF"/>
          <w:lang w:val="en-US"/>
        </w:rPr>
        <w:t>tả</w:t>
      </w:r>
      <w:proofErr w:type="spellEnd"/>
      <w:r w:rsidR="00655316">
        <w:rPr>
          <w:i/>
          <w:color w:val="0000FF"/>
          <w:lang w:val="en-US"/>
        </w:rPr>
        <w:t xml:space="preserve"> Use case: </w:t>
      </w:r>
      <w:proofErr w:type="spellStart"/>
      <w:r w:rsidR="00655316">
        <w:rPr>
          <w:i/>
          <w:color w:val="0000FF"/>
          <w:lang w:val="en-US"/>
        </w:rPr>
        <w:t>Mục</w:t>
      </w:r>
      <w:proofErr w:type="spellEnd"/>
      <w:r w:rsidR="00655316">
        <w:rPr>
          <w:i/>
          <w:color w:val="0000FF"/>
          <w:lang w:val="en-US"/>
        </w:rPr>
        <w:t xml:space="preserve"> </w:t>
      </w:r>
      <w:proofErr w:type="spellStart"/>
      <w:r w:rsidR="00655316">
        <w:rPr>
          <w:i/>
          <w:color w:val="0000FF"/>
          <w:lang w:val="en-US"/>
        </w:rPr>
        <w:t>học</w:t>
      </w:r>
      <w:proofErr w:type="spellEnd"/>
      <w:r w:rsidR="00655316">
        <w:rPr>
          <w:i/>
          <w:color w:val="0000FF"/>
          <w:lang w:val="en-US"/>
        </w:rPr>
        <w:t xml:space="preserve"> </w:t>
      </w:r>
      <w:proofErr w:type="spellStart"/>
      <w:r w:rsidR="00655316">
        <w:rPr>
          <w:i/>
          <w:color w:val="0000FF"/>
          <w:lang w:val="en-US"/>
        </w:rPr>
        <w:t>nghữ</w:t>
      </w:r>
      <w:proofErr w:type="spellEnd"/>
      <w:r w:rsidR="00655316">
        <w:rPr>
          <w:i/>
          <w:color w:val="0000FF"/>
          <w:lang w:val="en-US"/>
        </w:rPr>
        <w:t xml:space="preserve"> </w:t>
      </w:r>
      <w:proofErr w:type="spellStart"/>
      <w:r w:rsidR="00655316">
        <w:rPr>
          <w:i/>
          <w:color w:val="0000FF"/>
          <w:lang w:val="en-US"/>
        </w:rPr>
        <w:t>pháp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655316" w:rsidRPr="004A507A" w14:paraId="0B47166F" w14:textId="77777777" w:rsidTr="005F33EF">
        <w:tc>
          <w:tcPr>
            <w:tcW w:w="4621" w:type="dxa"/>
            <w:shd w:val="clear" w:color="auto" w:fill="92D050"/>
          </w:tcPr>
          <w:p w14:paraId="071581E1" w14:textId="77777777" w:rsidR="00655316" w:rsidRPr="004A507A" w:rsidRDefault="00655316" w:rsidP="00655316">
            <w:r w:rsidRPr="004A507A">
              <w:lastRenderedPageBreak/>
              <w:t>Chi tiết</w:t>
            </w:r>
          </w:p>
        </w:tc>
        <w:tc>
          <w:tcPr>
            <w:tcW w:w="4622" w:type="dxa"/>
            <w:shd w:val="clear" w:color="auto" w:fill="92D050"/>
          </w:tcPr>
          <w:p w14:paraId="5F243661" w14:textId="77777777" w:rsidR="00655316" w:rsidRPr="004A507A" w:rsidRDefault="00655316" w:rsidP="00655316">
            <w:r w:rsidRPr="004A507A">
              <w:t>Nội dung</w:t>
            </w:r>
          </w:p>
        </w:tc>
      </w:tr>
      <w:tr w:rsidR="00655316" w:rsidRPr="004A507A" w14:paraId="06D92AC8" w14:textId="77777777" w:rsidTr="00655316">
        <w:tc>
          <w:tcPr>
            <w:tcW w:w="4621" w:type="dxa"/>
          </w:tcPr>
          <w:p w14:paraId="41346914" w14:textId="77777777" w:rsidR="00655316" w:rsidRPr="004A507A" w:rsidRDefault="00655316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</w:tcPr>
          <w:p w14:paraId="12B00C6B" w14:textId="16C450C0" w:rsidR="00655316" w:rsidRPr="004A507A" w:rsidRDefault="00655316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use case </w:t>
            </w:r>
            <w:proofErr w:type="spellStart"/>
            <w:r>
              <w:rPr>
                <w:lang w:val="en-US"/>
              </w:rPr>
              <w:t>này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luyện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pháp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655316" w:rsidRPr="003110EB" w14:paraId="59FB2675" w14:textId="77777777" w:rsidTr="00655316">
        <w:tc>
          <w:tcPr>
            <w:tcW w:w="4621" w:type="dxa"/>
          </w:tcPr>
          <w:p w14:paraId="544B0030" w14:textId="77777777" w:rsidR="00655316" w:rsidRDefault="00655316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</w:tcPr>
          <w:p w14:paraId="5C5320DB" w14:textId="7564A1CB" w:rsidR="00655316" w:rsidRDefault="00655316" w:rsidP="00876526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use case </w:t>
            </w:r>
            <w:proofErr w:type="spellStart"/>
            <w:r>
              <w:rPr>
                <w:lang w:val="en-US"/>
              </w:rPr>
              <w:t>này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pháp</w:t>
            </w:r>
            <w:proofErr w:type="spellEnd"/>
            <w:r>
              <w:rPr>
                <w:lang w:val="en-US"/>
              </w:rPr>
              <w:t>.</w:t>
            </w:r>
          </w:p>
          <w:p w14:paraId="7C204F37" w14:textId="77777777" w:rsidR="00655316" w:rsidRDefault="00655316" w:rsidP="00876526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>.</w:t>
            </w:r>
          </w:p>
          <w:p w14:paraId="7E8BF321" w14:textId="77777777" w:rsidR="00655316" w:rsidRPr="002F3120" w:rsidRDefault="00655316" w:rsidP="00876526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655316" w14:paraId="01E6B8C3" w14:textId="77777777" w:rsidTr="00655316">
        <w:tc>
          <w:tcPr>
            <w:tcW w:w="4621" w:type="dxa"/>
          </w:tcPr>
          <w:p w14:paraId="12FF3EE2" w14:textId="77777777" w:rsidR="00655316" w:rsidRDefault="00655316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4622" w:type="dxa"/>
          </w:tcPr>
          <w:p w14:paraId="651C188D" w14:textId="77777777" w:rsidR="00655316" w:rsidRDefault="00655316" w:rsidP="00655316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655316" w14:paraId="6C6B2150" w14:textId="77777777" w:rsidTr="00655316">
        <w:tc>
          <w:tcPr>
            <w:tcW w:w="4621" w:type="dxa"/>
          </w:tcPr>
          <w:p w14:paraId="0B4AB4A9" w14:textId="77777777" w:rsidR="00655316" w:rsidRDefault="00655316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biệt</w:t>
            </w:r>
            <w:proofErr w:type="spellEnd"/>
          </w:p>
        </w:tc>
        <w:tc>
          <w:tcPr>
            <w:tcW w:w="4622" w:type="dxa"/>
          </w:tcPr>
          <w:p w14:paraId="4C016421" w14:textId="77777777" w:rsidR="00655316" w:rsidRDefault="00655316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655316" w14:paraId="19168CCE" w14:textId="77777777" w:rsidTr="00655316">
        <w:tc>
          <w:tcPr>
            <w:tcW w:w="4621" w:type="dxa"/>
          </w:tcPr>
          <w:p w14:paraId="64E9FB16" w14:textId="77777777" w:rsidR="00655316" w:rsidRDefault="00655316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bắt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</w:tcPr>
          <w:p w14:paraId="7F527319" w14:textId="77777777" w:rsidR="00655316" w:rsidRDefault="00655316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655316" w14:paraId="022DF874" w14:textId="77777777" w:rsidTr="00655316">
        <w:tc>
          <w:tcPr>
            <w:tcW w:w="4621" w:type="dxa"/>
          </w:tcPr>
          <w:p w14:paraId="11248518" w14:textId="77777777" w:rsidR="00655316" w:rsidRDefault="00655316" w:rsidP="00655316">
            <w:pPr>
              <w:rPr>
                <w:lang w:val="en-US"/>
              </w:rPr>
            </w:pPr>
            <w:proofErr w:type="spellStart"/>
            <w:r w:rsidRPr="00030B68">
              <w:rPr>
                <w:lang w:val="en-US"/>
              </w:rPr>
              <w:t>Trạng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thái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hệ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thống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sau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khi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thực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hiện</w:t>
            </w:r>
            <w:proofErr w:type="spellEnd"/>
            <w:r w:rsidRPr="00030B68"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</w:tcPr>
          <w:p w14:paraId="41129D6B" w14:textId="77777777" w:rsidR="00655316" w:rsidRPr="002F3120" w:rsidRDefault="00655316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</w:p>
        </w:tc>
      </w:tr>
      <w:tr w:rsidR="00655316" w14:paraId="40E85FA1" w14:textId="77777777" w:rsidTr="00655316">
        <w:tc>
          <w:tcPr>
            <w:tcW w:w="4621" w:type="dxa"/>
          </w:tcPr>
          <w:p w14:paraId="38A120CE" w14:textId="77777777" w:rsidR="00655316" w:rsidRDefault="00655316" w:rsidP="00655316">
            <w:pPr>
              <w:rPr>
                <w:lang w:val="en-US"/>
              </w:rPr>
            </w:pPr>
            <w:proofErr w:type="spellStart"/>
            <w:r w:rsidRPr="00030B68">
              <w:rPr>
                <w:lang w:val="en-US"/>
              </w:rPr>
              <w:t>Điểm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mở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</w:tcPr>
          <w:p w14:paraId="18744E31" w14:textId="77777777" w:rsidR="00655316" w:rsidRDefault="00655316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</w:tbl>
    <w:p w14:paraId="2348EFAB" w14:textId="045A943F" w:rsidR="00655316" w:rsidRDefault="00655316">
      <w:pPr>
        <w:rPr>
          <w:lang w:val="en-US"/>
        </w:rPr>
      </w:pPr>
    </w:p>
    <w:p w14:paraId="6706E680" w14:textId="77777777" w:rsidR="008802F9" w:rsidRDefault="008802F9" w:rsidP="00655316">
      <w:pPr>
        <w:pStyle w:val="BodyText"/>
        <w:ind w:left="0"/>
        <w:jc w:val="both"/>
        <w:rPr>
          <w:i/>
          <w:color w:val="0000FF"/>
          <w:lang w:val="en-US"/>
        </w:rPr>
      </w:pPr>
    </w:p>
    <w:p w14:paraId="4FE87976" w14:textId="77777777" w:rsidR="008802F9" w:rsidRDefault="008802F9" w:rsidP="00655316">
      <w:pPr>
        <w:pStyle w:val="BodyText"/>
        <w:ind w:left="0"/>
        <w:jc w:val="both"/>
        <w:rPr>
          <w:i/>
          <w:color w:val="0000FF"/>
          <w:lang w:val="en-US"/>
        </w:rPr>
      </w:pPr>
    </w:p>
    <w:p w14:paraId="6EEEEB56" w14:textId="5C690CBD" w:rsidR="00655316" w:rsidRPr="00765345" w:rsidRDefault="008802F9" w:rsidP="00655316">
      <w:pPr>
        <w:pStyle w:val="BodyText"/>
        <w:ind w:left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4.10 </w:t>
      </w:r>
      <w:proofErr w:type="spellStart"/>
      <w:r w:rsidR="00655316">
        <w:rPr>
          <w:i/>
          <w:color w:val="0000FF"/>
          <w:lang w:val="en-US"/>
        </w:rPr>
        <w:t>Đặc</w:t>
      </w:r>
      <w:proofErr w:type="spellEnd"/>
      <w:r w:rsidR="00655316">
        <w:rPr>
          <w:i/>
          <w:color w:val="0000FF"/>
          <w:lang w:val="en-US"/>
        </w:rPr>
        <w:t xml:space="preserve"> </w:t>
      </w:r>
      <w:proofErr w:type="spellStart"/>
      <w:r w:rsidR="00655316">
        <w:rPr>
          <w:i/>
          <w:color w:val="0000FF"/>
          <w:lang w:val="en-US"/>
        </w:rPr>
        <w:t>tả</w:t>
      </w:r>
      <w:proofErr w:type="spellEnd"/>
      <w:r w:rsidR="00655316">
        <w:rPr>
          <w:i/>
          <w:color w:val="0000FF"/>
          <w:lang w:val="en-US"/>
        </w:rPr>
        <w:t xml:space="preserve"> Use case: </w:t>
      </w:r>
      <w:proofErr w:type="spellStart"/>
      <w:r w:rsidR="00655316">
        <w:rPr>
          <w:i/>
          <w:color w:val="0000FF"/>
          <w:lang w:val="en-US"/>
        </w:rPr>
        <w:t>Mục</w:t>
      </w:r>
      <w:proofErr w:type="spellEnd"/>
      <w:r w:rsidR="00655316">
        <w:rPr>
          <w:i/>
          <w:color w:val="0000FF"/>
          <w:lang w:val="en-US"/>
        </w:rPr>
        <w:t xml:space="preserve"> </w:t>
      </w:r>
      <w:proofErr w:type="spellStart"/>
      <w:r w:rsidR="00655316">
        <w:rPr>
          <w:i/>
          <w:color w:val="0000FF"/>
          <w:lang w:val="en-US"/>
        </w:rPr>
        <w:t>học</w:t>
      </w:r>
      <w:proofErr w:type="spellEnd"/>
      <w:r w:rsidR="00655316">
        <w:rPr>
          <w:i/>
          <w:color w:val="0000FF"/>
          <w:lang w:val="en-US"/>
        </w:rPr>
        <w:t xml:space="preserve"> </w:t>
      </w:r>
      <w:proofErr w:type="spellStart"/>
      <w:r w:rsidR="00655316">
        <w:rPr>
          <w:i/>
          <w:color w:val="0000FF"/>
          <w:lang w:val="en-US"/>
        </w:rPr>
        <w:t>từ</w:t>
      </w:r>
      <w:proofErr w:type="spellEnd"/>
      <w:r w:rsidR="00655316">
        <w:rPr>
          <w:i/>
          <w:color w:val="0000FF"/>
          <w:lang w:val="en-US"/>
        </w:rPr>
        <w:t xml:space="preserve"> </w:t>
      </w:r>
      <w:proofErr w:type="spellStart"/>
      <w:r w:rsidR="00655316">
        <w:rPr>
          <w:i/>
          <w:color w:val="0000FF"/>
          <w:lang w:val="en-US"/>
        </w:rPr>
        <w:t>vựng</w:t>
      </w:r>
      <w:proofErr w:type="spellEnd"/>
      <w:r w:rsidR="00655316">
        <w:rPr>
          <w:i/>
          <w:color w:val="0000FF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655316" w:rsidRPr="004A507A" w14:paraId="741AE2D1" w14:textId="77777777" w:rsidTr="005F33EF">
        <w:tc>
          <w:tcPr>
            <w:tcW w:w="4621" w:type="dxa"/>
            <w:shd w:val="clear" w:color="auto" w:fill="92D050"/>
          </w:tcPr>
          <w:p w14:paraId="5EC7478A" w14:textId="77777777" w:rsidR="00655316" w:rsidRPr="004A507A" w:rsidRDefault="00655316" w:rsidP="00655316">
            <w:r w:rsidRPr="004A507A">
              <w:t>Chi tiết</w:t>
            </w:r>
          </w:p>
        </w:tc>
        <w:tc>
          <w:tcPr>
            <w:tcW w:w="4622" w:type="dxa"/>
            <w:shd w:val="clear" w:color="auto" w:fill="92D050"/>
          </w:tcPr>
          <w:p w14:paraId="1E10585E" w14:textId="77777777" w:rsidR="00655316" w:rsidRPr="004A507A" w:rsidRDefault="00655316" w:rsidP="00655316">
            <w:r w:rsidRPr="004A507A">
              <w:t>Nội dung</w:t>
            </w:r>
          </w:p>
        </w:tc>
      </w:tr>
      <w:tr w:rsidR="00655316" w:rsidRPr="004A507A" w14:paraId="4DE9AD6C" w14:textId="77777777" w:rsidTr="00655316">
        <w:tc>
          <w:tcPr>
            <w:tcW w:w="4621" w:type="dxa"/>
          </w:tcPr>
          <w:p w14:paraId="467C4F81" w14:textId="77777777" w:rsidR="00655316" w:rsidRPr="004A507A" w:rsidRDefault="00655316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</w:tcPr>
          <w:p w14:paraId="2A02F124" w14:textId="77777777" w:rsidR="00655316" w:rsidRPr="004A507A" w:rsidRDefault="00655316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use case </w:t>
            </w:r>
            <w:proofErr w:type="spellStart"/>
            <w:r>
              <w:rPr>
                <w:lang w:val="en-US"/>
              </w:rPr>
              <w:t>này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luyện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655316" w:rsidRPr="003110EB" w14:paraId="5AB3F2A4" w14:textId="77777777" w:rsidTr="00655316">
        <w:tc>
          <w:tcPr>
            <w:tcW w:w="4621" w:type="dxa"/>
          </w:tcPr>
          <w:p w14:paraId="18AEDCAE" w14:textId="77777777" w:rsidR="00655316" w:rsidRDefault="00655316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</w:tcPr>
          <w:p w14:paraId="0754CDE4" w14:textId="6717CAEE" w:rsidR="00655316" w:rsidRDefault="00655316" w:rsidP="00876526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use case </w:t>
            </w:r>
            <w:proofErr w:type="spellStart"/>
            <w:r>
              <w:rPr>
                <w:lang w:val="en-US"/>
              </w:rPr>
              <w:t>này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vựng</w:t>
            </w:r>
            <w:proofErr w:type="spellEnd"/>
            <w:r>
              <w:rPr>
                <w:lang w:val="en-US"/>
              </w:rPr>
              <w:t>.</w:t>
            </w:r>
          </w:p>
          <w:p w14:paraId="5B6B4CAA" w14:textId="1DB00AA5" w:rsidR="00655316" w:rsidRDefault="00655316" w:rsidP="00876526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>.</w:t>
            </w:r>
          </w:p>
          <w:p w14:paraId="3E68EF5F" w14:textId="77777777" w:rsidR="00655316" w:rsidRPr="002F3120" w:rsidRDefault="00655316" w:rsidP="00876526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655316" w14:paraId="5023F380" w14:textId="77777777" w:rsidTr="00655316">
        <w:tc>
          <w:tcPr>
            <w:tcW w:w="4621" w:type="dxa"/>
          </w:tcPr>
          <w:p w14:paraId="44706355" w14:textId="77777777" w:rsidR="00655316" w:rsidRDefault="00655316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4622" w:type="dxa"/>
          </w:tcPr>
          <w:p w14:paraId="269F80FB" w14:textId="77777777" w:rsidR="00655316" w:rsidRDefault="00655316" w:rsidP="00655316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655316" w14:paraId="46CD0530" w14:textId="77777777" w:rsidTr="00655316">
        <w:tc>
          <w:tcPr>
            <w:tcW w:w="4621" w:type="dxa"/>
          </w:tcPr>
          <w:p w14:paraId="0E4158EF" w14:textId="77777777" w:rsidR="00655316" w:rsidRDefault="00655316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biệt</w:t>
            </w:r>
            <w:proofErr w:type="spellEnd"/>
          </w:p>
        </w:tc>
        <w:tc>
          <w:tcPr>
            <w:tcW w:w="4622" w:type="dxa"/>
          </w:tcPr>
          <w:p w14:paraId="7BFD7DB8" w14:textId="77777777" w:rsidR="00655316" w:rsidRDefault="00655316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655316" w14:paraId="2BA02A77" w14:textId="77777777" w:rsidTr="00655316">
        <w:tc>
          <w:tcPr>
            <w:tcW w:w="4621" w:type="dxa"/>
          </w:tcPr>
          <w:p w14:paraId="424CDA54" w14:textId="77777777" w:rsidR="00655316" w:rsidRDefault="00655316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bắt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</w:tcPr>
          <w:p w14:paraId="1960A4D4" w14:textId="77777777" w:rsidR="00655316" w:rsidRDefault="00655316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655316" w14:paraId="15273B2C" w14:textId="77777777" w:rsidTr="00655316">
        <w:tc>
          <w:tcPr>
            <w:tcW w:w="4621" w:type="dxa"/>
          </w:tcPr>
          <w:p w14:paraId="3A89DBB7" w14:textId="77777777" w:rsidR="00655316" w:rsidRDefault="00655316" w:rsidP="00655316">
            <w:pPr>
              <w:rPr>
                <w:lang w:val="en-US"/>
              </w:rPr>
            </w:pPr>
            <w:proofErr w:type="spellStart"/>
            <w:r w:rsidRPr="00030B68">
              <w:rPr>
                <w:lang w:val="en-US"/>
              </w:rPr>
              <w:t>Trạng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thái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hệ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thống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sau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khi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thực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hiện</w:t>
            </w:r>
            <w:proofErr w:type="spellEnd"/>
            <w:r w:rsidRPr="00030B68"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</w:tcPr>
          <w:p w14:paraId="55BED611" w14:textId="77777777" w:rsidR="00655316" w:rsidRPr="002F3120" w:rsidRDefault="00655316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</w:p>
        </w:tc>
      </w:tr>
      <w:tr w:rsidR="00655316" w14:paraId="2E7CDE56" w14:textId="77777777" w:rsidTr="00655316">
        <w:tc>
          <w:tcPr>
            <w:tcW w:w="4621" w:type="dxa"/>
          </w:tcPr>
          <w:p w14:paraId="1D15B72A" w14:textId="77777777" w:rsidR="00655316" w:rsidRDefault="00655316" w:rsidP="00655316">
            <w:pPr>
              <w:rPr>
                <w:lang w:val="en-US"/>
              </w:rPr>
            </w:pPr>
            <w:proofErr w:type="spellStart"/>
            <w:r w:rsidRPr="00030B68">
              <w:rPr>
                <w:lang w:val="en-US"/>
              </w:rPr>
              <w:t>Điểm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mở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</w:tcPr>
          <w:p w14:paraId="6520983A" w14:textId="77777777" w:rsidR="00655316" w:rsidRDefault="00655316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</w:tbl>
    <w:p w14:paraId="21F5D4BC" w14:textId="21141B43" w:rsidR="00655316" w:rsidRDefault="00655316">
      <w:pPr>
        <w:rPr>
          <w:lang w:val="en-US"/>
        </w:rPr>
      </w:pPr>
    </w:p>
    <w:p w14:paraId="5AE0590A" w14:textId="77777777" w:rsidR="008802F9" w:rsidRDefault="008802F9" w:rsidP="00655316">
      <w:pPr>
        <w:pStyle w:val="BodyText"/>
        <w:ind w:left="0"/>
        <w:jc w:val="both"/>
        <w:rPr>
          <w:i/>
          <w:color w:val="0000FF"/>
          <w:lang w:val="en-US"/>
        </w:rPr>
      </w:pPr>
    </w:p>
    <w:p w14:paraId="72B111C6" w14:textId="77777777" w:rsidR="008802F9" w:rsidRDefault="008802F9" w:rsidP="00655316">
      <w:pPr>
        <w:pStyle w:val="BodyText"/>
        <w:ind w:left="0"/>
        <w:jc w:val="both"/>
        <w:rPr>
          <w:i/>
          <w:color w:val="0000FF"/>
          <w:lang w:val="en-US"/>
        </w:rPr>
      </w:pPr>
    </w:p>
    <w:p w14:paraId="43494F23" w14:textId="77777777" w:rsidR="008802F9" w:rsidRDefault="008802F9" w:rsidP="00655316">
      <w:pPr>
        <w:pStyle w:val="BodyText"/>
        <w:ind w:left="0"/>
        <w:jc w:val="both"/>
        <w:rPr>
          <w:i/>
          <w:color w:val="0000FF"/>
          <w:lang w:val="en-US"/>
        </w:rPr>
      </w:pPr>
    </w:p>
    <w:p w14:paraId="02389A04" w14:textId="77777777" w:rsidR="008802F9" w:rsidRDefault="008802F9" w:rsidP="00655316">
      <w:pPr>
        <w:pStyle w:val="BodyText"/>
        <w:ind w:left="0"/>
        <w:jc w:val="both"/>
        <w:rPr>
          <w:i/>
          <w:color w:val="0000FF"/>
          <w:lang w:val="en-US"/>
        </w:rPr>
      </w:pPr>
    </w:p>
    <w:p w14:paraId="1B669895" w14:textId="6E6DB7FF" w:rsidR="00655316" w:rsidRPr="00655316" w:rsidRDefault="008802F9" w:rsidP="00655316">
      <w:pPr>
        <w:pStyle w:val="BodyText"/>
        <w:ind w:left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4.11 </w:t>
      </w:r>
      <w:proofErr w:type="spellStart"/>
      <w:r w:rsidR="00655316">
        <w:rPr>
          <w:i/>
          <w:color w:val="0000FF"/>
          <w:lang w:val="en-US"/>
        </w:rPr>
        <w:t>Đặc</w:t>
      </w:r>
      <w:proofErr w:type="spellEnd"/>
      <w:r w:rsidR="00655316">
        <w:rPr>
          <w:i/>
          <w:color w:val="0000FF"/>
          <w:lang w:val="en-US"/>
        </w:rPr>
        <w:t xml:space="preserve"> </w:t>
      </w:r>
      <w:proofErr w:type="spellStart"/>
      <w:r w:rsidR="00655316">
        <w:rPr>
          <w:i/>
          <w:color w:val="0000FF"/>
          <w:lang w:val="en-US"/>
        </w:rPr>
        <w:t>tả</w:t>
      </w:r>
      <w:proofErr w:type="spellEnd"/>
      <w:r w:rsidR="00655316">
        <w:rPr>
          <w:i/>
          <w:color w:val="0000FF"/>
          <w:lang w:val="en-US"/>
        </w:rPr>
        <w:t xml:space="preserve"> Use case: </w:t>
      </w:r>
      <w:proofErr w:type="spellStart"/>
      <w:r w:rsidR="00655316">
        <w:rPr>
          <w:i/>
          <w:color w:val="0000FF"/>
          <w:lang w:val="en-US"/>
        </w:rPr>
        <w:t>Mục</w:t>
      </w:r>
      <w:proofErr w:type="spellEnd"/>
      <w:r w:rsidR="00655316">
        <w:rPr>
          <w:i/>
          <w:color w:val="0000FF"/>
          <w:lang w:val="en-US"/>
        </w:rPr>
        <w:t xml:space="preserve"> </w:t>
      </w:r>
      <w:proofErr w:type="spellStart"/>
      <w:r w:rsidR="00655316">
        <w:rPr>
          <w:i/>
          <w:color w:val="0000FF"/>
          <w:lang w:val="en-US"/>
        </w:rPr>
        <w:t>kiểm</w:t>
      </w:r>
      <w:proofErr w:type="spellEnd"/>
      <w:r w:rsidR="00655316">
        <w:rPr>
          <w:i/>
          <w:color w:val="0000FF"/>
          <w:lang w:val="en-US"/>
        </w:rPr>
        <w:t xml:space="preserve"> </w:t>
      </w:r>
      <w:proofErr w:type="spellStart"/>
      <w:r w:rsidR="00655316">
        <w:rPr>
          <w:i/>
          <w:color w:val="0000FF"/>
          <w:lang w:val="en-US"/>
        </w:rPr>
        <w:t>tra</w:t>
      </w:r>
      <w:proofErr w:type="spellEnd"/>
      <w:r w:rsidR="00655316">
        <w:rPr>
          <w:i/>
          <w:color w:val="0000FF"/>
          <w:lang w:val="en-US"/>
        </w:rPr>
        <w:t xml:space="preserve"> </w:t>
      </w:r>
      <w:proofErr w:type="spellStart"/>
      <w:r w:rsidR="00655316">
        <w:rPr>
          <w:i/>
          <w:color w:val="0000FF"/>
          <w:lang w:val="en-US"/>
        </w:rPr>
        <w:t>luyện</w:t>
      </w:r>
      <w:proofErr w:type="spellEnd"/>
      <w:r w:rsidR="00655316">
        <w:rPr>
          <w:i/>
          <w:color w:val="0000FF"/>
          <w:lang w:val="en-US"/>
        </w:rPr>
        <w:t xml:space="preserve"> </w:t>
      </w:r>
      <w:proofErr w:type="spellStart"/>
      <w:r w:rsidR="00655316">
        <w:rPr>
          <w:i/>
          <w:color w:val="0000FF"/>
          <w:lang w:val="en-US"/>
        </w:rPr>
        <w:t>tập</w:t>
      </w:r>
      <w:proofErr w:type="spellEnd"/>
      <w:r w:rsidR="00655316">
        <w:rPr>
          <w:i/>
          <w:color w:val="0000FF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3110EB" w:rsidRPr="004A507A" w14:paraId="0C564256" w14:textId="77777777" w:rsidTr="005F33EF">
        <w:tc>
          <w:tcPr>
            <w:tcW w:w="4621" w:type="dxa"/>
            <w:shd w:val="clear" w:color="auto" w:fill="92D050"/>
          </w:tcPr>
          <w:p w14:paraId="2E05D21B" w14:textId="77777777" w:rsidR="003110EB" w:rsidRPr="004A507A" w:rsidRDefault="003110EB" w:rsidP="00655316">
            <w:r w:rsidRPr="004A507A">
              <w:t>Chi tiết</w:t>
            </w:r>
          </w:p>
        </w:tc>
        <w:tc>
          <w:tcPr>
            <w:tcW w:w="4622" w:type="dxa"/>
            <w:shd w:val="clear" w:color="auto" w:fill="92D050"/>
          </w:tcPr>
          <w:p w14:paraId="305A1EA4" w14:textId="77777777" w:rsidR="003110EB" w:rsidRPr="004A507A" w:rsidRDefault="003110EB" w:rsidP="00655316">
            <w:r w:rsidRPr="004A507A">
              <w:t>Nội dung</w:t>
            </w:r>
          </w:p>
        </w:tc>
      </w:tr>
      <w:tr w:rsidR="003110EB" w:rsidRPr="004A507A" w14:paraId="5A420675" w14:textId="77777777" w:rsidTr="00655316">
        <w:tc>
          <w:tcPr>
            <w:tcW w:w="4621" w:type="dxa"/>
          </w:tcPr>
          <w:p w14:paraId="643B9F07" w14:textId="77777777" w:rsidR="003110EB" w:rsidRPr="004A507A" w:rsidRDefault="003110EB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</w:tcPr>
          <w:p w14:paraId="5E50BBD0" w14:textId="58BDB0D2" w:rsidR="003110EB" w:rsidRPr="004A507A" w:rsidRDefault="001523E8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use case </w:t>
            </w:r>
            <w:proofErr w:type="spellStart"/>
            <w:r>
              <w:rPr>
                <w:lang w:val="en-US"/>
              </w:rPr>
              <w:t>này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lastRenderedPageBreak/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F34D6A">
              <w:rPr>
                <w:lang w:val="en-US"/>
              </w:rPr>
              <w:t>làm</w:t>
            </w:r>
            <w:proofErr w:type="spellEnd"/>
            <w:r w:rsidR="00F34D6A">
              <w:rPr>
                <w:lang w:val="en-US"/>
              </w:rPr>
              <w:t xml:space="preserve"> </w:t>
            </w:r>
            <w:proofErr w:type="spellStart"/>
            <w:r w:rsidR="00F34D6A">
              <w:rPr>
                <w:lang w:val="en-US"/>
              </w:rPr>
              <w:t>bài</w:t>
            </w:r>
            <w:proofErr w:type="spellEnd"/>
            <w:r w:rsidR="00F34D6A">
              <w:rPr>
                <w:lang w:val="en-US"/>
              </w:rPr>
              <w:t xml:space="preserve"> </w:t>
            </w:r>
            <w:proofErr w:type="spellStart"/>
            <w:r w:rsidR="00F34D6A">
              <w:rPr>
                <w:lang w:val="en-US"/>
              </w:rPr>
              <w:t>kiểm</w:t>
            </w:r>
            <w:proofErr w:type="spellEnd"/>
            <w:r w:rsidR="00F34D6A">
              <w:rPr>
                <w:lang w:val="en-US"/>
              </w:rPr>
              <w:t xml:space="preserve"> </w:t>
            </w:r>
            <w:proofErr w:type="spellStart"/>
            <w:r w:rsidR="00F34D6A">
              <w:rPr>
                <w:lang w:val="en-US"/>
              </w:rPr>
              <w:t>tra</w:t>
            </w:r>
            <w:proofErr w:type="spellEnd"/>
            <w:r w:rsidR="00F34D6A">
              <w:rPr>
                <w:lang w:val="en-US"/>
              </w:rPr>
              <w:t xml:space="preserve"> </w:t>
            </w:r>
            <w:proofErr w:type="spellStart"/>
            <w:r w:rsidR="00F34D6A">
              <w:rPr>
                <w:lang w:val="en-US"/>
              </w:rPr>
              <w:t>cho</w:t>
            </w:r>
            <w:proofErr w:type="spellEnd"/>
            <w:r w:rsidR="00F34D6A">
              <w:rPr>
                <w:lang w:val="en-US"/>
              </w:rPr>
              <w:t xml:space="preserve"> </w:t>
            </w:r>
            <w:proofErr w:type="spellStart"/>
            <w:r w:rsidR="00F34D6A">
              <w:rPr>
                <w:lang w:val="en-US"/>
              </w:rPr>
              <w:t>bản</w:t>
            </w:r>
            <w:proofErr w:type="spellEnd"/>
            <w:r w:rsidR="00F34D6A">
              <w:rPr>
                <w:lang w:val="en-US"/>
              </w:rPr>
              <w:t xml:space="preserve"> </w:t>
            </w:r>
            <w:proofErr w:type="spellStart"/>
            <w:r w:rsidR="00F34D6A">
              <w:rPr>
                <w:lang w:val="en-US"/>
              </w:rPr>
              <w:t>thân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3110EB" w:rsidRPr="003110EB" w14:paraId="0023FA7C" w14:textId="77777777" w:rsidTr="00655316">
        <w:tc>
          <w:tcPr>
            <w:tcW w:w="4621" w:type="dxa"/>
          </w:tcPr>
          <w:p w14:paraId="31FEA5EC" w14:textId="77777777" w:rsidR="003110EB" w:rsidRDefault="003110EB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</w:tcPr>
          <w:p w14:paraId="47CBB2F9" w14:textId="77777777" w:rsidR="00F34D6A" w:rsidRDefault="00F34D6A" w:rsidP="00876526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 case </w:t>
            </w:r>
            <w:proofErr w:type="spellStart"/>
            <w:r>
              <w:rPr>
                <w:lang w:val="en-US"/>
              </w:rPr>
              <w:t>bắt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này</w:t>
            </w:r>
            <w:proofErr w:type="spellEnd"/>
          </w:p>
          <w:p w14:paraId="68B545FD" w14:textId="77777777" w:rsidR="00F34D6A" w:rsidRDefault="00F34D6A" w:rsidP="00876526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gửi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>.</w:t>
            </w:r>
          </w:p>
          <w:p w14:paraId="08667E4C" w14:textId="77777777" w:rsidR="00F34D6A" w:rsidRDefault="00F34D6A" w:rsidP="00876526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bắt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>.</w:t>
            </w:r>
          </w:p>
          <w:p w14:paraId="11302C66" w14:textId="5CF222F4" w:rsidR="00F34D6A" w:rsidRPr="00F34D6A" w:rsidRDefault="00F34D6A" w:rsidP="00876526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nộp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F01929">
              <w:rPr>
                <w:lang w:val="en-US"/>
              </w:rPr>
              <w:t>hết</w:t>
            </w:r>
            <w:proofErr w:type="spellEnd"/>
            <w:r w:rsidR="00F01929">
              <w:rPr>
                <w:lang w:val="en-US"/>
              </w:rPr>
              <w:t xml:space="preserve"> </w:t>
            </w:r>
            <w:proofErr w:type="spellStart"/>
            <w:r w:rsidR="00F01929">
              <w:rPr>
                <w:lang w:val="en-US"/>
              </w:rPr>
              <w:t>thời</w:t>
            </w:r>
            <w:proofErr w:type="spellEnd"/>
            <w:r w:rsidR="00F01929">
              <w:rPr>
                <w:lang w:val="en-US"/>
              </w:rPr>
              <w:t xml:space="preserve"> </w:t>
            </w:r>
            <w:proofErr w:type="spellStart"/>
            <w:r w:rsidR="00F01929">
              <w:rPr>
                <w:lang w:val="en-US"/>
              </w:rPr>
              <w:t>gian</w:t>
            </w:r>
            <w:proofErr w:type="spellEnd"/>
            <w:r w:rsidR="00F01929">
              <w:rPr>
                <w:lang w:val="en-US"/>
              </w:rPr>
              <w:t xml:space="preserve"> </w:t>
            </w:r>
            <w:proofErr w:type="spellStart"/>
            <w:r w:rsidR="00F01929">
              <w:rPr>
                <w:lang w:val="en-US"/>
              </w:rPr>
              <w:t>thì</w:t>
            </w:r>
            <w:proofErr w:type="spellEnd"/>
            <w:r w:rsidR="00F01929">
              <w:rPr>
                <w:lang w:val="en-US"/>
              </w:rPr>
              <w:t xml:space="preserve"> </w:t>
            </w:r>
            <w:proofErr w:type="spellStart"/>
            <w:r w:rsidR="00F01929">
              <w:rPr>
                <w:lang w:val="en-US"/>
              </w:rPr>
              <w:t>hệ</w:t>
            </w:r>
            <w:proofErr w:type="spellEnd"/>
            <w:r w:rsidR="00F01929">
              <w:rPr>
                <w:lang w:val="en-US"/>
              </w:rPr>
              <w:t xml:space="preserve"> </w:t>
            </w:r>
            <w:proofErr w:type="spellStart"/>
            <w:r w:rsidR="00F01929">
              <w:rPr>
                <w:lang w:val="en-US"/>
              </w:rPr>
              <w:t>thống</w:t>
            </w:r>
            <w:proofErr w:type="spellEnd"/>
            <w:r w:rsidR="00F01929">
              <w:rPr>
                <w:lang w:val="en-US"/>
              </w:rPr>
              <w:t xml:space="preserve"> </w:t>
            </w:r>
            <w:proofErr w:type="spellStart"/>
            <w:r w:rsidR="00F01929">
              <w:rPr>
                <w:lang w:val="en-US"/>
              </w:rPr>
              <w:t>sẽ</w:t>
            </w:r>
            <w:proofErr w:type="spellEnd"/>
            <w:r w:rsidR="00F01929">
              <w:rPr>
                <w:lang w:val="en-US"/>
              </w:rPr>
              <w:t xml:space="preserve"> </w:t>
            </w:r>
            <w:proofErr w:type="spellStart"/>
            <w:r w:rsidR="00F01929">
              <w:rPr>
                <w:lang w:val="en-US"/>
              </w:rPr>
              <w:t>tự</w:t>
            </w:r>
            <w:proofErr w:type="spellEnd"/>
            <w:r w:rsidR="00F01929">
              <w:rPr>
                <w:lang w:val="en-US"/>
              </w:rPr>
              <w:t xml:space="preserve"> </w:t>
            </w:r>
            <w:proofErr w:type="spellStart"/>
            <w:r w:rsidR="00F01929">
              <w:rPr>
                <w:lang w:val="en-US"/>
              </w:rPr>
              <w:t>động</w:t>
            </w:r>
            <w:proofErr w:type="spellEnd"/>
            <w:r w:rsidR="00F01929">
              <w:rPr>
                <w:lang w:val="en-US"/>
              </w:rPr>
              <w:t xml:space="preserve"> </w:t>
            </w:r>
            <w:proofErr w:type="spellStart"/>
            <w:r w:rsidR="00F01929">
              <w:rPr>
                <w:lang w:val="en-US"/>
              </w:rPr>
              <w:t>thu</w:t>
            </w:r>
            <w:proofErr w:type="spellEnd"/>
            <w:r w:rsidR="00F01929">
              <w:rPr>
                <w:lang w:val="en-US"/>
              </w:rPr>
              <w:t xml:space="preserve"> </w:t>
            </w:r>
            <w:proofErr w:type="spellStart"/>
            <w:r w:rsidR="00F01929">
              <w:rPr>
                <w:lang w:val="en-US"/>
              </w:rPr>
              <w:t>bài</w:t>
            </w:r>
            <w:proofErr w:type="spellEnd"/>
            <w:r w:rsidR="00F01929">
              <w:rPr>
                <w:lang w:val="en-US"/>
              </w:rPr>
              <w:t xml:space="preserve"> </w:t>
            </w:r>
            <w:proofErr w:type="spellStart"/>
            <w:r w:rsidR="00F01929">
              <w:rPr>
                <w:lang w:val="en-US"/>
              </w:rPr>
              <w:t>và</w:t>
            </w:r>
            <w:proofErr w:type="spellEnd"/>
            <w:r w:rsidR="00F01929">
              <w:rPr>
                <w:lang w:val="en-US"/>
              </w:rPr>
              <w:t xml:space="preserve"> </w:t>
            </w:r>
            <w:proofErr w:type="spellStart"/>
            <w:r w:rsidR="00F01929">
              <w:rPr>
                <w:lang w:val="en-US"/>
              </w:rPr>
              <w:t>trả</w:t>
            </w:r>
            <w:proofErr w:type="spellEnd"/>
            <w:r w:rsidR="00F01929">
              <w:rPr>
                <w:lang w:val="en-US"/>
              </w:rPr>
              <w:t xml:space="preserve"> </w:t>
            </w:r>
            <w:proofErr w:type="spellStart"/>
            <w:r w:rsidR="00F01929">
              <w:rPr>
                <w:lang w:val="en-US"/>
              </w:rPr>
              <w:t>kết</w:t>
            </w:r>
            <w:proofErr w:type="spellEnd"/>
            <w:r w:rsidR="00F01929">
              <w:rPr>
                <w:lang w:val="en-US"/>
              </w:rPr>
              <w:t xml:space="preserve"> </w:t>
            </w:r>
            <w:proofErr w:type="spellStart"/>
            <w:r w:rsidR="00F01929">
              <w:rPr>
                <w:lang w:val="en-US"/>
              </w:rPr>
              <w:t>quả</w:t>
            </w:r>
            <w:proofErr w:type="spellEnd"/>
            <w:r w:rsidR="00F01929">
              <w:rPr>
                <w:lang w:val="en-US"/>
              </w:rPr>
              <w:t xml:space="preserve"> </w:t>
            </w:r>
            <w:proofErr w:type="spellStart"/>
            <w:r w:rsidR="00F01929">
              <w:rPr>
                <w:lang w:val="en-US"/>
              </w:rPr>
              <w:t>cho</w:t>
            </w:r>
            <w:proofErr w:type="spellEnd"/>
            <w:r w:rsidR="00F01929">
              <w:rPr>
                <w:lang w:val="en-US"/>
              </w:rPr>
              <w:t xml:space="preserve"> </w:t>
            </w:r>
            <w:proofErr w:type="spellStart"/>
            <w:r w:rsidR="00F01929">
              <w:rPr>
                <w:lang w:val="en-US"/>
              </w:rPr>
              <w:t>người</w:t>
            </w:r>
            <w:proofErr w:type="spellEnd"/>
            <w:r w:rsidR="00F01929">
              <w:rPr>
                <w:lang w:val="en-US"/>
              </w:rPr>
              <w:t xml:space="preserve"> </w:t>
            </w:r>
            <w:proofErr w:type="spellStart"/>
            <w:r w:rsidR="00F01929">
              <w:rPr>
                <w:lang w:val="en-US"/>
              </w:rPr>
              <w:t>dùng</w:t>
            </w:r>
            <w:proofErr w:type="spellEnd"/>
            <w:r w:rsidR="00F01929">
              <w:rPr>
                <w:lang w:val="en-US"/>
              </w:rPr>
              <w:t xml:space="preserve"> </w:t>
            </w:r>
            <w:proofErr w:type="spellStart"/>
            <w:r w:rsidR="00F01929">
              <w:rPr>
                <w:lang w:val="en-US"/>
              </w:rPr>
              <w:t>kèm</w:t>
            </w:r>
            <w:proofErr w:type="spellEnd"/>
            <w:r w:rsidR="00F01929">
              <w:rPr>
                <w:lang w:val="en-US"/>
              </w:rPr>
              <w:t xml:space="preserve"> </w:t>
            </w:r>
            <w:proofErr w:type="spellStart"/>
            <w:r w:rsidR="00F01929">
              <w:rPr>
                <w:lang w:val="en-US"/>
              </w:rPr>
              <w:t>theo</w:t>
            </w:r>
            <w:proofErr w:type="spellEnd"/>
            <w:r w:rsidR="00F01929">
              <w:rPr>
                <w:lang w:val="en-US"/>
              </w:rPr>
              <w:t xml:space="preserve"> </w:t>
            </w:r>
            <w:proofErr w:type="spellStart"/>
            <w:r w:rsidR="00F01929">
              <w:rPr>
                <w:lang w:val="en-US"/>
              </w:rPr>
              <w:t>đáp</w:t>
            </w:r>
            <w:proofErr w:type="spellEnd"/>
            <w:r w:rsidR="00F01929">
              <w:rPr>
                <w:lang w:val="en-US"/>
              </w:rPr>
              <w:t xml:space="preserve"> </w:t>
            </w:r>
            <w:proofErr w:type="spellStart"/>
            <w:r w:rsidR="00F01929">
              <w:rPr>
                <w:lang w:val="en-US"/>
              </w:rPr>
              <w:t>ấn</w:t>
            </w:r>
            <w:proofErr w:type="spellEnd"/>
            <w:r w:rsidR="00F01929">
              <w:rPr>
                <w:lang w:val="en-US"/>
              </w:rPr>
              <w:t>.</w:t>
            </w:r>
          </w:p>
        </w:tc>
      </w:tr>
      <w:tr w:rsidR="003110EB" w14:paraId="7EE389FC" w14:textId="77777777" w:rsidTr="00655316">
        <w:tc>
          <w:tcPr>
            <w:tcW w:w="4621" w:type="dxa"/>
          </w:tcPr>
          <w:p w14:paraId="7F4D07B6" w14:textId="77777777" w:rsidR="003110EB" w:rsidRDefault="003110EB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4622" w:type="dxa"/>
          </w:tcPr>
          <w:p w14:paraId="492DD8D0" w14:textId="548C5200" w:rsidR="003110EB" w:rsidRDefault="00F01929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3110EB" w14:paraId="6496887E" w14:textId="77777777" w:rsidTr="00655316">
        <w:tc>
          <w:tcPr>
            <w:tcW w:w="4621" w:type="dxa"/>
          </w:tcPr>
          <w:p w14:paraId="7A31945C" w14:textId="77777777" w:rsidR="003110EB" w:rsidRDefault="003110EB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biệt</w:t>
            </w:r>
            <w:proofErr w:type="spellEnd"/>
          </w:p>
        </w:tc>
        <w:tc>
          <w:tcPr>
            <w:tcW w:w="4622" w:type="dxa"/>
          </w:tcPr>
          <w:p w14:paraId="5B158B86" w14:textId="37079644" w:rsidR="003110EB" w:rsidRDefault="00F01929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3110EB" w14:paraId="769D1044" w14:textId="77777777" w:rsidTr="00655316">
        <w:tc>
          <w:tcPr>
            <w:tcW w:w="4621" w:type="dxa"/>
          </w:tcPr>
          <w:p w14:paraId="7DFF2A6D" w14:textId="77777777" w:rsidR="003110EB" w:rsidRDefault="003110EB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bắt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</w:tcPr>
          <w:p w14:paraId="410BA3F0" w14:textId="7B7F4A7C" w:rsidR="003110EB" w:rsidRDefault="005F33EF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3110EB" w14:paraId="3213520B" w14:textId="77777777" w:rsidTr="00655316">
        <w:tc>
          <w:tcPr>
            <w:tcW w:w="4621" w:type="dxa"/>
          </w:tcPr>
          <w:p w14:paraId="0285F7FE" w14:textId="77777777" w:rsidR="003110EB" w:rsidRDefault="003110EB" w:rsidP="00655316">
            <w:pPr>
              <w:rPr>
                <w:lang w:val="en-US"/>
              </w:rPr>
            </w:pPr>
            <w:proofErr w:type="spellStart"/>
            <w:r w:rsidRPr="00030B68">
              <w:rPr>
                <w:lang w:val="en-US"/>
              </w:rPr>
              <w:t>Trạng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thái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hệ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thống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sau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khi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thực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hiện</w:t>
            </w:r>
            <w:proofErr w:type="spellEnd"/>
            <w:r w:rsidRPr="00030B68"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</w:tcPr>
          <w:p w14:paraId="68878557" w14:textId="393C1912" w:rsidR="003110EB" w:rsidRDefault="005F33EF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</w:p>
        </w:tc>
      </w:tr>
      <w:tr w:rsidR="003110EB" w14:paraId="38AD0E5B" w14:textId="77777777" w:rsidTr="00655316">
        <w:tc>
          <w:tcPr>
            <w:tcW w:w="4621" w:type="dxa"/>
          </w:tcPr>
          <w:p w14:paraId="2A3F4F02" w14:textId="77777777" w:rsidR="003110EB" w:rsidRDefault="003110EB" w:rsidP="00655316">
            <w:pPr>
              <w:rPr>
                <w:lang w:val="en-US"/>
              </w:rPr>
            </w:pPr>
            <w:proofErr w:type="spellStart"/>
            <w:r w:rsidRPr="00030B68">
              <w:rPr>
                <w:lang w:val="en-US"/>
              </w:rPr>
              <w:t>Điểm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mở</w:t>
            </w:r>
            <w:proofErr w:type="spellEnd"/>
            <w:r w:rsidRPr="00030B68">
              <w:rPr>
                <w:lang w:val="en-US"/>
              </w:rPr>
              <w:t xml:space="preserve"> </w:t>
            </w:r>
            <w:proofErr w:type="spellStart"/>
            <w:r w:rsidRPr="00030B68"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</w:tcPr>
          <w:p w14:paraId="59C6BF7D" w14:textId="570F4572" w:rsidR="003110EB" w:rsidRDefault="005F33EF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</w:tbl>
    <w:p w14:paraId="753491E2" w14:textId="77777777" w:rsidR="00C97CDC" w:rsidRDefault="00C97CDC">
      <w:pPr>
        <w:rPr>
          <w:i/>
          <w:color w:val="0000FF"/>
          <w:lang w:val="en-US"/>
        </w:rPr>
      </w:pPr>
    </w:p>
    <w:p w14:paraId="21073EED" w14:textId="608EC00D" w:rsidR="003110EB" w:rsidRPr="00C97CDC" w:rsidRDefault="00C97CDC" w:rsidP="00876526">
      <w:pPr>
        <w:pStyle w:val="ListParagraph"/>
        <w:numPr>
          <w:ilvl w:val="1"/>
          <w:numId w:val="8"/>
        </w:num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 </w:t>
      </w:r>
      <w:proofErr w:type="spellStart"/>
      <w:r w:rsidRPr="00C97CDC">
        <w:rPr>
          <w:i/>
          <w:color w:val="0000FF"/>
          <w:lang w:val="en-US"/>
        </w:rPr>
        <w:t>Đặc</w:t>
      </w:r>
      <w:proofErr w:type="spellEnd"/>
      <w:r w:rsidRPr="00C97CDC">
        <w:rPr>
          <w:i/>
          <w:color w:val="0000FF"/>
          <w:lang w:val="en-US"/>
        </w:rPr>
        <w:t xml:space="preserve"> </w:t>
      </w:r>
      <w:proofErr w:type="spellStart"/>
      <w:r w:rsidRPr="00C97CDC">
        <w:rPr>
          <w:i/>
          <w:color w:val="0000FF"/>
          <w:lang w:val="en-US"/>
        </w:rPr>
        <w:t>tả</w:t>
      </w:r>
      <w:proofErr w:type="spellEnd"/>
      <w:r w:rsidRPr="00C97CDC">
        <w:rPr>
          <w:i/>
          <w:color w:val="0000FF"/>
          <w:lang w:val="en-US"/>
        </w:rPr>
        <w:t xml:space="preserve"> Use case: </w:t>
      </w:r>
      <w:proofErr w:type="spellStart"/>
      <w:r w:rsidRPr="00C97CDC">
        <w:rPr>
          <w:i/>
          <w:color w:val="0000FF"/>
          <w:lang w:val="en-US"/>
        </w:rPr>
        <w:t>Tìm</w:t>
      </w:r>
      <w:proofErr w:type="spellEnd"/>
      <w:r w:rsidRPr="00C97CDC">
        <w:rPr>
          <w:i/>
          <w:color w:val="0000FF"/>
          <w:lang w:val="en-US"/>
        </w:rPr>
        <w:t xml:space="preserve"> </w:t>
      </w:r>
      <w:proofErr w:type="spellStart"/>
      <w:r w:rsidRPr="00C97CDC">
        <w:rPr>
          <w:i/>
          <w:color w:val="0000FF"/>
          <w:lang w:val="en-US"/>
        </w:rPr>
        <w:t>kiếm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F677DE" w:rsidRPr="004A507A" w14:paraId="2538C4B3" w14:textId="77777777" w:rsidTr="00925E8A">
        <w:tc>
          <w:tcPr>
            <w:tcW w:w="4621" w:type="dxa"/>
            <w:shd w:val="clear" w:color="auto" w:fill="92D050"/>
          </w:tcPr>
          <w:p w14:paraId="38DF4B95" w14:textId="77777777" w:rsidR="00F677DE" w:rsidRPr="004A507A" w:rsidRDefault="00F677DE" w:rsidP="00925E8A">
            <w:r w:rsidRPr="004A507A">
              <w:t>Chi tiết</w:t>
            </w:r>
          </w:p>
        </w:tc>
        <w:tc>
          <w:tcPr>
            <w:tcW w:w="4622" w:type="dxa"/>
            <w:shd w:val="clear" w:color="auto" w:fill="92D050"/>
          </w:tcPr>
          <w:p w14:paraId="69636579" w14:textId="77777777" w:rsidR="00F677DE" w:rsidRPr="004A507A" w:rsidRDefault="00F677DE" w:rsidP="00925E8A">
            <w:r w:rsidRPr="004A507A">
              <w:t>Nội dung</w:t>
            </w:r>
          </w:p>
        </w:tc>
      </w:tr>
      <w:tr w:rsidR="00C97CDC" w:rsidRPr="00AE0FEE" w14:paraId="4AA30DC9" w14:textId="77777777" w:rsidTr="00C97CDC">
        <w:tc>
          <w:tcPr>
            <w:tcW w:w="4621" w:type="dxa"/>
          </w:tcPr>
          <w:p w14:paraId="6E0D1578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Tóm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</w:tcPr>
          <w:p w14:paraId="06FD9E00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Người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dùng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muốn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tìm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kiếm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trong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trang</w:t>
            </w:r>
            <w:proofErr w:type="spellEnd"/>
            <w:r w:rsidRPr="00AE0FEE">
              <w:rPr>
                <w:lang w:val="en-US"/>
              </w:rPr>
              <w:t xml:space="preserve"> web </w:t>
            </w:r>
            <w:proofErr w:type="spellStart"/>
            <w:r w:rsidRPr="00AE0FEE">
              <w:rPr>
                <w:lang w:val="en-US"/>
              </w:rPr>
              <w:t>dựa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theo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từ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khóa</w:t>
            </w:r>
            <w:proofErr w:type="spellEnd"/>
          </w:p>
        </w:tc>
      </w:tr>
      <w:tr w:rsidR="00C97CDC" w:rsidRPr="00AE0FEE" w14:paraId="5E416D3E" w14:textId="77777777" w:rsidTr="00C97CDC">
        <w:tc>
          <w:tcPr>
            <w:tcW w:w="4621" w:type="dxa"/>
          </w:tcPr>
          <w:p w14:paraId="6C54C32A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Dòng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sự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kiện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</w:tcPr>
          <w:p w14:paraId="0AD018B9" w14:textId="77777777" w:rsidR="00C97CDC" w:rsidRPr="00AE0FEE" w:rsidRDefault="00C97CDC" w:rsidP="00876526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cung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cấp</w:t>
            </w:r>
            <w:proofErr w:type="spellEnd"/>
            <w:r w:rsidRPr="00AE0FEE">
              <w:rPr>
                <w:lang w:val="en-US"/>
              </w:rPr>
              <w:t xml:space="preserve"> 1 </w:t>
            </w:r>
            <w:proofErr w:type="spellStart"/>
            <w:r w:rsidRPr="00AE0FEE">
              <w:rPr>
                <w:lang w:val="en-US"/>
              </w:rPr>
              <w:t>thanh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tìm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kiếm</w:t>
            </w:r>
            <w:proofErr w:type="spellEnd"/>
          </w:p>
          <w:p w14:paraId="6C512B6D" w14:textId="77777777" w:rsidR="00C97CDC" w:rsidRPr="00AE0FEE" w:rsidRDefault="00C97CDC" w:rsidP="00876526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Người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dùng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cung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cấp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từ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khóa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tra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cứu</w:t>
            </w:r>
            <w:proofErr w:type="spellEnd"/>
          </w:p>
          <w:p w14:paraId="00FBD39C" w14:textId="77777777" w:rsidR="00C97CDC" w:rsidRPr="00AE0FEE" w:rsidRDefault="00C97CDC" w:rsidP="00876526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Người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dùng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đề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nghị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tìm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kiếm</w:t>
            </w:r>
            <w:proofErr w:type="spellEnd"/>
          </w:p>
          <w:p w14:paraId="57F1C76F" w14:textId="77777777" w:rsidR="00C97CDC" w:rsidRPr="00AE0FEE" w:rsidRDefault="00C97CDC" w:rsidP="00876526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thực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hiện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tra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cứu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theo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từ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khóa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đã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nhập</w:t>
            </w:r>
            <w:proofErr w:type="spellEnd"/>
          </w:p>
          <w:p w14:paraId="717CDD44" w14:textId="77777777" w:rsidR="00C97CDC" w:rsidRPr="00AE0FEE" w:rsidRDefault="00C97CDC" w:rsidP="00876526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đưa</w:t>
            </w:r>
            <w:proofErr w:type="spellEnd"/>
            <w:r w:rsidRPr="00AE0FEE">
              <w:rPr>
                <w:lang w:val="en-US"/>
              </w:rPr>
              <w:t xml:space="preserve"> ra </w:t>
            </w:r>
            <w:proofErr w:type="spellStart"/>
            <w:r w:rsidRPr="00AE0FEE">
              <w:rPr>
                <w:lang w:val="en-US"/>
              </w:rPr>
              <w:t>kết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quả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tìm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được</w:t>
            </w:r>
            <w:proofErr w:type="spellEnd"/>
          </w:p>
        </w:tc>
      </w:tr>
      <w:tr w:rsidR="00C97CDC" w:rsidRPr="00AE0FEE" w14:paraId="4EBE34BE" w14:textId="77777777" w:rsidTr="00C97CDC">
        <w:tc>
          <w:tcPr>
            <w:tcW w:w="4621" w:type="dxa"/>
          </w:tcPr>
          <w:p w14:paraId="0F08C0F6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Dòng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sự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kiện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khác</w:t>
            </w:r>
            <w:proofErr w:type="spellEnd"/>
            <w:r w:rsidRPr="00AE0FEE">
              <w:rPr>
                <w:lang w:val="en-US"/>
              </w:rPr>
              <w:t xml:space="preserve"> </w:t>
            </w:r>
          </w:p>
        </w:tc>
        <w:tc>
          <w:tcPr>
            <w:tcW w:w="4622" w:type="dxa"/>
          </w:tcPr>
          <w:p w14:paraId="5DDF643F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3a. </w:t>
            </w:r>
            <w:proofErr w:type="spellStart"/>
            <w:r w:rsidRPr="00AE0FEE">
              <w:rPr>
                <w:lang w:val="en-US"/>
              </w:rPr>
              <w:t>Người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dùng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nhập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gì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bào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thanh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tìm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kiếm</w:t>
            </w:r>
            <w:proofErr w:type="spellEnd"/>
          </w:p>
          <w:p w14:paraId="5E15BEA5" w14:textId="77777777" w:rsidR="00C97CDC" w:rsidRPr="00AE0FEE" w:rsidRDefault="00C97CDC" w:rsidP="00876526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báo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thông</w:t>
            </w:r>
            <w:proofErr w:type="spellEnd"/>
            <w:r w:rsidRPr="00AE0FEE">
              <w:rPr>
                <w:lang w:val="en-US"/>
              </w:rPr>
              <w:t xml:space="preserve"> tin </w:t>
            </w:r>
            <w:proofErr w:type="spellStart"/>
            <w:r w:rsidRPr="00AE0FEE">
              <w:rPr>
                <w:lang w:val="en-US"/>
              </w:rPr>
              <w:t>không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hợp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lệ</w:t>
            </w:r>
            <w:proofErr w:type="spellEnd"/>
          </w:p>
          <w:p w14:paraId="033FA027" w14:textId="77777777" w:rsidR="00C97CDC" w:rsidRPr="00AE0FEE" w:rsidRDefault="00C97CDC" w:rsidP="00876526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yêu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cầu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người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dùng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nhập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lại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thông</w:t>
            </w:r>
            <w:proofErr w:type="spellEnd"/>
            <w:r w:rsidRPr="00AE0FEE">
              <w:rPr>
                <w:lang w:val="en-US"/>
              </w:rPr>
              <w:t xml:space="preserve"> tin</w:t>
            </w:r>
          </w:p>
          <w:p w14:paraId="3AEFB456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4a. </w:t>
            </w:r>
            <w:proofErr w:type="spellStart"/>
            <w:r w:rsidRPr="00AE0FEE">
              <w:rPr>
                <w:lang w:val="en-US"/>
              </w:rPr>
              <w:t>Không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tìm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thấy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thông</w:t>
            </w:r>
            <w:proofErr w:type="spellEnd"/>
            <w:r w:rsidRPr="00AE0FEE">
              <w:rPr>
                <w:lang w:val="en-US"/>
              </w:rPr>
              <w:t xml:space="preserve"> tin </w:t>
            </w:r>
            <w:proofErr w:type="spellStart"/>
            <w:r w:rsidRPr="00AE0FEE">
              <w:rPr>
                <w:lang w:val="en-US"/>
              </w:rPr>
              <w:t>sách</w:t>
            </w:r>
            <w:proofErr w:type="spellEnd"/>
          </w:p>
          <w:p w14:paraId="18E61B9E" w14:textId="77777777" w:rsidR="00C97CDC" w:rsidRPr="00AE0FEE" w:rsidRDefault="00C97CDC" w:rsidP="00876526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báo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tìm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thấy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nào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theo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thông</w:t>
            </w:r>
            <w:proofErr w:type="spellEnd"/>
            <w:r w:rsidRPr="00AE0FEE">
              <w:rPr>
                <w:lang w:val="en-US"/>
              </w:rPr>
              <w:t xml:space="preserve"> tin </w:t>
            </w:r>
            <w:proofErr w:type="spellStart"/>
            <w:r w:rsidRPr="00AE0FEE">
              <w:rPr>
                <w:lang w:val="en-US"/>
              </w:rPr>
              <w:t>cung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cấp</w:t>
            </w:r>
            <w:proofErr w:type="spellEnd"/>
          </w:p>
        </w:tc>
      </w:tr>
      <w:tr w:rsidR="00C97CDC" w:rsidRPr="00AE0FEE" w14:paraId="414B884E" w14:textId="77777777" w:rsidTr="00C97CDC">
        <w:tc>
          <w:tcPr>
            <w:tcW w:w="4621" w:type="dxa"/>
          </w:tcPr>
          <w:p w14:paraId="71FA4DA3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lastRenderedPageBreak/>
              <w:t>Yêu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cầu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đặc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biệt</w:t>
            </w:r>
            <w:proofErr w:type="spellEnd"/>
          </w:p>
        </w:tc>
        <w:tc>
          <w:tcPr>
            <w:tcW w:w="4622" w:type="dxa"/>
          </w:tcPr>
          <w:p w14:paraId="2A8166A5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Không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có</w:t>
            </w:r>
            <w:proofErr w:type="spellEnd"/>
          </w:p>
        </w:tc>
      </w:tr>
      <w:tr w:rsidR="00C97CDC" w:rsidRPr="00AE0FEE" w14:paraId="09891F92" w14:textId="77777777" w:rsidTr="00C97CDC">
        <w:tc>
          <w:tcPr>
            <w:tcW w:w="4621" w:type="dxa"/>
          </w:tcPr>
          <w:p w14:paraId="09B8F34D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Trạng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thái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trước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tìm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kiếm</w:t>
            </w:r>
            <w:proofErr w:type="spellEnd"/>
          </w:p>
        </w:tc>
        <w:tc>
          <w:tcPr>
            <w:tcW w:w="4622" w:type="dxa"/>
          </w:tcPr>
          <w:p w14:paraId="175A9815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Người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dùng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phải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đăng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nhập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thành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vào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khoản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trước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đó</w:t>
            </w:r>
            <w:proofErr w:type="spellEnd"/>
          </w:p>
        </w:tc>
      </w:tr>
      <w:tr w:rsidR="00C97CDC" w:rsidRPr="00AE0FEE" w14:paraId="474540C6" w14:textId="77777777" w:rsidTr="00C97CDC">
        <w:tc>
          <w:tcPr>
            <w:tcW w:w="4621" w:type="dxa"/>
          </w:tcPr>
          <w:p w14:paraId="6C8CD185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Trạng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thái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sau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thực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hiện</w:t>
            </w:r>
            <w:proofErr w:type="spellEnd"/>
          </w:p>
        </w:tc>
        <w:tc>
          <w:tcPr>
            <w:tcW w:w="4622" w:type="dxa"/>
          </w:tcPr>
          <w:p w14:paraId="714EBEF8" w14:textId="77777777" w:rsidR="00C97CDC" w:rsidRPr="00AE0FEE" w:rsidRDefault="00C97CDC" w:rsidP="00876526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Thành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công</w:t>
            </w:r>
            <w:proofErr w:type="spellEnd"/>
            <w:r w:rsidRPr="00AE0FEE">
              <w:rPr>
                <w:lang w:val="en-US"/>
              </w:rPr>
              <w:t xml:space="preserve">: </w:t>
            </w: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hiển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thị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các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kết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quả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tìm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được</w:t>
            </w:r>
            <w:proofErr w:type="spellEnd"/>
          </w:p>
          <w:p w14:paraId="75012069" w14:textId="77777777" w:rsidR="00C97CDC" w:rsidRPr="00AE0FEE" w:rsidRDefault="00C97CDC" w:rsidP="00876526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Thất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bại</w:t>
            </w:r>
            <w:proofErr w:type="spellEnd"/>
            <w:r w:rsidRPr="00AE0FEE">
              <w:rPr>
                <w:lang w:val="en-US"/>
              </w:rPr>
              <w:t xml:space="preserve">: </w:t>
            </w: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báo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tìm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thấy</w:t>
            </w:r>
            <w:proofErr w:type="spellEnd"/>
          </w:p>
        </w:tc>
      </w:tr>
      <w:tr w:rsidR="00C97CDC" w:rsidRPr="00AE0FEE" w14:paraId="649BB09C" w14:textId="77777777" w:rsidTr="00C97CDC">
        <w:tc>
          <w:tcPr>
            <w:tcW w:w="4621" w:type="dxa"/>
          </w:tcPr>
          <w:p w14:paraId="46D2C3AC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Điểm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mở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</w:tcPr>
          <w:p w14:paraId="1EA96BDD" w14:textId="77777777" w:rsidR="00C97CDC" w:rsidRPr="00AE0FEE" w:rsidRDefault="00C97CDC" w:rsidP="00C97CDC">
            <w:pPr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Không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có</w:t>
            </w:r>
            <w:proofErr w:type="spellEnd"/>
          </w:p>
        </w:tc>
      </w:tr>
    </w:tbl>
    <w:p w14:paraId="0C958A9F" w14:textId="77777777" w:rsidR="00C97CDC" w:rsidRDefault="00C97CDC" w:rsidP="00C97CDC">
      <w:pPr>
        <w:ind w:left="36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 </w:t>
      </w:r>
    </w:p>
    <w:p w14:paraId="77B338F3" w14:textId="50B9E0EC" w:rsidR="00C97CDC" w:rsidRPr="00C97CDC" w:rsidRDefault="00C97CDC" w:rsidP="00C97CDC">
      <w:pPr>
        <w:ind w:left="36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4.1</w:t>
      </w:r>
      <w:r w:rsidR="00C22AF8">
        <w:rPr>
          <w:i/>
          <w:color w:val="0000FF"/>
          <w:lang w:val="en-US"/>
        </w:rPr>
        <w:t>3</w:t>
      </w:r>
      <w:r>
        <w:rPr>
          <w:i/>
          <w:color w:val="0000FF"/>
          <w:lang w:val="en-US"/>
        </w:rPr>
        <w:t xml:space="preserve"> </w:t>
      </w:r>
      <w:proofErr w:type="spellStart"/>
      <w:r w:rsidRPr="00C97CDC">
        <w:rPr>
          <w:i/>
          <w:color w:val="0000FF"/>
          <w:lang w:val="en-US"/>
        </w:rPr>
        <w:t>Đặc</w:t>
      </w:r>
      <w:proofErr w:type="spellEnd"/>
      <w:r w:rsidRPr="00C97CDC">
        <w:rPr>
          <w:i/>
          <w:color w:val="0000FF"/>
          <w:lang w:val="en-US"/>
        </w:rPr>
        <w:t xml:space="preserve"> </w:t>
      </w:r>
      <w:proofErr w:type="spellStart"/>
      <w:r w:rsidRPr="00C97CDC">
        <w:rPr>
          <w:i/>
          <w:color w:val="0000FF"/>
          <w:lang w:val="en-US"/>
        </w:rPr>
        <w:t>tả</w:t>
      </w:r>
      <w:proofErr w:type="spellEnd"/>
      <w:r w:rsidRPr="00C97CDC">
        <w:rPr>
          <w:i/>
          <w:color w:val="0000FF"/>
          <w:lang w:val="en-US"/>
        </w:rPr>
        <w:t xml:space="preserve"> Use case: </w:t>
      </w:r>
      <w:proofErr w:type="spellStart"/>
      <w:r>
        <w:rPr>
          <w:i/>
          <w:color w:val="0000FF"/>
          <w:lang w:val="en-US"/>
        </w:rPr>
        <w:t>Xoá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bài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</w:p>
    <w:p w14:paraId="54B1777E" w14:textId="77777777" w:rsidR="00C97CDC" w:rsidRPr="00AE7B44" w:rsidRDefault="00C97CDC" w:rsidP="00C97CDC">
      <w:pPr>
        <w:ind w:left="360"/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F677DE" w:rsidRPr="004A507A" w14:paraId="050F593E" w14:textId="77777777" w:rsidTr="00925E8A">
        <w:tc>
          <w:tcPr>
            <w:tcW w:w="4621" w:type="dxa"/>
            <w:shd w:val="clear" w:color="auto" w:fill="92D050"/>
          </w:tcPr>
          <w:p w14:paraId="696945D1" w14:textId="77777777" w:rsidR="00F677DE" w:rsidRPr="004A507A" w:rsidRDefault="00F677DE" w:rsidP="00925E8A">
            <w:r w:rsidRPr="004A507A">
              <w:t>Chi tiết</w:t>
            </w:r>
          </w:p>
        </w:tc>
        <w:tc>
          <w:tcPr>
            <w:tcW w:w="4622" w:type="dxa"/>
            <w:shd w:val="clear" w:color="auto" w:fill="92D050"/>
          </w:tcPr>
          <w:p w14:paraId="06A863F5" w14:textId="77777777" w:rsidR="00F677DE" w:rsidRPr="004A507A" w:rsidRDefault="00F677DE" w:rsidP="00925E8A">
            <w:r w:rsidRPr="004A507A">
              <w:t>Nội dung</w:t>
            </w:r>
          </w:p>
        </w:tc>
      </w:tr>
      <w:tr w:rsidR="00C97CDC" w:rsidRPr="00AE0FEE" w14:paraId="2F97397B" w14:textId="77777777" w:rsidTr="00C97CDC">
        <w:tc>
          <w:tcPr>
            <w:tcW w:w="4621" w:type="dxa"/>
          </w:tcPr>
          <w:p w14:paraId="237B4500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Tóm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</w:tcPr>
          <w:p w14:paraId="4B12E991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Admin </w:t>
            </w:r>
            <w:proofErr w:type="spellStart"/>
            <w:r w:rsidRPr="00AE0FEE">
              <w:rPr>
                <w:lang w:val="en-US"/>
              </w:rPr>
              <w:t>chọn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chức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năng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Danh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sách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rồi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chọn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chức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năng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xóa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</w:p>
        </w:tc>
      </w:tr>
      <w:tr w:rsidR="00C97CDC" w:rsidRPr="00AE0FEE" w14:paraId="75A92E28" w14:textId="77777777" w:rsidTr="00C97CDC">
        <w:tc>
          <w:tcPr>
            <w:tcW w:w="4621" w:type="dxa"/>
          </w:tcPr>
          <w:p w14:paraId="5784DEBA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Dòng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sự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kiện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</w:tcPr>
          <w:p w14:paraId="1F616482" w14:textId="77777777" w:rsidR="00C97CDC" w:rsidRPr="00AE0FEE" w:rsidRDefault="00C97CDC" w:rsidP="00876526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Admin </w:t>
            </w:r>
            <w:proofErr w:type="spellStart"/>
            <w:r w:rsidRPr="00AE0FEE">
              <w:rPr>
                <w:lang w:val="en-US"/>
              </w:rPr>
              <w:t>bấm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vào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phần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xóa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</w:p>
          <w:p w14:paraId="76598805" w14:textId="77777777" w:rsidR="00C97CDC" w:rsidRPr="00AE0FEE" w:rsidRDefault="00C97CDC" w:rsidP="00876526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hiện</w:t>
            </w:r>
            <w:proofErr w:type="spellEnd"/>
            <w:r w:rsidRPr="00AE0FEE">
              <w:rPr>
                <w:lang w:val="en-US"/>
              </w:rPr>
              <w:t xml:space="preserve"> 1 form </w:t>
            </w:r>
            <w:proofErr w:type="spellStart"/>
            <w:r w:rsidRPr="00AE0FEE">
              <w:rPr>
                <w:lang w:val="en-US"/>
              </w:rPr>
              <w:t>danh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sách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mục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</w:p>
          <w:p w14:paraId="63C41BE1" w14:textId="77777777" w:rsidR="00C97CDC" w:rsidRPr="00AE0FEE" w:rsidRDefault="00C97CDC" w:rsidP="00876526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Admin </w:t>
            </w:r>
            <w:proofErr w:type="spellStart"/>
            <w:r w:rsidRPr="00AE0FEE">
              <w:rPr>
                <w:lang w:val="en-US"/>
              </w:rPr>
              <w:t>chọn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mục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có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muốn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xóa</w:t>
            </w:r>
            <w:proofErr w:type="spellEnd"/>
            <w:r w:rsidRPr="00AE0FEE">
              <w:rPr>
                <w:lang w:val="en-US"/>
              </w:rPr>
              <w:t xml:space="preserve">, </w:t>
            </w:r>
            <w:proofErr w:type="spellStart"/>
            <w:r w:rsidRPr="00AE0FEE">
              <w:rPr>
                <w:lang w:val="en-US"/>
              </w:rPr>
              <w:t>xem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danh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sách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của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mục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đó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và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tích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chọn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những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muốn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xóa</w:t>
            </w:r>
            <w:proofErr w:type="spellEnd"/>
            <w:r w:rsidRPr="00AE0FEE">
              <w:rPr>
                <w:lang w:val="en-US"/>
              </w:rPr>
              <w:t xml:space="preserve">  </w:t>
            </w:r>
          </w:p>
          <w:p w14:paraId="756E6E83" w14:textId="77777777" w:rsidR="00C97CDC" w:rsidRPr="00AE0FEE" w:rsidRDefault="00C97CDC" w:rsidP="00876526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Admin </w:t>
            </w:r>
            <w:proofErr w:type="spellStart"/>
            <w:r w:rsidRPr="00AE0FEE">
              <w:rPr>
                <w:lang w:val="en-US"/>
              </w:rPr>
              <w:t>bấm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nút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xóa</w:t>
            </w:r>
            <w:proofErr w:type="spellEnd"/>
          </w:p>
          <w:p w14:paraId="28928762" w14:textId="77777777" w:rsidR="00C97CDC" w:rsidRPr="00AE0FEE" w:rsidRDefault="00C97CDC" w:rsidP="00876526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đưa</w:t>
            </w:r>
            <w:proofErr w:type="spellEnd"/>
            <w:r w:rsidRPr="00AE0FEE">
              <w:rPr>
                <w:lang w:val="en-US"/>
              </w:rPr>
              <w:t xml:space="preserve"> ra </w:t>
            </w:r>
            <w:proofErr w:type="spellStart"/>
            <w:r w:rsidRPr="00AE0FEE">
              <w:rPr>
                <w:lang w:val="en-US"/>
              </w:rPr>
              <w:t>cảnh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báo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với</w:t>
            </w:r>
            <w:proofErr w:type="spellEnd"/>
            <w:r w:rsidRPr="00AE0FEE">
              <w:rPr>
                <w:lang w:val="en-US"/>
              </w:rPr>
              <w:t xml:space="preserve"> admin</w:t>
            </w:r>
          </w:p>
          <w:p w14:paraId="186094BE" w14:textId="77777777" w:rsidR="00C97CDC" w:rsidRPr="00AE0FEE" w:rsidRDefault="00C97CDC" w:rsidP="00876526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Admin </w:t>
            </w:r>
            <w:proofErr w:type="spellStart"/>
            <w:r w:rsidRPr="00AE0FEE">
              <w:rPr>
                <w:lang w:val="en-US"/>
              </w:rPr>
              <w:t>chọn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đồng</w:t>
            </w:r>
            <w:proofErr w:type="spellEnd"/>
            <w:r w:rsidRPr="00AE0FEE">
              <w:rPr>
                <w:lang w:val="en-US"/>
              </w:rPr>
              <w:t xml:space="preserve"> ý</w:t>
            </w:r>
          </w:p>
          <w:p w14:paraId="4C370434" w14:textId="77777777" w:rsidR="00C97CDC" w:rsidRPr="00AE0FEE" w:rsidRDefault="00C97CDC" w:rsidP="00876526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thực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hiện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xóa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</w:p>
        </w:tc>
      </w:tr>
      <w:tr w:rsidR="00C97CDC" w:rsidRPr="00AE0FEE" w14:paraId="755C2889" w14:textId="77777777" w:rsidTr="00C97CDC">
        <w:tc>
          <w:tcPr>
            <w:tcW w:w="4621" w:type="dxa"/>
          </w:tcPr>
          <w:p w14:paraId="765CAA9E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Dòng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sự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kiện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khác</w:t>
            </w:r>
            <w:proofErr w:type="spellEnd"/>
            <w:r w:rsidRPr="00AE0FEE">
              <w:rPr>
                <w:lang w:val="en-US"/>
              </w:rPr>
              <w:t xml:space="preserve"> </w:t>
            </w:r>
          </w:p>
        </w:tc>
        <w:tc>
          <w:tcPr>
            <w:tcW w:w="4622" w:type="dxa"/>
          </w:tcPr>
          <w:p w14:paraId="5C0A536D" w14:textId="77777777" w:rsidR="00C97CDC" w:rsidRPr="00AE0FEE" w:rsidRDefault="00C97CDC" w:rsidP="00C97CDC">
            <w:pPr>
              <w:rPr>
                <w:lang w:val="en-US"/>
              </w:rPr>
            </w:pPr>
            <w:r w:rsidRPr="00AE0FEE">
              <w:rPr>
                <w:lang w:val="en-US"/>
              </w:rPr>
              <w:t xml:space="preserve">4a. Admin </w:t>
            </w:r>
            <w:proofErr w:type="spellStart"/>
            <w:r w:rsidRPr="00AE0FEE">
              <w:rPr>
                <w:lang w:val="en-US"/>
              </w:rPr>
              <w:t>không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chọn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nào</w:t>
            </w:r>
            <w:proofErr w:type="spellEnd"/>
          </w:p>
          <w:p w14:paraId="132F6952" w14:textId="77777777" w:rsidR="00C97CDC" w:rsidRPr="00AE0FEE" w:rsidRDefault="00C97CDC" w:rsidP="00876526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báo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lỗi</w:t>
            </w:r>
            <w:proofErr w:type="spellEnd"/>
          </w:p>
          <w:p w14:paraId="1CE837C6" w14:textId="77777777" w:rsidR="00C97CDC" w:rsidRPr="00AE0FEE" w:rsidRDefault="00C97CDC" w:rsidP="00876526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yêu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cầu</w:t>
            </w:r>
            <w:proofErr w:type="spellEnd"/>
            <w:r w:rsidRPr="00AE0FEE">
              <w:rPr>
                <w:lang w:val="en-US"/>
              </w:rPr>
              <w:t xml:space="preserve"> admin </w:t>
            </w:r>
            <w:proofErr w:type="spellStart"/>
            <w:r w:rsidRPr="00AE0FEE">
              <w:rPr>
                <w:lang w:val="en-US"/>
              </w:rPr>
              <w:t>phải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chọn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ít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nhất</w:t>
            </w:r>
            <w:proofErr w:type="spellEnd"/>
            <w:r w:rsidRPr="00AE0FEE">
              <w:rPr>
                <w:lang w:val="en-US"/>
              </w:rPr>
              <w:t xml:space="preserve"> 1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</w:p>
          <w:p w14:paraId="13B05743" w14:textId="77777777" w:rsidR="00C97CDC" w:rsidRPr="00AE0FEE" w:rsidRDefault="00C97CDC" w:rsidP="00876526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 w:rsidRPr="00AE0FEE">
              <w:rPr>
                <w:lang w:val="en-US"/>
              </w:rPr>
              <w:t xml:space="preserve">Admin </w:t>
            </w:r>
            <w:proofErr w:type="spellStart"/>
            <w:r w:rsidRPr="00AE0FEE">
              <w:rPr>
                <w:lang w:val="en-US"/>
              </w:rPr>
              <w:t>chọn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lại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muốn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xóa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và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yêu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cầu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xóa</w:t>
            </w:r>
            <w:proofErr w:type="spellEnd"/>
          </w:p>
          <w:p w14:paraId="6F105EE2" w14:textId="77777777" w:rsidR="00C97CDC" w:rsidRPr="00AE0FEE" w:rsidRDefault="00C97CDC" w:rsidP="00C97CDC">
            <w:pPr>
              <w:rPr>
                <w:lang w:val="en-US"/>
              </w:rPr>
            </w:pPr>
            <w:r w:rsidRPr="00AE0FEE">
              <w:rPr>
                <w:lang w:val="en-US"/>
              </w:rPr>
              <w:t xml:space="preserve">5a. Admin </w:t>
            </w:r>
            <w:proofErr w:type="spellStart"/>
            <w:r w:rsidRPr="00AE0FEE">
              <w:rPr>
                <w:lang w:val="en-US"/>
              </w:rPr>
              <w:t>không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chọn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nút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đồng</w:t>
            </w:r>
            <w:proofErr w:type="spellEnd"/>
            <w:r w:rsidRPr="00AE0FEE">
              <w:rPr>
                <w:lang w:val="en-US"/>
              </w:rPr>
              <w:t xml:space="preserve"> ý</w:t>
            </w:r>
          </w:p>
          <w:p w14:paraId="6214F11F" w14:textId="77777777" w:rsidR="00C97CDC" w:rsidRPr="00AE0FEE" w:rsidRDefault="00C97CDC" w:rsidP="00876526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thực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hiện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xóa</w:t>
            </w:r>
            <w:proofErr w:type="spellEnd"/>
          </w:p>
          <w:p w14:paraId="58731730" w14:textId="77777777" w:rsidR="00C97CDC" w:rsidRPr="00AE0FEE" w:rsidRDefault="00C97CDC" w:rsidP="00876526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hiện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lại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danh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sách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</w:p>
          <w:p w14:paraId="524D7FFA" w14:textId="77777777" w:rsidR="00C97CDC" w:rsidRPr="00AE0FEE" w:rsidRDefault="00C97CDC" w:rsidP="00C97CDC">
            <w:pPr>
              <w:rPr>
                <w:lang w:val="en-US"/>
              </w:rPr>
            </w:pPr>
            <w:r w:rsidRPr="00AE0FEE">
              <w:rPr>
                <w:lang w:val="en-US"/>
              </w:rPr>
              <w:t xml:space="preserve">7a. </w:t>
            </w: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thực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hiện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xóa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</w:p>
          <w:p w14:paraId="0233771C" w14:textId="77777777" w:rsidR="00C97CDC" w:rsidRPr="00AE0FEE" w:rsidRDefault="00C97CDC" w:rsidP="00876526">
            <w:pPr>
              <w:pStyle w:val="ListParagraph"/>
              <w:numPr>
                <w:ilvl w:val="0"/>
                <w:numId w:val="28"/>
              </w:numPr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báo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đã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xóa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</w:p>
          <w:p w14:paraId="0B6D261F" w14:textId="77777777" w:rsidR="00C97CDC" w:rsidRPr="00AE0FEE" w:rsidRDefault="00C97CDC" w:rsidP="00876526">
            <w:pPr>
              <w:pStyle w:val="ListParagraph"/>
              <w:numPr>
                <w:ilvl w:val="0"/>
                <w:numId w:val="28"/>
              </w:numPr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hiện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lại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danh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sách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sau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xóa</w:t>
            </w:r>
            <w:proofErr w:type="spellEnd"/>
          </w:p>
        </w:tc>
      </w:tr>
      <w:tr w:rsidR="00C97CDC" w:rsidRPr="00AE0FEE" w14:paraId="68D62559" w14:textId="77777777" w:rsidTr="00C97CDC">
        <w:tc>
          <w:tcPr>
            <w:tcW w:w="4621" w:type="dxa"/>
          </w:tcPr>
          <w:p w14:paraId="6B8C0638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lastRenderedPageBreak/>
              <w:t>Yêu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cầu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đặc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biệt</w:t>
            </w:r>
            <w:proofErr w:type="spellEnd"/>
          </w:p>
        </w:tc>
        <w:tc>
          <w:tcPr>
            <w:tcW w:w="4622" w:type="dxa"/>
          </w:tcPr>
          <w:p w14:paraId="75D78A00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Không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có</w:t>
            </w:r>
            <w:proofErr w:type="spellEnd"/>
          </w:p>
        </w:tc>
      </w:tr>
      <w:tr w:rsidR="00C97CDC" w:rsidRPr="00AE0FEE" w14:paraId="46BC1906" w14:textId="77777777" w:rsidTr="00C97CDC">
        <w:tc>
          <w:tcPr>
            <w:tcW w:w="4621" w:type="dxa"/>
          </w:tcPr>
          <w:p w14:paraId="7A63B134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Trạng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thái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trước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tìm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kiếm</w:t>
            </w:r>
            <w:proofErr w:type="spellEnd"/>
          </w:p>
        </w:tc>
        <w:tc>
          <w:tcPr>
            <w:tcW w:w="4622" w:type="dxa"/>
          </w:tcPr>
          <w:p w14:paraId="5D920AFB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Admin </w:t>
            </w:r>
            <w:proofErr w:type="spellStart"/>
            <w:r w:rsidRPr="00AE0FEE">
              <w:rPr>
                <w:lang w:val="en-US"/>
              </w:rPr>
              <w:t>phải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đăng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nhập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thành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vào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khoản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trước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đó</w:t>
            </w:r>
            <w:proofErr w:type="spellEnd"/>
          </w:p>
        </w:tc>
      </w:tr>
      <w:tr w:rsidR="00C97CDC" w:rsidRPr="00AE0FEE" w14:paraId="41B62699" w14:textId="77777777" w:rsidTr="00C97CDC">
        <w:tc>
          <w:tcPr>
            <w:tcW w:w="4621" w:type="dxa"/>
          </w:tcPr>
          <w:p w14:paraId="3918CCDA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Trạng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thái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sau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thực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hiện</w:t>
            </w:r>
            <w:proofErr w:type="spellEnd"/>
          </w:p>
        </w:tc>
        <w:tc>
          <w:tcPr>
            <w:tcW w:w="4622" w:type="dxa"/>
          </w:tcPr>
          <w:p w14:paraId="0777A097" w14:textId="77777777" w:rsidR="00C97CDC" w:rsidRPr="00AE0FEE" w:rsidRDefault="00C97CDC" w:rsidP="00876526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Thành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công</w:t>
            </w:r>
            <w:proofErr w:type="spellEnd"/>
            <w:r w:rsidRPr="00AE0FEE">
              <w:rPr>
                <w:lang w:val="en-US"/>
              </w:rPr>
              <w:t xml:space="preserve">: </w:t>
            </w: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hiển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thị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danh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sách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sau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xóa</w:t>
            </w:r>
            <w:proofErr w:type="spellEnd"/>
          </w:p>
          <w:p w14:paraId="135868B8" w14:textId="77777777" w:rsidR="00C97CDC" w:rsidRPr="00AE0FEE" w:rsidRDefault="00C97CDC" w:rsidP="00876526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Thất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bại</w:t>
            </w:r>
            <w:proofErr w:type="spellEnd"/>
            <w:r w:rsidRPr="00AE0FEE">
              <w:rPr>
                <w:lang w:val="en-US"/>
              </w:rPr>
              <w:t xml:space="preserve">: </w:t>
            </w: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báo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thể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xóa</w:t>
            </w:r>
            <w:proofErr w:type="spellEnd"/>
          </w:p>
        </w:tc>
      </w:tr>
      <w:tr w:rsidR="00C97CDC" w:rsidRPr="00AE0FEE" w14:paraId="2C1714E6" w14:textId="77777777" w:rsidTr="00C97CDC">
        <w:tc>
          <w:tcPr>
            <w:tcW w:w="4621" w:type="dxa"/>
          </w:tcPr>
          <w:p w14:paraId="03F38790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Điểm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mở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</w:tcPr>
          <w:p w14:paraId="30A459D5" w14:textId="77777777" w:rsidR="00C97CDC" w:rsidRPr="00AE0FEE" w:rsidRDefault="00C97CDC" w:rsidP="00C97CDC">
            <w:pPr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Không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có</w:t>
            </w:r>
            <w:proofErr w:type="spellEnd"/>
          </w:p>
        </w:tc>
      </w:tr>
    </w:tbl>
    <w:p w14:paraId="7BB33838" w14:textId="25449FC1" w:rsidR="00C97CDC" w:rsidRPr="00AE7B44" w:rsidRDefault="00C97CDC" w:rsidP="00C97CDC">
      <w:pPr>
        <w:ind w:left="360"/>
        <w:rPr>
          <w:lang w:val="en-US"/>
        </w:rPr>
      </w:pPr>
    </w:p>
    <w:p w14:paraId="2580A41F" w14:textId="611BC8D2" w:rsidR="00C97CDC" w:rsidRPr="00C97CDC" w:rsidRDefault="00C97CDC" w:rsidP="00C97CDC">
      <w:pPr>
        <w:ind w:left="36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4.1</w:t>
      </w:r>
      <w:r w:rsidR="00C22AF8">
        <w:rPr>
          <w:i/>
          <w:color w:val="0000FF"/>
          <w:lang w:val="en-US"/>
        </w:rPr>
        <w:t>4</w:t>
      </w:r>
      <w:r>
        <w:rPr>
          <w:i/>
          <w:color w:val="0000FF"/>
          <w:lang w:val="en-US"/>
        </w:rPr>
        <w:t xml:space="preserve"> </w:t>
      </w:r>
      <w:proofErr w:type="spellStart"/>
      <w:r w:rsidRPr="00C97CDC">
        <w:rPr>
          <w:i/>
          <w:color w:val="0000FF"/>
          <w:lang w:val="en-US"/>
        </w:rPr>
        <w:t>Đặc</w:t>
      </w:r>
      <w:proofErr w:type="spellEnd"/>
      <w:r w:rsidRPr="00C97CDC">
        <w:rPr>
          <w:i/>
          <w:color w:val="0000FF"/>
          <w:lang w:val="en-US"/>
        </w:rPr>
        <w:t xml:space="preserve"> </w:t>
      </w:r>
      <w:proofErr w:type="spellStart"/>
      <w:r w:rsidRPr="00C97CDC">
        <w:rPr>
          <w:i/>
          <w:color w:val="0000FF"/>
          <w:lang w:val="en-US"/>
        </w:rPr>
        <w:t>tả</w:t>
      </w:r>
      <w:proofErr w:type="spellEnd"/>
      <w:r w:rsidRPr="00C97CDC">
        <w:rPr>
          <w:i/>
          <w:color w:val="0000FF"/>
          <w:lang w:val="en-US"/>
        </w:rPr>
        <w:t xml:space="preserve"> Use case: </w:t>
      </w:r>
      <w:proofErr w:type="spellStart"/>
      <w:r>
        <w:rPr>
          <w:i/>
          <w:color w:val="0000FF"/>
          <w:lang w:val="en-US"/>
        </w:rPr>
        <w:t>Chỉnh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sửa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bài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F677DE" w:rsidRPr="004A507A" w14:paraId="6F83EC44" w14:textId="77777777" w:rsidTr="00925E8A">
        <w:tc>
          <w:tcPr>
            <w:tcW w:w="4621" w:type="dxa"/>
            <w:shd w:val="clear" w:color="auto" w:fill="92D050"/>
          </w:tcPr>
          <w:p w14:paraId="0DDED688" w14:textId="77777777" w:rsidR="00F677DE" w:rsidRPr="004A507A" w:rsidRDefault="00F677DE" w:rsidP="00925E8A">
            <w:r w:rsidRPr="004A507A">
              <w:t>Chi tiết</w:t>
            </w:r>
          </w:p>
        </w:tc>
        <w:tc>
          <w:tcPr>
            <w:tcW w:w="4622" w:type="dxa"/>
            <w:shd w:val="clear" w:color="auto" w:fill="92D050"/>
          </w:tcPr>
          <w:p w14:paraId="38D8C82B" w14:textId="77777777" w:rsidR="00F677DE" w:rsidRPr="004A507A" w:rsidRDefault="00F677DE" w:rsidP="00925E8A">
            <w:r w:rsidRPr="004A507A">
              <w:t>Nội dung</w:t>
            </w:r>
          </w:p>
        </w:tc>
      </w:tr>
      <w:tr w:rsidR="00C97CDC" w:rsidRPr="00AE0FEE" w14:paraId="48CAD80A" w14:textId="77777777" w:rsidTr="00C97CDC">
        <w:tc>
          <w:tcPr>
            <w:tcW w:w="4621" w:type="dxa"/>
          </w:tcPr>
          <w:p w14:paraId="0F05E4FE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Tóm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</w:tcPr>
          <w:p w14:paraId="702EA708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Admin </w:t>
            </w:r>
            <w:proofErr w:type="spellStart"/>
            <w:r w:rsidRPr="00AE0FEE">
              <w:rPr>
                <w:lang w:val="en-US"/>
              </w:rPr>
              <w:t>chọn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chức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năng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Danh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sách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rồi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chọn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chức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năng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chỉnh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sửa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</w:p>
        </w:tc>
      </w:tr>
      <w:tr w:rsidR="00C97CDC" w:rsidRPr="00AE0FEE" w14:paraId="79B8F7A6" w14:textId="77777777" w:rsidTr="00C97CDC">
        <w:tc>
          <w:tcPr>
            <w:tcW w:w="4621" w:type="dxa"/>
          </w:tcPr>
          <w:p w14:paraId="28CED479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Dòng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sự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kiện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</w:tcPr>
          <w:p w14:paraId="21B9DB75" w14:textId="77777777" w:rsidR="00C97CDC" w:rsidRPr="00AE0FEE" w:rsidRDefault="00C97CDC" w:rsidP="00876526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Admin </w:t>
            </w:r>
            <w:proofErr w:type="spellStart"/>
            <w:r w:rsidRPr="00AE0FEE">
              <w:rPr>
                <w:lang w:val="en-US"/>
              </w:rPr>
              <w:t>bấm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vào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phần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chỉnh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sửa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</w:p>
          <w:p w14:paraId="7224E580" w14:textId="77777777" w:rsidR="00C97CDC" w:rsidRPr="00AE0FEE" w:rsidRDefault="00C97CDC" w:rsidP="00876526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hiện</w:t>
            </w:r>
            <w:proofErr w:type="spellEnd"/>
            <w:r w:rsidRPr="00AE0FEE">
              <w:rPr>
                <w:lang w:val="en-US"/>
              </w:rPr>
              <w:t xml:space="preserve"> 1 form </w:t>
            </w:r>
            <w:proofErr w:type="spellStart"/>
            <w:r w:rsidRPr="00AE0FEE">
              <w:rPr>
                <w:lang w:val="en-US"/>
              </w:rPr>
              <w:t>chọn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mục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</w:p>
          <w:p w14:paraId="0C856314" w14:textId="77777777" w:rsidR="00C97CDC" w:rsidRPr="00AE0FEE" w:rsidRDefault="00C97CDC" w:rsidP="00876526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Admin </w:t>
            </w:r>
            <w:proofErr w:type="spellStart"/>
            <w:r w:rsidRPr="00AE0FEE">
              <w:rPr>
                <w:lang w:val="en-US"/>
              </w:rPr>
              <w:t>chọn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mục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có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muốn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chỉnh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sửa</w:t>
            </w:r>
            <w:proofErr w:type="spellEnd"/>
            <w:r w:rsidRPr="00AE0FEE">
              <w:rPr>
                <w:lang w:val="en-US"/>
              </w:rPr>
              <w:t xml:space="preserve">, </w:t>
            </w:r>
            <w:proofErr w:type="spellStart"/>
            <w:r w:rsidRPr="00AE0FEE">
              <w:rPr>
                <w:lang w:val="en-US"/>
              </w:rPr>
              <w:t>xem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danh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sách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của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mục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đó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và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tích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chọn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muốn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chỉnh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sửa</w:t>
            </w:r>
            <w:proofErr w:type="spellEnd"/>
            <w:r w:rsidRPr="00AE0FEE">
              <w:rPr>
                <w:lang w:val="en-US"/>
              </w:rPr>
              <w:t xml:space="preserve">  </w:t>
            </w:r>
          </w:p>
          <w:p w14:paraId="7436A83D" w14:textId="77777777" w:rsidR="00C97CDC" w:rsidRPr="00AE0FEE" w:rsidRDefault="00C97CDC" w:rsidP="00876526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Admin </w:t>
            </w:r>
            <w:proofErr w:type="spellStart"/>
            <w:r w:rsidRPr="00AE0FEE">
              <w:rPr>
                <w:lang w:val="en-US"/>
              </w:rPr>
              <w:t>bấm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nút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chỉnh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sửa</w:t>
            </w:r>
            <w:proofErr w:type="spellEnd"/>
          </w:p>
          <w:p w14:paraId="6FE13247" w14:textId="77777777" w:rsidR="00C97CDC" w:rsidRPr="00AE0FEE" w:rsidRDefault="00C97CDC" w:rsidP="00876526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đưa</w:t>
            </w:r>
            <w:proofErr w:type="spellEnd"/>
            <w:r w:rsidRPr="00AE0FEE">
              <w:rPr>
                <w:lang w:val="en-US"/>
              </w:rPr>
              <w:t xml:space="preserve"> ra form </w:t>
            </w:r>
            <w:proofErr w:type="spellStart"/>
            <w:r w:rsidRPr="00AE0FEE">
              <w:rPr>
                <w:lang w:val="en-US"/>
              </w:rPr>
              <w:t>chỉnh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sửa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bằng</w:t>
            </w:r>
            <w:proofErr w:type="spellEnd"/>
            <w:r w:rsidRPr="00AE0FEE">
              <w:rPr>
                <w:lang w:val="en-US"/>
              </w:rPr>
              <w:t xml:space="preserve"> Google Docs</w:t>
            </w:r>
          </w:p>
          <w:p w14:paraId="2D52D364" w14:textId="77777777" w:rsidR="00C97CDC" w:rsidRPr="00AE0FEE" w:rsidRDefault="00C97CDC" w:rsidP="00876526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Admin </w:t>
            </w:r>
            <w:proofErr w:type="spellStart"/>
            <w:r w:rsidRPr="00AE0FEE">
              <w:rPr>
                <w:lang w:val="en-US"/>
              </w:rPr>
              <w:t>chỉnh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sửa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và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bấm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nút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lưu</w:t>
            </w:r>
            <w:proofErr w:type="spellEnd"/>
          </w:p>
          <w:p w14:paraId="5D847812" w14:textId="77777777" w:rsidR="00C97CDC" w:rsidRPr="00AE0FEE" w:rsidRDefault="00C97CDC" w:rsidP="00876526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hiện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bảng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xác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nhận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lưu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với</w:t>
            </w:r>
            <w:proofErr w:type="spellEnd"/>
            <w:r w:rsidRPr="00AE0FEE">
              <w:rPr>
                <w:lang w:val="en-US"/>
              </w:rPr>
              <w:t xml:space="preserve"> admin</w:t>
            </w:r>
          </w:p>
          <w:p w14:paraId="3DFF3516" w14:textId="77777777" w:rsidR="00C97CDC" w:rsidRPr="00AE0FEE" w:rsidRDefault="00C97CDC" w:rsidP="00876526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Admin </w:t>
            </w:r>
            <w:proofErr w:type="spellStart"/>
            <w:r w:rsidRPr="00AE0FEE">
              <w:rPr>
                <w:lang w:val="en-US"/>
              </w:rPr>
              <w:t>chọn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đồng</w:t>
            </w:r>
            <w:proofErr w:type="spellEnd"/>
            <w:r w:rsidRPr="00AE0FEE">
              <w:rPr>
                <w:lang w:val="en-US"/>
              </w:rPr>
              <w:t xml:space="preserve"> ý</w:t>
            </w:r>
          </w:p>
          <w:p w14:paraId="02A47213" w14:textId="77777777" w:rsidR="00C97CDC" w:rsidRPr="00AE0FEE" w:rsidRDefault="00C97CDC" w:rsidP="00876526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thực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hiện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lưu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lại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</w:p>
        </w:tc>
      </w:tr>
      <w:tr w:rsidR="00C97CDC" w:rsidRPr="00AE0FEE" w14:paraId="27688BED" w14:textId="77777777" w:rsidTr="00C97CDC">
        <w:tc>
          <w:tcPr>
            <w:tcW w:w="4621" w:type="dxa"/>
          </w:tcPr>
          <w:p w14:paraId="480196B7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Dòng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sự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kiện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khác</w:t>
            </w:r>
            <w:proofErr w:type="spellEnd"/>
            <w:r w:rsidRPr="00AE0FEE">
              <w:rPr>
                <w:lang w:val="en-US"/>
              </w:rPr>
              <w:t xml:space="preserve"> </w:t>
            </w:r>
          </w:p>
        </w:tc>
        <w:tc>
          <w:tcPr>
            <w:tcW w:w="4622" w:type="dxa"/>
          </w:tcPr>
          <w:p w14:paraId="7FFFBB2D" w14:textId="77777777" w:rsidR="00C97CDC" w:rsidRPr="00AE0FEE" w:rsidRDefault="00C97CDC" w:rsidP="00C97CDC">
            <w:pPr>
              <w:rPr>
                <w:lang w:val="en-US"/>
              </w:rPr>
            </w:pPr>
            <w:r w:rsidRPr="00AE0FEE">
              <w:rPr>
                <w:lang w:val="en-US"/>
              </w:rPr>
              <w:t xml:space="preserve">3a. Admin </w:t>
            </w:r>
            <w:proofErr w:type="spellStart"/>
            <w:r w:rsidRPr="00AE0FEE">
              <w:rPr>
                <w:lang w:val="en-US"/>
              </w:rPr>
              <w:t>không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chọn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nào</w:t>
            </w:r>
            <w:proofErr w:type="spellEnd"/>
          </w:p>
          <w:p w14:paraId="10BC9F3E" w14:textId="77777777" w:rsidR="00C97CDC" w:rsidRPr="00AE0FEE" w:rsidRDefault="00C97CDC" w:rsidP="00876526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báo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lỗi</w:t>
            </w:r>
            <w:proofErr w:type="spellEnd"/>
          </w:p>
          <w:p w14:paraId="2F35C499" w14:textId="77777777" w:rsidR="00C97CDC" w:rsidRPr="00AE0FEE" w:rsidRDefault="00C97CDC" w:rsidP="00876526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yêu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cầu</w:t>
            </w:r>
            <w:proofErr w:type="spellEnd"/>
            <w:r w:rsidRPr="00AE0FEE">
              <w:rPr>
                <w:lang w:val="en-US"/>
              </w:rPr>
              <w:t xml:space="preserve"> admin </w:t>
            </w:r>
            <w:proofErr w:type="spellStart"/>
            <w:r w:rsidRPr="00AE0FEE">
              <w:rPr>
                <w:lang w:val="en-US"/>
              </w:rPr>
              <w:t>phải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chọn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nhiều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nhất</w:t>
            </w:r>
            <w:proofErr w:type="spellEnd"/>
            <w:r w:rsidRPr="00AE0FEE">
              <w:rPr>
                <w:lang w:val="en-US"/>
              </w:rPr>
              <w:t xml:space="preserve"> 1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</w:p>
          <w:p w14:paraId="3CC3E877" w14:textId="77777777" w:rsidR="00C97CDC" w:rsidRPr="00AE0FEE" w:rsidRDefault="00C97CDC" w:rsidP="00876526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 w:rsidRPr="00AE0FEE">
              <w:rPr>
                <w:lang w:val="en-US"/>
              </w:rPr>
              <w:t xml:space="preserve">Admin </w:t>
            </w:r>
            <w:proofErr w:type="spellStart"/>
            <w:r w:rsidRPr="00AE0FEE">
              <w:rPr>
                <w:lang w:val="en-US"/>
              </w:rPr>
              <w:t>chọn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lại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muốn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chỉnh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sửa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và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gửi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yêu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cầu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cho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</w:p>
          <w:p w14:paraId="42B9F0A0" w14:textId="77777777" w:rsidR="00C97CDC" w:rsidRPr="00AE0FEE" w:rsidRDefault="00C97CDC" w:rsidP="00C97CDC">
            <w:pPr>
              <w:rPr>
                <w:lang w:val="en-US"/>
              </w:rPr>
            </w:pPr>
            <w:r w:rsidRPr="00AE0FEE">
              <w:rPr>
                <w:lang w:val="en-US"/>
              </w:rPr>
              <w:t xml:space="preserve">7a. Admin </w:t>
            </w:r>
            <w:proofErr w:type="spellStart"/>
            <w:r w:rsidRPr="00AE0FEE">
              <w:rPr>
                <w:lang w:val="en-US"/>
              </w:rPr>
              <w:t>không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chọn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nút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đồng</w:t>
            </w:r>
            <w:proofErr w:type="spellEnd"/>
            <w:r w:rsidRPr="00AE0FEE">
              <w:rPr>
                <w:lang w:val="en-US"/>
              </w:rPr>
              <w:t xml:space="preserve"> ý</w:t>
            </w:r>
          </w:p>
          <w:p w14:paraId="72510A55" w14:textId="77777777" w:rsidR="00C97CDC" w:rsidRPr="00AE0FEE" w:rsidRDefault="00C97CDC" w:rsidP="00876526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thực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hiện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lưu</w:t>
            </w:r>
            <w:proofErr w:type="spellEnd"/>
          </w:p>
          <w:p w14:paraId="2A064169" w14:textId="77777777" w:rsidR="00C97CDC" w:rsidRPr="00AE0FEE" w:rsidRDefault="00C97CDC" w:rsidP="00876526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lastRenderedPageBreak/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hiện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lại</w:t>
            </w:r>
            <w:proofErr w:type="spellEnd"/>
            <w:r w:rsidRPr="00AE0FEE">
              <w:rPr>
                <w:lang w:val="en-US"/>
              </w:rPr>
              <w:t xml:space="preserve"> form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</w:p>
          <w:p w14:paraId="4D082D97" w14:textId="77777777" w:rsidR="00C97CDC" w:rsidRPr="00AE0FEE" w:rsidRDefault="00C97CDC" w:rsidP="00C97CDC">
            <w:pPr>
              <w:rPr>
                <w:lang w:val="en-US"/>
              </w:rPr>
            </w:pPr>
            <w:r w:rsidRPr="00AE0FEE">
              <w:rPr>
                <w:lang w:val="en-US"/>
              </w:rPr>
              <w:t xml:space="preserve">9a. </w:t>
            </w: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thực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hiện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lưu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</w:p>
          <w:p w14:paraId="4DC9C888" w14:textId="77777777" w:rsidR="00C97CDC" w:rsidRPr="00AE0FEE" w:rsidRDefault="00C97CDC" w:rsidP="00876526">
            <w:pPr>
              <w:pStyle w:val="ListParagraph"/>
              <w:numPr>
                <w:ilvl w:val="0"/>
                <w:numId w:val="28"/>
              </w:numPr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báo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đã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lưu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chỉnh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sửa</w:t>
            </w:r>
            <w:proofErr w:type="spellEnd"/>
          </w:p>
          <w:p w14:paraId="511ED89B" w14:textId="77777777" w:rsidR="00C97CDC" w:rsidRPr="00AE0FEE" w:rsidRDefault="00C97CDC" w:rsidP="00876526">
            <w:pPr>
              <w:pStyle w:val="ListParagraph"/>
              <w:numPr>
                <w:ilvl w:val="0"/>
                <w:numId w:val="28"/>
              </w:numPr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hiện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lại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danh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sách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</w:p>
        </w:tc>
      </w:tr>
      <w:tr w:rsidR="00C97CDC" w:rsidRPr="00AE0FEE" w14:paraId="0A22B7E3" w14:textId="77777777" w:rsidTr="00C97CDC">
        <w:tc>
          <w:tcPr>
            <w:tcW w:w="4621" w:type="dxa"/>
          </w:tcPr>
          <w:p w14:paraId="70CCBFDD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lastRenderedPageBreak/>
              <w:t>Yêu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cầu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đặc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biệt</w:t>
            </w:r>
            <w:proofErr w:type="spellEnd"/>
          </w:p>
        </w:tc>
        <w:tc>
          <w:tcPr>
            <w:tcW w:w="4622" w:type="dxa"/>
          </w:tcPr>
          <w:p w14:paraId="79E96709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Không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có</w:t>
            </w:r>
            <w:proofErr w:type="spellEnd"/>
          </w:p>
        </w:tc>
      </w:tr>
      <w:tr w:rsidR="00C97CDC" w:rsidRPr="00AE0FEE" w14:paraId="124661F1" w14:textId="77777777" w:rsidTr="00C97CDC">
        <w:tc>
          <w:tcPr>
            <w:tcW w:w="4621" w:type="dxa"/>
          </w:tcPr>
          <w:p w14:paraId="70F53D6E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Trạng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thái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trước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tìm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kiếm</w:t>
            </w:r>
            <w:proofErr w:type="spellEnd"/>
          </w:p>
        </w:tc>
        <w:tc>
          <w:tcPr>
            <w:tcW w:w="4622" w:type="dxa"/>
          </w:tcPr>
          <w:p w14:paraId="0B42871F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Trước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đó</w:t>
            </w:r>
            <w:proofErr w:type="spellEnd"/>
            <w:r w:rsidRPr="00AE0FEE">
              <w:rPr>
                <w:lang w:val="en-US"/>
              </w:rPr>
              <w:t xml:space="preserve"> admin </w:t>
            </w:r>
            <w:proofErr w:type="spellStart"/>
            <w:r w:rsidRPr="00AE0FEE">
              <w:rPr>
                <w:lang w:val="en-US"/>
              </w:rPr>
              <w:t>phải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đăng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nhập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thành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vào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khoản</w:t>
            </w:r>
            <w:proofErr w:type="spellEnd"/>
          </w:p>
        </w:tc>
      </w:tr>
      <w:tr w:rsidR="00C97CDC" w:rsidRPr="00AE0FEE" w14:paraId="4CF89624" w14:textId="77777777" w:rsidTr="00C97CDC">
        <w:tc>
          <w:tcPr>
            <w:tcW w:w="4621" w:type="dxa"/>
          </w:tcPr>
          <w:p w14:paraId="31281E70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Trạng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thái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sau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thực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hiện</w:t>
            </w:r>
            <w:proofErr w:type="spellEnd"/>
          </w:p>
        </w:tc>
        <w:tc>
          <w:tcPr>
            <w:tcW w:w="4622" w:type="dxa"/>
          </w:tcPr>
          <w:p w14:paraId="6B2477E4" w14:textId="77777777" w:rsidR="00C97CDC" w:rsidRPr="00AE0FEE" w:rsidRDefault="00C97CDC" w:rsidP="00876526">
            <w:pPr>
              <w:pStyle w:val="ListParagraph"/>
              <w:numPr>
                <w:ilvl w:val="0"/>
                <w:numId w:val="31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Thành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công</w:t>
            </w:r>
            <w:proofErr w:type="spellEnd"/>
            <w:r w:rsidRPr="00AE0FEE">
              <w:rPr>
                <w:lang w:val="en-US"/>
              </w:rPr>
              <w:t xml:space="preserve">: </w:t>
            </w: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hiển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thị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được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sau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chỉnh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sửa</w:t>
            </w:r>
            <w:proofErr w:type="spellEnd"/>
          </w:p>
          <w:p w14:paraId="7118516C" w14:textId="77777777" w:rsidR="00C97CDC" w:rsidRPr="00AE0FEE" w:rsidRDefault="00C97CDC" w:rsidP="00876526">
            <w:pPr>
              <w:pStyle w:val="ListParagraph"/>
              <w:numPr>
                <w:ilvl w:val="0"/>
                <w:numId w:val="31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Thất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bại</w:t>
            </w:r>
            <w:proofErr w:type="spellEnd"/>
            <w:r w:rsidRPr="00AE0FEE">
              <w:rPr>
                <w:lang w:val="en-US"/>
              </w:rPr>
              <w:t xml:space="preserve">: </w:t>
            </w: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hiện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đã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được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chỉnh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sửa</w:t>
            </w:r>
            <w:proofErr w:type="spellEnd"/>
          </w:p>
        </w:tc>
      </w:tr>
      <w:tr w:rsidR="00C97CDC" w:rsidRPr="00AE0FEE" w14:paraId="1ACBE2CC" w14:textId="77777777" w:rsidTr="00C97CDC">
        <w:tc>
          <w:tcPr>
            <w:tcW w:w="4621" w:type="dxa"/>
          </w:tcPr>
          <w:p w14:paraId="77A4D14B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Điểm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mở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</w:tcPr>
          <w:p w14:paraId="08FE31DF" w14:textId="77777777" w:rsidR="00C97CDC" w:rsidRPr="00AE0FEE" w:rsidRDefault="00C97CDC" w:rsidP="00C97CDC">
            <w:pPr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Không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có</w:t>
            </w:r>
            <w:proofErr w:type="spellEnd"/>
          </w:p>
        </w:tc>
      </w:tr>
    </w:tbl>
    <w:p w14:paraId="532502C4" w14:textId="6B5EFE88" w:rsidR="00C97CDC" w:rsidRPr="00AE7B44" w:rsidRDefault="00C97CDC" w:rsidP="00C97CDC">
      <w:pPr>
        <w:rPr>
          <w:lang w:val="en-US"/>
        </w:rPr>
      </w:pPr>
    </w:p>
    <w:p w14:paraId="4DE7FA4F" w14:textId="0B814B1E" w:rsidR="00C97CDC" w:rsidRPr="00C97CDC" w:rsidRDefault="00C97CDC" w:rsidP="00C97CDC">
      <w:pPr>
        <w:ind w:left="36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4.1</w:t>
      </w:r>
      <w:r w:rsidR="00C22AF8">
        <w:rPr>
          <w:i/>
          <w:color w:val="0000FF"/>
          <w:lang w:val="en-US"/>
        </w:rPr>
        <w:t>5</w:t>
      </w:r>
      <w:r>
        <w:rPr>
          <w:i/>
          <w:color w:val="0000FF"/>
          <w:lang w:val="en-US"/>
        </w:rPr>
        <w:t xml:space="preserve"> </w:t>
      </w:r>
      <w:proofErr w:type="spellStart"/>
      <w:r w:rsidRPr="00C97CDC">
        <w:rPr>
          <w:i/>
          <w:color w:val="0000FF"/>
          <w:lang w:val="en-US"/>
        </w:rPr>
        <w:t>Đặc</w:t>
      </w:r>
      <w:proofErr w:type="spellEnd"/>
      <w:r w:rsidRPr="00C97CDC">
        <w:rPr>
          <w:i/>
          <w:color w:val="0000FF"/>
          <w:lang w:val="en-US"/>
        </w:rPr>
        <w:t xml:space="preserve"> </w:t>
      </w:r>
      <w:proofErr w:type="spellStart"/>
      <w:r w:rsidRPr="00C97CDC">
        <w:rPr>
          <w:i/>
          <w:color w:val="0000FF"/>
          <w:lang w:val="en-US"/>
        </w:rPr>
        <w:t>tả</w:t>
      </w:r>
      <w:proofErr w:type="spellEnd"/>
      <w:r w:rsidRPr="00C97CDC">
        <w:rPr>
          <w:i/>
          <w:color w:val="0000FF"/>
          <w:lang w:val="en-US"/>
        </w:rPr>
        <w:t xml:space="preserve"> Use case: </w:t>
      </w:r>
      <w:proofErr w:type="spellStart"/>
      <w:r>
        <w:rPr>
          <w:i/>
          <w:color w:val="0000FF"/>
          <w:lang w:val="en-US"/>
        </w:rPr>
        <w:t>Thêm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bài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F677DE" w:rsidRPr="004A507A" w14:paraId="0F9ED92F" w14:textId="77777777" w:rsidTr="00925E8A">
        <w:tc>
          <w:tcPr>
            <w:tcW w:w="4621" w:type="dxa"/>
            <w:shd w:val="clear" w:color="auto" w:fill="92D050"/>
          </w:tcPr>
          <w:p w14:paraId="330BD3F5" w14:textId="77777777" w:rsidR="00F677DE" w:rsidRPr="004A507A" w:rsidRDefault="00F677DE" w:rsidP="00925E8A">
            <w:r w:rsidRPr="004A507A">
              <w:t>Chi tiết</w:t>
            </w:r>
          </w:p>
        </w:tc>
        <w:tc>
          <w:tcPr>
            <w:tcW w:w="4622" w:type="dxa"/>
            <w:shd w:val="clear" w:color="auto" w:fill="92D050"/>
          </w:tcPr>
          <w:p w14:paraId="67CF1D2B" w14:textId="77777777" w:rsidR="00F677DE" w:rsidRPr="004A507A" w:rsidRDefault="00F677DE" w:rsidP="00925E8A">
            <w:r w:rsidRPr="004A507A">
              <w:t>Nội dung</w:t>
            </w:r>
          </w:p>
        </w:tc>
      </w:tr>
      <w:tr w:rsidR="00C97CDC" w:rsidRPr="00AE0FEE" w14:paraId="68076E2B" w14:textId="77777777" w:rsidTr="00C97CDC">
        <w:tc>
          <w:tcPr>
            <w:tcW w:w="4621" w:type="dxa"/>
          </w:tcPr>
          <w:p w14:paraId="7069F05A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Tóm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</w:tcPr>
          <w:p w14:paraId="2B369539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Admin </w:t>
            </w:r>
            <w:proofErr w:type="spellStart"/>
            <w:r w:rsidRPr="00AE0FEE">
              <w:rPr>
                <w:lang w:val="en-US"/>
              </w:rPr>
              <w:t>chọn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chức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năng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Danh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sách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rồi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chọn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chức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năng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Thêm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</w:p>
        </w:tc>
      </w:tr>
      <w:tr w:rsidR="00C97CDC" w:rsidRPr="00AE0FEE" w14:paraId="7AEE54F0" w14:textId="77777777" w:rsidTr="00C97CDC">
        <w:tc>
          <w:tcPr>
            <w:tcW w:w="4621" w:type="dxa"/>
          </w:tcPr>
          <w:p w14:paraId="001A45E3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Dòng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sự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kiện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</w:tcPr>
          <w:p w14:paraId="0AF7B5EA" w14:textId="77777777" w:rsidR="00C97CDC" w:rsidRPr="00AE0FEE" w:rsidRDefault="00C97CDC" w:rsidP="00876526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Admin </w:t>
            </w:r>
            <w:proofErr w:type="spellStart"/>
            <w:r w:rsidRPr="00AE0FEE">
              <w:rPr>
                <w:lang w:val="en-US"/>
              </w:rPr>
              <w:t>bấm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vào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phần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Thêm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</w:p>
          <w:p w14:paraId="5C0A7812" w14:textId="77777777" w:rsidR="00C97CDC" w:rsidRPr="00AE0FEE" w:rsidRDefault="00C97CDC" w:rsidP="00876526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hiện</w:t>
            </w:r>
            <w:proofErr w:type="spellEnd"/>
            <w:r w:rsidRPr="00AE0FEE">
              <w:rPr>
                <w:lang w:val="en-US"/>
              </w:rPr>
              <w:t xml:space="preserve"> 1 form </w:t>
            </w:r>
            <w:proofErr w:type="spellStart"/>
            <w:r w:rsidRPr="00AE0FEE">
              <w:rPr>
                <w:lang w:val="en-US"/>
              </w:rPr>
              <w:t>chọn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mục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để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thêm</w:t>
            </w:r>
            <w:proofErr w:type="spellEnd"/>
          </w:p>
          <w:p w14:paraId="18AD3D3F" w14:textId="77777777" w:rsidR="00C97CDC" w:rsidRPr="00AE0FEE" w:rsidRDefault="00C97CDC" w:rsidP="00876526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Admin </w:t>
            </w:r>
            <w:proofErr w:type="spellStart"/>
            <w:r w:rsidRPr="00AE0FEE">
              <w:rPr>
                <w:lang w:val="en-US"/>
              </w:rPr>
              <w:t>chọn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mục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</w:p>
          <w:p w14:paraId="491367F6" w14:textId="77777777" w:rsidR="00C97CDC" w:rsidRPr="00AE0FEE" w:rsidRDefault="00C97CDC" w:rsidP="00876526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Admin </w:t>
            </w:r>
            <w:proofErr w:type="spellStart"/>
            <w:r w:rsidRPr="00AE0FEE">
              <w:rPr>
                <w:lang w:val="en-US"/>
              </w:rPr>
              <w:t>bấm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nút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Thêm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</w:p>
          <w:p w14:paraId="08882C8D" w14:textId="77777777" w:rsidR="00C97CDC" w:rsidRPr="00AE0FEE" w:rsidRDefault="00C97CDC" w:rsidP="00876526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đưa</w:t>
            </w:r>
            <w:proofErr w:type="spellEnd"/>
            <w:r w:rsidRPr="00AE0FEE">
              <w:rPr>
                <w:lang w:val="en-US"/>
              </w:rPr>
              <w:t xml:space="preserve"> ra form </w:t>
            </w:r>
            <w:proofErr w:type="spellStart"/>
            <w:r w:rsidRPr="00AE0FEE">
              <w:rPr>
                <w:lang w:val="en-US"/>
              </w:rPr>
              <w:t>thêm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tương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ứng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với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từng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mục</w:t>
            </w:r>
            <w:proofErr w:type="spellEnd"/>
          </w:p>
          <w:p w14:paraId="6B21CB14" w14:textId="77777777" w:rsidR="00C97CDC" w:rsidRPr="00AE0FEE" w:rsidRDefault="00C97CDC" w:rsidP="00876526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Admin </w:t>
            </w:r>
            <w:proofErr w:type="spellStart"/>
            <w:r w:rsidRPr="00AE0FEE">
              <w:rPr>
                <w:lang w:val="en-US"/>
              </w:rPr>
              <w:t>thêm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</w:p>
          <w:p w14:paraId="0A789E67" w14:textId="77777777" w:rsidR="00C97CDC" w:rsidRPr="00AE0FEE" w:rsidRDefault="00C97CDC" w:rsidP="00876526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Admin </w:t>
            </w:r>
            <w:proofErr w:type="spellStart"/>
            <w:r w:rsidRPr="00AE0FEE">
              <w:rPr>
                <w:lang w:val="en-US"/>
              </w:rPr>
              <w:t>bấm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nút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lưu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</w:p>
          <w:p w14:paraId="50618AB1" w14:textId="77777777" w:rsidR="00C97CDC" w:rsidRPr="00AE0FEE" w:rsidRDefault="00C97CDC" w:rsidP="00876526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hiện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bảng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xác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nhận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lưu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với</w:t>
            </w:r>
            <w:proofErr w:type="spellEnd"/>
            <w:r w:rsidRPr="00AE0FEE">
              <w:rPr>
                <w:lang w:val="en-US"/>
              </w:rPr>
              <w:t xml:space="preserve"> admin</w:t>
            </w:r>
          </w:p>
          <w:p w14:paraId="491287C2" w14:textId="77777777" w:rsidR="00C97CDC" w:rsidRPr="00AE0FEE" w:rsidRDefault="00C97CDC" w:rsidP="00876526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Admin </w:t>
            </w:r>
            <w:proofErr w:type="spellStart"/>
            <w:r w:rsidRPr="00AE0FEE">
              <w:rPr>
                <w:lang w:val="en-US"/>
              </w:rPr>
              <w:t>chọn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đồng</w:t>
            </w:r>
            <w:proofErr w:type="spellEnd"/>
            <w:r w:rsidRPr="00AE0FEE">
              <w:rPr>
                <w:lang w:val="en-US"/>
              </w:rPr>
              <w:t xml:space="preserve"> ý</w:t>
            </w:r>
          </w:p>
          <w:p w14:paraId="66EF070C" w14:textId="77777777" w:rsidR="00C97CDC" w:rsidRPr="00AE0FEE" w:rsidRDefault="00C97CDC" w:rsidP="00876526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thực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hiện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lưu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và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thêm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</w:p>
        </w:tc>
      </w:tr>
      <w:tr w:rsidR="00C97CDC" w:rsidRPr="00AE0FEE" w14:paraId="0BF2F31A" w14:textId="77777777" w:rsidTr="00C97CDC">
        <w:tc>
          <w:tcPr>
            <w:tcW w:w="4621" w:type="dxa"/>
          </w:tcPr>
          <w:p w14:paraId="243D6583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Dòng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sự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kiện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khác</w:t>
            </w:r>
            <w:proofErr w:type="spellEnd"/>
            <w:r w:rsidRPr="00AE0FEE">
              <w:rPr>
                <w:lang w:val="en-US"/>
              </w:rPr>
              <w:t xml:space="preserve"> </w:t>
            </w:r>
          </w:p>
        </w:tc>
        <w:tc>
          <w:tcPr>
            <w:tcW w:w="4622" w:type="dxa"/>
          </w:tcPr>
          <w:p w14:paraId="626C22D6" w14:textId="77777777" w:rsidR="00C97CDC" w:rsidRPr="00AE0FEE" w:rsidRDefault="00C97CDC" w:rsidP="00C97CDC">
            <w:pPr>
              <w:rPr>
                <w:lang w:val="en-US"/>
              </w:rPr>
            </w:pPr>
            <w:r w:rsidRPr="00AE0FEE">
              <w:rPr>
                <w:lang w:val="en-US"/>
              </w:rPr>
              <w:t xml:space="preserve">3a. Admin </w:t>
            </w:r>
            <w:proofErr w:type="spellStart"/>
            <w:r w:rsidRPr="00AE0FEE">
              <w:rPr>
                <w:lang w:val="en-US"/>
              </w:rPr>
              <w:t>không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chọn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mục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nào</w:t>
            </w:r>
            <w:proofErr w:type="spellEnd"/>
          </w:p>
          <w:p w14:paraId="69815A2F" w14:textId="77777777" w:rsidR="00C97CDC" w:rsidRPr="00AE0FEE" w:rsidRDefault="00C97CDC" w:rsidP="00876526">
            <w:pPr>
              <w:pStyle w:val="ListParagraph"/>
              <w:numPr>
                <w:ilvl w:val="0"/>
                <w:numId w:val="33"/>
              </w:numPr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báo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lỗi</w:t>
            </w:r>
            <w:proofErr w:type="spellEnd"/>
          </w:p>
          <w:p w14:paraId="226DB33D" w14:textId="77777777" w:rsidR="00C97CDC" w:rsidRPr="00AE0FEE" w:rsidRDefault="00C97CDC" w:rsidP="00876526">
            <w:pPr>
              <w:pStyle w:val="ListParagraph"/>
              <w:numPr>
                <w:ilvl w:val="0"/>
                <w:numId w:val="33"/>
              </w:numPr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yêu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cầu</w:t>
            </w:r>
            <w:proofErr w:type="spellEnd"/>
            <w:r w:rsidRPr="00AE0FEE">
              <w:rPr>
                <w:lang w:val="en-US"/>
              </w:rPr>
              <w:t xml:space="preserve"> admin </w:t>
            </w:r>
            <w:proofErr w:type="spellStart"/>
            <w:r w:rsidRPr="00AE0FEE">
              <w:rPr>
                <w:lang w:val="en-US"/>
              </w:rPr>
              <w:t>phải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chọn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nhiều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mục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cần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thêm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</w:p>
          <w:p w14:paraId="6581EFCB" w14:textId="77777777" w:rsidR="00C97CDC" w:rsidRPr="00AE0FEE" w:rsidRDefault="00C97CDC" w:rsidP="00876526">
            <w:pPr>
              <w:pStyle w:val="ListParagraph"/>
              <w:numPr>
                <w:ilvl w:val="0"/>
                <w:numId w:val="33"/>
              </w:numPr>
              <w:rPr>
                <w:lang w:val="en-US"/>
              </w:rPr>
            </w:pPr>
            <w:r w:rsidRPr="00AE0FEE">
              <w:rPr>
                <w:lang w:val="en-US"/>
              </w:rPr>
              <w:lastRenderedPageBreak/>
              <w:t xml:space="preserve">Admin </w:t>
            </w:r>
            <w:proofErr w:type="spellStart"/>
            <w:r w:rsidRPr="00AE0FEE">
              <w:rPr>
                <w:lang w:val="en-US"/>
              </w:rPr>
              <w:t>chọn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lại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mục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muốn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thêm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và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gửi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yêu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cầu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cho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</w:p>
          <w:p w14:paraId="44D92745" w14:textId="77777777" w:rsidR="00C97CDC" w:rsidRPr="00AE0FEE" w:rsidRDefault="00C97CDC" w:rsidP="00C97CDC">
            <w:pPr>
              <w:rPr>
                <w:lang w:val="en-US"/>
              </w:rPr>
            </w:pPr>
            <w:r w:rsidRPr="00AE0FEE">
              <w:rPr>
                <w:lang w:val="en-US"/>
              </w:rPr>
              <w:t xml:space="preserve">6a. Admin </w:t>
            </w:r>
            <w:proofErr w:type="spellStart"/>
            <w:r w:rsidRPr="00AE0FEE">
              <w:rPr>
                <w:lang w:val="en-US"/>
              </w:rPr>
              <w:t>thêm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đúng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định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dạng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yêu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cầu</w:t>
            </w:r>
            <w:proofErr w:type="spellEnd"/>
          </w:p>
          <w:p w14:paraId="59C46AD1" w14:textId="77777777" w:rsidR="00C97CDC" w:rsidRPr="00AE0FEE" w:rsidRDefault="00C97CDC" w:rsidP="00876526">
            <w:pPr>
              <w:pStyle w:val="ListParagraph"/>
              <w:numPr>
                <w:ilvl w:val="0"/>
                <w:numId w:val="34"/>
              </w:numPr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báo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lỗi</w:t>
            </w:r>
            <w:proofErr w:type="spellEnd"/>
            <w:r w:rsidRPr="00AE0FEE">
              <w:rPr>
                <w:lang w:val="en-US"/>
              </w:rPr>
              <w:t xml:space="preserve">, </w:t>
            </w:r>
            <w:proofErr w:type="spellStart"/>
            <w:r w:rsidRPr="00AE0FEE">
              <w:rPr>
                <w:lang w:val="en-US"/>
              </w:rPr>
              <w:t>yêu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cầu</w:t>
            </w:r>
            <w:proofErr w:type="spellEnd"/>
            <w:r w:rsidRPr="00AE0FEE">
              <w:rPr>
                <w:lang w:val="en-US"/>
              </w:rPr>
              <w:t xml:space="preserve"> admin </w:t>
            </w:r>
            <w:proofErr w:type="spellStart"/>
            <w:r w:rsidRPr="00AE0FEE">
              <w:rPr>
                <w:lang w:val="en-US"/>
              </w:rPr>
              <w:t>phải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nhập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lại</w:t>
            </w:r>
            <w:proofErr w:type="spellEnd"/>
          </w:p>
          <w:p w14:paraId="5F42AB37" w14:textId="77777777" w:rsidR="00C97CDC" w:rsidRPr="00AE0FEE" w:rsidRDefault="00C97CDC" w:rsidP="00876526">
            <w:pPr>
              <w:pStyle w:val="ListParagraph"/>
              <w:numPr>
                <w:ilvl w:val="0"/>
                <w:numId w:val="34"/>
              </w:numPr>
              <w:rPr>
                <w:lang w:val="en-US"/>
              </w:rPr>
            </w:pPr>
            <w:r w:rsidRPr="00AE0FEE">
              <w:rPr>
                <w:lang w:val="en-US"/>
              </w:rPr>
              <w:t xml:space="preserve">Admin </w:t>
            </w:r>
            <w:proofErr w:type="spellStart"/>
            <w:r w:rsidRPr="00AE0FEE">
              <w:rPr>
                <w:lang w:val="en-US"/>
              </w:rPr>
              <w:t>nhập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lại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theo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đúng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định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dạng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được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yêu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cầu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và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gửi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lại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yêu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cầu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lên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</w:p>
          <w:p w14:paraId="1BAF4E46" w14:textId="77777777" w:rsidR="00C97CDC" w:rsidRPr="00AE0FEE" w:rsidRDefault="00C97CDC" w:rsidP="00C97CDC">
            <w:pPr>
              <w:rPr>
                <w:lang w:val="en-US"/>
              </w:rPr>
            </w:pPr>
            <w:r w:rsidRPr="00AE0FEE">
              <w:rPr>
                <w:lang w:val="en-US"/>
              </w:rPr>
              <w:t xml:space="preserve">9a. Admin </w:t>
            </w:r>
            <w:proofErr w:type="spellStart"/>
            <w:r w:rsidRPr="00AE0FEE">
              <w:rPr>
                <w:lang w:val="en-US"/>
              </w:rPr>
              <w:t>không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chọn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nút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đồng</w:t>
            </w:r>
            <w:proofErr w:type="spellEnd"/>
            <w:r w:rsidRPr="00AE0FEE">
              <w:rPr>
                <w:lang w:val="en-US"/>
              </w:rPr>
              <w:t xml:space="preserve"> ý</w:t>
            </w:r>
          </w:p>
          <w:p w14:paraId="2F5A9F7C" w14:textId="77777777" w:rsidR="00C97CDC" w:rsidRPr="00AE0FEE" w:rsidRDefault="00C97CDC" w:rsidP="00876526">
            <w:pPr>
              <w:pStyle w:val="ListParagraph"/>
              <w:numPr>
                <w:ilvl w:val="0"/>
                <w:numId w:val="35"/>
              </w:numPr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thực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hiện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thêm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</w:p>
          <w:p w14:paraId="42A51989" w14:textId="77777777" w:rsidR="00C97CDC" w:rsidRPr="00AE0FEE" w:rsidRDefault="00C97CDC" w:rsidP="00876526">
            <w:pPr>
              <w:pStyle w:val="ListParagraph"/>
              <w:numPr>
                <w:ilvl w:val="0"/>
                <w:numId w:val="35"/>
              </w:numPr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hiện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lại</w:t>
            </w:r>
            <w:proofErr w:type="spellEnd"/>
            <w:r w:rsidRPr="00AE0FEE">
              <w:rPr>
                <w:lang w:val="en-US"/>
              </w:rPr>
              <w:t xml:space="preserve"> form </w:t>
            </w:r>
            <w:proofErr w:type="spellStart"/>
            <w:r w:rsidRPr="00AE0FEE">
              <w:rPr>
                <w:lang w:val="en-US"/>
              </w:rPr>
              <w:t>thêm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</w:p>
          <w:p w14:paraId="52D16D2B" w14:textId="77777777" w:rsidR="00C97CDC" w:rsidRPr="00AE0FEE" w:rsidRDefault="00C97CDC" w:rsidP="00C97CDC">
            <w:pPr>
              <w:rPr>
                <w:lang w:val="en-US"/>
              </w:rPr>
            </w:pPr>
            <w:r w:rsidRPr="00AE0FEE">
              <w:rPr>
                <w:lang w:val="en-US"/>
              </w:rPr>
              <w:t xml:space="preserve">9a. </w:t>
            </w: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thực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hiện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lưu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</w:p>
          <w:p w14:paraId="4755E0A3" w14:textId="77777777" w:rsidR="00C97CDC" w:rsidRPr="00AE0FEE" w:rsidRDefault="00C97CDC" w:rsidP="00876526">
            <w:pPr>
              <w:pStyle w:val="ListParagraph"/>
              <w:numPr>
                <w:ilvl w:val="0"/>
                <w:numId w:val="36"/>
              </w:numPr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báo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đã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lưu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</w:p>
          <w:p w14:paraId="4497BB22" w14:textId="77777777" w:rsidR="00C97CDC" w:rsidRPr="00AE0FEE" w:rsidRDefault="00C97CDC" w:rsidP="00876526">
            <w:pPr>
              <w:pStyle w:val="ListParagraph"/>
              <w:numPr>
                <w:ilvl w:val="0"/>
                <w:numId w:val="36"/>
              </w:numPr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hiện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lại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danh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sách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đã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được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thêm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mới</w:t>
            </w:r>
            <w:proofErr w:type="spellEnd"/>
          </w:p>
        </w:tc>
      </w:tr>
      <w:tr w:rsidR="00C97CDC" w:rsidRPr="00AE0FEE" w14:paraId="4D7BCA05" w14:textId="77777777" w:rsidTr="00C97CDC">
        <w:tc>
          <w:tcPr>
            <w:tcW w:w="4621" w:type="dxa"/>
          </w:tcPr>
          <w:p w14:paraId="0264E791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lastRenderedPageBreak/>
              <w:t>Yêu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cầu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đặc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biệt</w:t>
            </w:r>
            <w:proofErr w:type="spellEnd"/>
          </w:p>
        </w:tc>
        <w:tc>
          <w:tcPr>
            <w:tcW w:w="4622" w:type="dxa"/>
          </w:tcPr>
          <w:p w14:paraId="74146536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Không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có</w:t>
            </w:r>
            <w:proofErr w:type="spellEnd"/>
          </w:p>
        </w:tc>
      </w:tr>
      <w:tr w:rsidR="00C97CDC" w:rsidRPr="00AE0FEE" w14:paraId="5EC83761" w14:textId="77777777" w:rsidTr="00C97CDC">
        <w:tc>
          <w:tcPr>
            <w:tcW w:w="4621" w:type="dxa"/>
          </w:tcPr>
          <w:p w14:paraId="210206E6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Trạng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thái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trước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tìm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kiếm</w:t>
            </w:r>
            <w:proofErr w:type="spellEnd"/>
          </w:p>
        </w:tc>
        <w:tc>
          <w:tcPr>
            <w:tcW w:w="4622" w:type="dxa"/>
          </w:tcPr>
          <w:p w14:paraId="65CF5A4D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Trước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đó</w:t>
            </w:r>
            <w:proofErr w:type="spellEnd"/>
            <w:r w:rsidRPr="00AE0FEE">
              <w:rPr>
                <w:lang w:val="en-US"/>
              </w:rPr>
              <w:t xml:space="preserve"> admin </w:t>
            </w:r>
            <w:proofErr w:type="spellStart"/>
            <w:r w:rsidRPr="00AE0FEE">
              <w:rPr>
                <w:lang w:val="en-US"/>
              </w:rPr>
              <w:t>phải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đăng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nhập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thành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vào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khoản</w:t>
            </w:r>
            <w:proofErr w:type="spellEnd"/>
          </w:p>
        </w:tc>
      </w:tr>
      <w:tr w:rsidR="00C97CDC" w:rsidRPr="00AE0FEE" w14:paraId="3DEDB2D2" w14:textId="77777777" w:rsidTr="00C97CDC">
        <w:tc>
          <w:tcPr>
            <w:tcW w:w="4621" w:type="dxa"/>
          </w:tcPr>
          <w:p w14:paraId="4201644C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Trạng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thái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sau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thực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hiện</w:t>
            </w:r>
            <w:proofErr w:type="spellEnd"/>
          </w:p>
        </w:tc>
        <w:tc>
          <w:tcPr>
            <w:tcW w:w="4622" w:type="dxa"/>
          </w:tcPr>
          <w:p w14:paraId="4A718C34" w14:textId="77777777" w:rsidR="00C97CDC" w:rsidRPr="00AE0FEE" w:rsidRDefault="00C97CDC" w:rsidP="00876526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Thành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công</w:t>
            </w:r>
            <w:proofErr w:type="spellEnd"/>
            <w:r w:rsidRPr="00AE0FEE">
              <w:rPr>
                <w:lang w:val="en-US"/>
              </w:rPr>
              <w:t xml:space="preserve">: </w:t>
            </w: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hiển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thị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được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đã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được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thêm</w:t>
            </w:r>
            <w:proofErr w:type="spellEnd"/>
          </w:p>
          <w:p w14:paraId="011C8382" w14:textId="77777777" w:rsidR="00C97CDC" w:rsidRPr="00AE0FEE" w:rsidRDefault="00C97CDC" w:rsidP="00876526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Thất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bại</w:t>
            </w:r>
            <w:proofErr w:type="spellEnd"/>
            <w:r w:rsidRPr="00AE0FEE">
              <w:rPr>
                <w:lang w:val="en-US"/>
              </w:rPr>
              <w:t xml:space="preserve">: </w:t>
            </w: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hiển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thị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mới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đã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được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thêm</w:t>
            </w:r>
            <w:proofErr w:type="spellEnd"/>
          </w:p>
        </w:tc>
      </w:tr>
      <w:tr w:rsidR="00C97CDC" w:rsidRPr="00AE0FEE" w14:paraId="743B913B" w14:textId="77777777" w:rsidTr="00C97CDC">
        <w:tc>
          <w:tcPr>
            <w:tcW w:w="4621" w:type="dxa"/>
          </w:tcPr>
          <w:p w14:paraId="62F1FCA7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Điểm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mở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</w:tcPr>
          <w:p w14:paraId="78767A37" w14:textId="77777777" w:rsidR="00C97CDC" w:rsidRPr="00AE0FEE" w:rsidRDefault="00C97CDC" w:rsidP="00C97CDC">
            <w:pPr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Không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có</w:t>
            </w:r>
            <w:proofErr w:type="spellEnd"/>
          </w:p>
        </w:tc>
      </w:tr>
    </w:tbl>
    <w:p w14:paraId="577A921F" w14:textId="77777777" w:rsidR="00C97CDC" w:rsidRPr="00AE7B44" w:rsidRDefault="00C97CDC" w:rsidP="00C97CDC">
      <w:pPr>
        <w:rPr>
          <w:lang w:val="en-US"/>
        </w:rPr>
      </w:pPr>
    </w:p>
    <w:p w14:paraId="14449EE8" w14:textId="6DA10FF2" w:rsidR="00C97CDC" w:rsidRPr="00C97CDC" w:rsidRDefault="00C97CDC" w:rsidP="00C97CDC">
      <w:pPr>
        <w:ind w:left="36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4.1</w:t>
      </w:r>
      <w:r w:rsidR="00C22AF8">
        <w:rPr>
          <w:i/>
          <w:color w:val="0000FF"/>
          <w:lang w:val="en-US"/>
        </w:rPr>
        <w:t>6</w:t>
      </w:r>
      <w:r>
        <w:rPr>
          <w:i/>
          <w:color w:val="0000FF"/>
          <w:lang w:val="en-US"/>
        </w:rPr>
        <w:t xml:space="preserve"> </w:t>
      </w:r>
      <w:proofErr w:type="spellStart"/>
      <w:r w:rsidRPr="00C97CDC">
        <w:rPr>
          <w:i/>
          <w:color w:val="0000FF"/>
          <w:lang w:val="en-US"/>
        </w:rPr>
        <w:t>Đặc</w:t>
      </w:r>
      <w:proofErr w:type="spellEnd"/>
      <w:r w:rsidRPr="00C97CDC">
        <w:rPr>
          <w:i/>
          <w:color w:val="0000FF"/>
          <w:lang w:val="en-US"/>
        </w:rPr>
        <w:t xml:space="preserve"> </w:t>
      </w:r>
      <w:proofErr w:type="spellStart"/>
      <w:r w:rsidRPr="00C97CDC">
        <w:rPr>
          <w:i/>
          <w:color w:val="0000FF"/>
          <w:lang w:val="en-US"/>
        </w:rPr>
        <w:t>tả</w:t>
      </w:r>
      <w:proofErr w:type="spellEnd"/>
      <w:r w:rsidRPr="00C97CDC">
        <w:rPr>
          <w:i/>
          <w:color w:val="0000FF"/>
          <w:lang w:val="en-US"/>
        </w:rPr>
        <w:t xml:space="preserve"> Use case: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bài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F677DE" w:rsidRPr="004A507A" w14:paraId="2F4D4EAE" w14:textId="77777777" w:rsidTr="00925E8A">
        <w:tc>
          <w:tcPr>
            <w:tcW w:w="4621" w:type="dxa"/>
            <w:shd w:val="clear" w:color="auto" w:fill="92D050"/>
          </w:tcPr>
          <w:p w14:paraId="5BFE9C64" w14:textId="77777777" w:rsidR="00F677DE" w:rsidRPr="004A507A" w:rsidRDefault="00F677DE" w:rsidP="00925E8A">
            <w:r w:rsidRPr="004A507A">
              <w:t>Chi tiết</w:t>
            </w:r>
          </w:p>
        </w:tc>
        <w:tc>
          <w:tcPr>
            <w:tcW w:w="4622" w:type="dxa"/>
            <w:shd w:val="clear" w:color="auto" w:fill="92D050"/>
          </w:tcPr>
          <w:p w14:paraId="51C28AA2" w14:textId="77777777" w:rsidR="00F677DE" w:rsidRPr="004A507A" w:rsidRDefault="00F677DE" w:rsidP="00925E8A">
            <w:r w:rsidRPr="004A507A">
              <w:t>Nội dung</w:t>
            </w:r>
          </w:p>
        </w:tc>
      </w:tr>
      <w:tr w:rsidR="00C97CDC" w:rsidRPr="00AE0FEE" w14:paraId="1D909FC7" w14:textId="77777777" w:rsidTr="00C97CDC">
        <w:tc>
          <w:tcPr>
            <w:tcW w:w="4621" w:type="dxa"/>
          </w:tcPr>
          <w:p w14:paraId="4B1874D2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Tóm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</w:tcPr>
          <w:p w14:paraId="04467203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Admin </w:t>
            </w:r>
            <w:proofErr w:type="spellStart"/>
            <w:r w:rsidRPr="00AE0FEE">
              <w:rPr>
                <w:lang w:val="en-US"/>
              </w:rPr>
              <w:t>chọn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chức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năng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Quản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lý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để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xem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các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chức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năng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như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Thêm</w:t>
            </w:r>
            <w:proofErr w:type="spellEnd"/>
            <w:r w:rsidRPr="00AE0FEE">
              <w:rPr>
                <w:lang w:val="en-US"/>
              </w:rPr>
              <w:t xml:space="preserve">, </w:t>
            </w:r>
            <w:proofErr w:type="spellStart"/>
            <w:r w:rsidRPr="00AE0FEE">
              <w:rPr>
                <w:lang w:val="en-US"/>
              </w:rPr>
              <w:t>Xóa</w:t>
            </w:r>
            <w:proofErr w:type="spellEnd"/>
            <w:r w:rsidRPr="00AE0FEE">
              <w:rPr>
                <w:lang w:val="en-US"/>
              </w:rPr>
              <w:t xml:space="preserve">, </w:t>
            </w:r>
            <w:proofErr w:type="spellStart"/>
            <w:r w:rsidRPr="00AE0FEE">
              <w:rPr>
                <w:lang w:val="en-US"/>
              </w:rPr>
              <w:t>Chỉnh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sửa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</w:p>
        </w:tc>
      </w:tr>
      <w:tr w:rsidR="00C97CDC" w:rsidRPr="00AE0FEE" w14:paraId="6BF7EF97" w14:textId="77777777" w:rsidTr="00C97CDC">
        <w:tc>
          <w:tcPr>
            <w:tcW w:w="4621" w:type="dxa"/>
          </w:tcPr>
          <w:p w14:paraId="504E6218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Dòng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sự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kiện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</w:tcPr>
          <w:p w14:paraId="6A161386" w14:textId="77777777" w:rsidR="00C97CDC" w:rsidRPr="00AE0FEE" w:rsidRDefault="00C97CDC" w:rsidP="00C97CDC">
            <w:pPr>
              <w:rPr>
                <w:lang w:val="en-US"/>
              </w:rPr>
            </w:pPr>
            <w:r w:rsidRPr="00AE0FEE">
              <w:rPr>
                <w:lang w:val="en-US"/>
              </w:rPr>
              <w:t xml:space="preserve">Admin di </w:t>
            </w:r>
            <w:proofErr w:type="spellStart"/>
            <w:r w:rsidRPr="00AE0FEE">
              <w:rPr>
                <w:lang w:val="en-US"/>
              </w:rPr>
              <w:t>chuột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vào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khoản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mình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sẽ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hiển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thị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danh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sách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các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chức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năng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trong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đó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có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Quản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lý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</w:p>
        </w:tc>
      </w:tr>
      <w:tr w:rsidR="00C97CDC" w:rsidRPr="00AE0FEE" w14:paraId="45361580" w14:textId="77777777" w:rsidTr="00C97CDC">
        <w:tc>
          <w:tcPr>
            <w:tcW w:w="4621" w:type="dxa"/>
          </w:tcPr>
          <w:p w14:paraId="21AF73FC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Dòng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sự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kiện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khác</w:t>
            </w:r>
            <w:proofErr w:type="spellEnd"/>
            <w:r w:rsidRPr="00AE0FEE">
              <w:rPr>
                <w:lang w:val="en-US"/>
              </w:rPr>
              <w:t xml:space="preserve"> </w:t>
            </w:r>
          </w:p>
        </w:tc>
        <w:tc>
          <w:tcPr>
            <w:tcW w:w="4622" w:type="dxa"/>
          </w:tcPr>
          <w:p w14:paraId="63015566" w14:textId="77777777" w:rsidR="00C97CDC" w:rsidRPr="00AE0FEE" w:rsidRDefault="00C97CDC" w:rsidP="00C97CDC">
            <w:pPr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Không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có</w:t>
            </w:r>
            <w:proofErr w:type="spellEnd"/>
          </w:p>
        </w:tc>
      </w:tr>
      <w:tr w:rsidR="00C97CDC" w:rsidRPr="00AE0FEE" w14:paraId="5C12D6B9" w14:textId="77777777" w:rsidTr="00C97CDC">
        <w:tc>
          <w:tcPr>
            <w:tcW w:w="4621" w:type="dxa"/>
          </w:tcPr>
          <w:p w14:paraId="46E3BB79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Yêu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cầu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đặc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biệt</w:t>
            </w:r>
            <w:proofErr w:type="spellEnd"/>
          </w:p>
        </w:tc>
        <w:tc>
          <w:tcPr>
            <w:tcW w:w="4622" w:type="dxa"/>
          </w:tcPr>
          <w:p w14:paraId="299BE0FB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Không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có</w:t>
            </w:r>
            <w:proofErr w:type="spellEnd"/>
          </w:p>
        </w:tc>
      </w:tr>
      <w:tr w:rsidR="00C97CDC" w:rsidRPr="00AE0FEE" w14:paraId="4F48DDE8" w14:textId="77777777" w:rsidTr="00C97CDC">
        <w:tc>
          <w:tcPr>
            <w:tcW w:w="4621" w:type="dxa"/>
          </w:tcPr>
          <w:p w14:paraId="59C4535E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Trạng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thái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trước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tìm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kiếm</w:t>
            </w:r>
            <w:proofErr w:type="spellEnd"/>
          </w:p>
        </w:tc>
        <w:tc>
          <w:tcPr>
            <w:tcW w:w="4622" w:type="dxa"/>
          </w:tcPr>
          <w:p w14:paraId="5BBF2705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Trước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đó</w:t>
            </w:r>
            <w:proofErr w:type="spellEnd"/>
            <w:r w:rsidRPr="00AE0FEE">
              <w:rPr>
                <w:lang w:val="en-US"/>
              </w:rPr>
              <w:t xml:space="preserve"> admin </w:t>
            </w:r>
            <w:proofErr w:type="spellStart"/>
            <w:r w:rsidRPr="00AE0FEE">
              <w:rPr>
                <w:lang w:val="en-US"/>
              </w:rPr>
              <w:t>phải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đăng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nhập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thành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vào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khoản</w:t>
            </w:r>
            <w:proofErr w:type="spellEnd"/>
          </w:p>
        </w:tc>
      </w:tr>
      <w:tr w:rsidR="00C97CDC" w:rsidRPr="00AE0FEE" w14:paraId="0A29E738" w14:textId="77777777" w:rsidTr="00C97CDC">
        <w:tc>
          <w:tcPr>
            <w:tcW w:w="4621" w:type="dxa"/>
          </w:tcPr>
          <w:p w14:paraId="3975E71F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Trạng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thái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sau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thực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hiện</w:t>
            </w:r>
            <w:proofErr w:type="spellEnd"/>
          </w:p>
        </w:tc>
        <w:tc>
          <w:tcPr>
            <w:tcW w:w="4622" w:type="dxa"/>
          </w:tcPr>
          <w:p w14:paraId="7B3061EE" w14:textId="77777777" w:rsidR="00C97CDC" w:rsidRPr="00AE0FEE" w:rsidRDefault="00C97CDC" w:rsidP="00C97CDC">
            <w:pPr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Không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có</w:t>
            </w:r>
            <w:proofErr w:type="spellEnd"/>
          </w:p>
        </w:tc>
      </w:tr>
      <w:tr w:rsidR="00C97CDC" w:rsidRPr="00AE0FEE" w14:paraId="000F8B52" w14:textId="77777777" w:rsidTr="00C97CDC">
        <w:tc>
          <w:tcPr>
            <w:tcW w:w="4621" w:type="dxa"/>
          </w:tcPr>
          <w:p w14:paraId="0497F749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Điểm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mở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</w:tcPr>
          <w:p w14:paraId="54F657E0" w14:textId="77777777" w:rsidR="00C97CDC" w:rsidRPr="00AE0FEE" w:rsidRDefault="00C97CDC" w:rsidP="00876526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Thêm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</w:p>
          <w:p w14:paraId="09961A99" w14:textId="77777777" w:rsidR="00C97CDC" w:rsidRPr="00AE0FEE" w:rsidRDefault="00C97CDC" w:rsidP="00876526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lastRenderedPageBreak/>
              <w:t>Chỉnh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sửa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</w:p>
          <w:p w14:paraId="5E871A79" w14:textId="77777777" w:rsidR="00C97CDC" w:rsidRPr="00AE0FEE" w:rsidRDefault="00C97CDC" w:rsidP="00876526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Xóa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</w:p>
        </w:tc>
      </w:tr>
    </w:tbl>
    <w:p w14:paraId="2790F67C" w14:textId="77777777" w:rsidR="00C97CDC" w:rsidRPr="00AE7B44" w:rsidRDefault="00C97CDC" w:rsidP="00C97CDC">
      <w:pPr>
        <w:rPr>
          <w:lang w:val="en-US"/>
        </w:rPr>
      </w:pPr>
    </w:p>
    <w:p w14:paraId="7F4CC278" w14:textId="777198D5" w:rsidR="00C97CDC" w:rsidRPr="00C97CDC" w:rsidRDefault="00C97CDC" w:rsidP="00C97CDC">
      <w:pPr>
        <w:ind w:left="36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4.1</w:t>
      </w:r>
      <w:r w:rsidR="00C22AF8">
        <w:rPr>
          <w:i/>
          <w:color w:val="0000FF"/>
          <w:lang w:val="en-US"/>
        </w:rPr>
        <w:t>7</w:t>
      </w:r>
      <w:r>
        <w:rPr>
          <w:i/>
          <w:color w:val="0000FF"/>
          <w:lang w:val="en-US"/>
        </w:rPr>
        <w:t xml:space="preserve"> </w:t>
      </w:r>
      <w:proofErr w:type="spellStart"/>
      <w:r w:rsidRPr="00C97CDC">
        <w:rPr>
          <w:i/>
          <w:color w:val="0000FF"/>
          <w:lang w:val="en-US"/>
        </w:rPr>
        <w:t>Đặc</w:t>
      </w:r>
      <w:proofErr w:type="spellEnd"/>
      <w:r w:rsidRPr="00C97CDC">
        <w:rPr>
          <w:i/>
          <w:color w:val="0000FF"/>
          <w:lang w:val="en-US"/>
        </w:rPr>
        <w:t xml:space="preserve"> </w:t>
      </w:r>
      <w:proofErr w:type="spellStart"/>
      <w:r w:rsidRPr="00C97CDC">
        <w:rPr>
          <w:i/>
          <w:color w:val="0000FF"/>
          <w:lang w:val="en-US"/>
        </w:rPr>
        <w:t>tả</w:t>
      </w:r>
      <w:proofErr w:type="spellEnd"/>
      <w:r w:rsidRPr="00C97CDC">
        <w:rPr>
          <w:i/>
          <w:color w:val="0000FF"/>
          <w:lang w:val="en-US"/>
        </w:rPr>
        <w:t xml:space="preserve"> Use case: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lí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bài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kiểm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F677DE" w:rsidRPr="004A507A" w14:paraId="725EF17F" w14:textId="77777777" w:rsidTr="00925E8A">
        <w:tc>
          <w:tcPr>
            <w:tcW w:w="4621" w:type="dxa"/>
            <w:shd w:val="clear" w:color="auto" w:fill="92D050"/>
          </w:tcPr>
          <w:p w14:paraId="43D03D48" w14:textId="77777777" w:rsidR="00F677DE" w:rsidRPr="004A507A" w:rsidRDefault="00F677DE" w:rsidP="00925E8A">
            <w:r w:rsidRPr="004A507A">
              <w:t>Chi tiết</w:t>
            </w:r>
          </w:p>
        </w:tc>
        <w:tc>
          <w:tcPr>
            <w:tcW w:w="4622" w:type="dxa"/>
            <w:shd w:val="clear" w:color="auto" w:fill="92D050"/>
          </w:tcPr>
          <w:p w14:paraId="26CBC55B" w14:textId="77777777" w:rsidR="00F677DE" w:rsidRPr="004A507A" w:rsidRDefault="00F677DE" w:rsidP="00925E8A">
            <w:r w:rsidRPr="004A507A">
              <w:t>Nội dung</w:t>
            </w:r>
          </w:p>
        </w:tc>
      </w:tr>
      <w:tr w:rsidR="00C97CDC" w:rsidRPr="00AE0FEE" w14:paraId="164EBCB0" w14:textId="77777777" w:rsidTr="00C97CDC">
        <w:tc>
          <w:tcPr>
            <w:tcW w:w="4621" w:type="dxa"/>
          </w:tcPr>
          <w:p w14:paraId="34BB9D4C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Tóm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</w:tcPr>
          <w:p w14:paraId="1C8E3332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Admin </w:t>
            </w:r>
            <w:proofErr w:type="spellStart"/>
            <w:r w:rsidRPr="00AE0FEE">
              <w:rPr>
                <w:lang w:val="en-US"/>
              </w:rPr>
              <w:t>chọn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chức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năng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Quản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lý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kiểm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tra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để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xem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các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chức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năng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như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Thêm</w:t>
            </w:r>
            <w:proofErr w:type="spellEnd"/>
            <w:r w:rsidRPr="00AE0FEE">
              <w:rPr>
                <w:lang w:val="en-US"/>
              </w:rPr>
              <w:t xml:space="preserve">, </w:t>
            </w:r>
            <w:proofErr w:type="spellStart"/>
            <w:r w:rsidRPr="00AE0FEE">
              <w:rPr>
                <w:lang w:val="en-US"/>
              </w:rPr>
              <w:t>Xóa</w:t>
            </w:r>
            <w:proofErr w:type="spellEnd"/>
            <w:r w:rsidRPr="00AE0FEE">
              <w:rPr>
                <w:lang w:val="en-US"/>
              </w:rPr>
              <w:t xml:space="preserve">, </w:t>
            </w:r>
            <w:proofErr w:type="spellStart"/>
            <w:r w:rsidRPr="00AE0FEE">
              <w:rPr>
                <w:lang w:val="en-US"/>
              </w:rPr>
              <w:t>Chỉnh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sửa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kiểm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tra</w:t>
            </w:r>
            <w:proofErr w:type="spellEnd"/>
          </w:p>
        </w:tc>
      </w:tr>
      <w:tr w:rsidR="00C97CDC" w:rsidRPr="00AE0FEE" w14:paraId="573BE1C0" w14:textId="77777777" w:rsidTr="00C97CDC">
        <w:tc>
          <w:tcPr>
            <w:tcW w:w="4621" w:type="dxa"/>
          </w:tcPr>
          <w:p w14:paraId="65A97644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Dòng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sự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kiện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</w:tcPr>
          <w:p w14:paraId="312AEFBD" w14:textId="77777777" w:rsidR="00C97CDC" w:rsidRPr="00AE0FEE" w:rsidRDefault="00C97CDC" w:rsidP="00C97CDC">
            <w:pPr>
              <w:rPr>
                <w:lang w:val="en-US"/>
              </w:rPr>
            </w:pPr>
            <w:r w:rsidRPr="00AE0FEE">
              <w:rPr>
                <w:lang w:val="en-US"/>
              </w:rPr>
              <w:t xml:space="preserve">Admin di </w:t>
            </w:r>
            <w:proofErr w:type="spellStart"/>
            <w:r w:rsidRPr="00AE0FEE">
              <w:rPr>
                <w:lang w:val="en-US"/>
              </w:rPr>
              <w:t>chuột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vào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khoản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mình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sẽ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hiển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thị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danh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sách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các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chức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năng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trong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đó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có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Quản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lý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kiểm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tra</w:t>
            </w:r>
            <w:proofErr w:type="spellEnd"/>
          </w:p>
        </w:tc>
      </w:tr>
      <w:tr w:rsidR="00C97CDC" w:rsidRPr="00AE0FEE" w14:paraId="631CD89A" w14:textId="77777777" w:rsidTr="00C97CDC">
        <w:tc>
          <w:tcPr>
            <w:tcW w:w="4621" w:type="dxa"/>
          </w:tcPr>
          <w:p w14:paraId="2F507684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Dòng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sự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kiện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khác</w:t>
            </w:r>
            <w:proofErr w:type="spellEnd"/>
            <w:r w:rsidRPr="00AE0FEE">
              <w:rPr>
                <w:lang w:val="en-US"/>
              </w:rPr>
              <w:t xml:space="preserve"> </w:t>
            </w:r>
          </w:p>
        </w:tc>
        <w:tc>
          <w:tcPr>
            <w:tcW w:w="4622" w:type="dxa"/>
          </w:tcPr>
          <w:p w14:paraId="3CDF71C8" w14:textId="77777777" w:rsidR="00C97CDC" w:rsidRPr="00AE0FEE" w:rsidRDefault="00C97CDC" w:rsidP="00C97CDC">
            <w:pPr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Không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có</w:t>
            </w:r>
            <w:proofErr w:type="spellEnd"/>
          </w:p>
        </w:tc>
      </w:tr>
      <w:tr w:rsidR="00C97CDC" w:rsidRPr="00AE0FEE" w14:paraId="4E98FE6D" w14:textId="77777777" w:rsidTr="00C97CDC">
        <w:tc>
          <w:tcPr>
            <w:tcW w:w="4621" w:type="dxa"/>
          </w:tcPr>
          <w:p w14:paraId="64AE68B4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Yêu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cầu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đặc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biệt</w:t>
            </w:r>
            <w:proofErr w:type="spellEnd"/>
          </w:p>
        </w:tc>
        <w:tc>
          <w:tcPr>
            <w:tcW w:w="4622" w:type="dxa"/>
          </w:tcPr>
          <w:p w14:paraId="11F3BCA7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Không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có</w:t>
            </w:r>
            <w:proofErr w:type="spellEnd"/>
          </w:p>
        </w:tc>
      </w:tr>
      <w:tr w:rsidR="00C97CDC" w:rsidRPr="00AE0FEE" w14:paraId="64C1FD70" w14:textId="77777777" w:rsidTr="00C97CDC">
        <w:tc>
          <w:tcPr>
            <w:tcW w:w="4621" w:type="dxa"/>
          </w:tcPr>
          <w:p w14:paraId="5E65786F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Trạng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thái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trước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tìm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kiếm</w:t>
            </w:r>
            <w:proofErr w:type="spellEnd"/>
          </w:p>
        </w:tc>
        <w:tc>
          <w:tcPr>
            <w:tcW w:w="4622" w:type="dxa"/>
          </w:tcPr>
          <w:p w14:paraId="75CA162F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Trước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đó</w:t>
            </w:r>
            <w:proofErr w:type="spellEnd"/>
            <w:r w:rsidRPr="00AE0FEE">
              <w:rPr>
                <w:lang w:val="en-US"/>
              </w:rPr>
              <w:t xml:space="preserve"> admin </w:t>
            </w:r>
            <w:proofErr w:type="spellStart"/>
            <w:r w:rsidRPr="00AE0FEE">
              <w:rPr>
                <w:lang w:val="en-US"/>
              </w:rPr>
              <w:t>phải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đăng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nhập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thành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vào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khoản</w:t>
            </w:r>
            <w:proofErr w:type="spellEnd"/>
          </w:p>
        </w:tc>
      </w:tr>
      <w:tr w:rsidR="00C97CDC" w:rsidRPr="00AE0FEE" w14:paraId="43E8CBD7" w14:textId="77777777" w:rsidTr="00C97CDC">
        <w:tc>
          <w:tcPr>
            <w:tcW w:w="4621" w:type="dxa"/>
          </w:tcPr>
          <w:p w14:paraId="01248EFA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Trạng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thái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sau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thực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hiện</w:t>
            </w:r>
            <w:proofErr w:type="spellEnd"/>
          </w:p>
        </w:tc>
        <w:tc>
          <w:tcPr>
            <w:tcW w:w="4622" w:type="dxa"/>
          </w:tcPr>
          <w:p w14:paraId="728DC5C3" w14:textId="77777777" w:rsidR="00C97CDC" w:rsidRPr="00AE0FEE" w:rsidRDefault="00C97CDC" w:rsidP="00C97CDC">
            <w:pPr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Không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có</w:t>
            </w:r>
            <w:proofErr w:type="spellEnd"/>
          </w:p>
        </w:tc>
      </w:tr>
      <w:tr w:rsidR="00C97CDC" w:rsidRPr="00AE0FEE" w14:paraId="1BB1C124" w14:textId="77777777" w:rsidTr="00C97CDC">
        <w:tc>
          <w:tcPr>
            <w:tcW w:w="4621" w:type="dxa"/>
          </w:tcPr>
          <w:p w14:paraId="54E0E22D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Điểm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mở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</w:tcPr>
          <w:p w14:paraId="5251C7D7" w14:textId="77777777" w:rsidR="00C97CDC" w:rsidRPr="00AE0FEE" w:rsidRDefault="00C97CDC" w:rsidP="00876526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Thêm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kiểm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tra</w:t>
            </w:r>
            <w:proofErr w:type="spellEnd"/>
          </w:p>
          <w:p w14:paraId="266C67BC" w14:textId="77777777" w:rsidR="00C97CDC" w:rsidRPr="00AE0FEE" w:rsidRDefault="00C97CDC" w:rsidP="00876526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Chỉnh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sửa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kiểm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tra</w:t>
            </w:r>
            <w:proofErr w:type="spellEnd"/>
          </w:p>
          <w:p w14:paraId="27D46EF7" w14:textId="77777777" w:rsidR="00C97CDC" w:rsidRPr="00AE0FEE" w:rsidRDefault="00C97CDC" w:rsidP="00876526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Xóa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kiểm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tra</w:t>
            </w:r>
            <w:proofErr w:type="spellEnd"/>
          </w:p>
        </w:tc>
      </w:tr>
    </w:tbl>
    <w:p w14:paraId="3ECD641D" w14:textId="77777777" w:rsidR="00C97CDC" w:rsidRPr="00AE7B44" w:rsidRDefault="00C97CDC" w:rsidP="00C97CDC">
      <w:pPr>
        <w:rPr>
          <w:lang w:val="en-US"/>
        </w:rPr>
      </w:pPr>
    </w:p>
    <w:p w14:paraId="68868360" w14:textId="3379B465" w:rsidR="00C97CDC" w:rsidRPr="00C97CDC" w:rsidRDefault="00C97CDC" w:rsidP="00C97CDC">
      <w:pPr>
        <w:ind w:left="36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4.1</w:t>
      </w:r>
      <w:r w:rsidR="00C22AF8">
        <w:rPr>
          <w:i/>
          <w:color w:val="0000FF"/>
          <w:lang w:val="en-US"/>
        </w:rPr>
        <w:t>8</w:t>
      </w:r>
      <w:r>
        <w:rPr>
          <w:i/>
          <w:color w:val="0000FF"/>
          <w:lang w:val="en-US"/>
        </w:rPr>
        <w:t xml:space="preserve"> </w:t>
      </w:r>
      <w:proofErr w:type="spellStart"/>
      <w:r w:rsidRPr="00C97CDC">
        <w:rPr>
          <w:i/>
          <w:color w:val="0000FF"/>
          <w:lang w:val="en-US"/>
        </w:rPr>
        <w:t>Đặc</w:t>
      </w:r>
      <w:proofErr w:type="spellEnd"/>
      <w:r w:rsidRPr="00C97CDC">
        <w:rPr>
          <w:i/>
          <w:color w:val="0000FF"/>
          <w:lang w:val="en-US"/>
        </w:rPr>
        <w:t xml:space="preserve"> </w:t>
      </w:r>
      <w:proofErr w:type="spellStart"/>
      <w:r w:rsidRPr="00C97CDC">
        <w:rPr>
          <w:i/>
          <w:color w:val="0000FF"/>
          <w:lang w:val="en-US"/>
        </w:rPr>
        <w:t>tả</w:t>
      </w:r>
      <w:proofErr w:type="spellEnd"/>
      <w:r w:rsidRPr="00C97CDC">
        <w:rPr>
          <w:i/>
          <w:color w:val="0000FF"/>
          <w:lang w:val="en-US"/>
        </w:rPr>
        <w:t xml:space="preserve"> Use case: </w:t>
      </w:r>
      <w:proofErr w:type="spellStart"/>
      <w:r>
        <w:rPr>
          <w:i/>
          <w:color w:val="0000FF"/>
          <w:lang w:val="en-US"/>
        </w:rPr>
        <w:t>Phản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hồi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 w:rsidR="00C22AF8">
        <w:rPr>
          <w:i/>
          <w:color w:val="0000FF"/>
          <w:lang w:val="en-US"/>
        </w:rPr>
        <w:t>luận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F677DE" w:rsidRPr="004A507A" w14:paraId="2F7E541E" w14:textId="77777777" w:rsidTr="00925E8A">
        <w:tc>
          <w:tcPr>
            <w:tcW w:w="4621" w:type="dxa"/>
            <w:shd w:val="clear" w:color="auto" w:fill="92D050"/>
          </w:tcPr>
          <w:p w14:paraId="3F63933E" w14:textId="77777777" w:rsidR="00F677DE" w:rsidRPr="004A507A" w:rsidRDefault="00F677DE" w:rsidP="00925E8A">
            <w:r w:rsidRPr="004A507A">
              <w:t>Chi tiết</w:t>
            </w:r>
          </w:p>
        </w:tc>
        <w:tc>
          <w:tcPr>
            <w:tcW w:w="4622" w:type="dxa"/>
            <w:shd w:val="clear" w:color="auto" w:fill="92D050"/>
          </w:tcPr>
          <w:p w14:paraId="6A147FF9" w14:textId="77777777" w:rsidR="00F677DE" w:rsidRPr="004A507A" w:rsidRDefault="00F677DE" w:rsidP="00925E8A">
            <w:r w:rsidRPr="004A507A">
              <w:t>Nội dung</w:t>
            </w:r>
          </w:p>
        </w:tc>
      </w:tr>
      <w:tr w:rsidR="00C97CDC" w:rsidRPr="00D50D27" w14:paraId="07B38056" w14:textId="77777777" w:rsidTr="00C97CDC">
        <w:tc>
          <w:tcPr>
            <w:tcW w:w="4621" w:type="dxa"/>
          </w:tcPr>
          <w:p w14:paraId="485D5919" w14:textId="77777777" w:rsidR="00C97CDC" w:rsidRPr="00D50D27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Tóm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</w:tcPr>
          <w:p w14:paraId="402FE00F" w14:textId="77777777" w:rsidR="00C97CDC" w:rsidRPr="00D50D27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D50D27">
              <w:rPr>
                <w:lang w:val="en-US"/>
              </w:rPr>
              <w:t xml:space="preserve">Admin </w:t>
            </w:r>
            <w:proofErr w:type="spellStart"/>
            <w:r w:rsidRPr="00D50D27">
              <w:rPr>
                <w:lang w:val="en-US"/>
              </w:rPr>
              <w:t>chọn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trả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lời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bình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luận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của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thành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viên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bên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dưới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các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bài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học</w:t>
            </w:r>
            <w:proofErr w:type="spellEnd"/>
          </w:p>
        </w:tc>
      </w:tr>
      <w:tr w:rsidR="00C97CDC" w:rsidRPr="00D50D27" w14:paraId="4716DD1C" w14:textId="77777777" w:rsidTr="00C97CDC">
        <w:tc>
          <w:tcPr>
            <w:tcW w:w="4621" w:type="dxa"/>
          </w:tcPr>
          <w:p w14:paraId="0C4F1167" w14:textId="77777777" w:rsidR="00C97CDC" w:rsidRPr="00D50D27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Dòng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sự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kiện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</w:tcPr>
          <w:p w14:paraId="505B4BB2" w14:textId="77777777" w:rsidR="00C97CDC" w:rsidRPr="00D50D27" w:rsidRDefault="00C97CDC" w:rsidP="00876526">
            <w:pPr>
              <w:pStyle w:val="ListParagraph"/>
              <w:numPr>
                <w:ilvl w:val="0"/>
                <w:numId w:val="49"/>
              </w:numPr>
              <w:rPr>
                <w:lang w:val="en-US"/>
              </w:rPr>
            </w:pPr>
            <w:r w:rsidRPr="00D50D27">
              <w:rPr>
                <w:lang w:val="en-US"/>
              </w:rPr>
              <w:t xml:space="preserve">Admin </w:t>
            </w:r>
            <w:proofErr w:type="spellStart"/>
            <w:r w:rsidRPr="00D50D27">
              <w:rPr>
                <w:lang w:val="en-US"/>
              </w:rPr>
              <w:t>xem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các</w:t>
            </w:r>
            <w:proofErr w:type="spellEnd"/>
            <w:r w:rsidRPr="00D50D27">
              <w:rPr>
                <w:lang w:val="en-US"/>
              </w:rPr>
              <w:t xml:space="preserve"> comment </w:t>
            </w:r>
            <w:proofErr w:type="spellStart"/>
            <w:r w:rsidRPr="00D50D27">
              <w:rPr>
                <w:lang w:val="en-US"/>
              </w:rPr>
              <w:t>dưới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mỗi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bài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học</w:t>
            </w:r>
            <w:proofErr w:type="spellEnd"/>
          </w:p>
          <w:p w14:paraId="5973DD1B" w14:textId="77777777" w:rsidR="00C97CDC" w:rsidRPr="00D50D27" w:rsidRDefault="00C97CDC" w:rsidP="00876526">
            <w:pPr>
              <w:pStyle w:val="ListParagraph"/>
              <w:numPr>
                <w:ilvl w:val="0"/>
                <w:numId w:val="49"/>
              </w:numPr>
              <w:rPr>
                <w:lang w:val="en-US"/>
              </w:rPr>
            </w:pPr>
            <w:r w:rsidRPr="00D50D27">
              <w:rPr>
                <w:lang w:val="en-US"/>
              </w:rPr>
              <w:t xml:space="preserve">Admin </w:t>
            </w:r>
            <w:proofErr w:type="spellStart"/>
            <w:r w:rsidRPr="00D50D27">
              <w:rPr>
                <w:lang w:val="en-US"/>
              </w:rPr>
              <w:t>bấm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nút</w:t>
            </w:r>
            <w:proofErr w:type="spellEnd"/>
            <w:r w:rsidRPr="00D50D27">
              <w:rPr>
                <w:lang w:val="en-US"/>
              </w:rPr>
              <w:t xml:space="preserve"> “</w:t>
            </w:r>
            <w:proofErr w:type="spellStart"/>
            <w:r w:rsidRPr="00D50D27">
              <w:rPr>
                <w:lang w:val="en-US"/>
              </w:rPr>
              <w:t>trả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lời</w:t>
            </w:r>
            <w:proofErr w:type="spellEnd"/>
            <w:r w:rsidRPr="00D50D27">
              <w:rPr>
                <w:lang w:val="en-US"/>
              </w:rPr>
              <w:t xml:space="preserve">” </w:t>
            </w:r>
            <w:proofErr w:type="spellStart"/>
            <w:r w:rsidRPr="00D50D27">
              <w:rPr>
                <w:lang w:val="en-US"/>
              </w:rPr>
              <w:t>bên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dưới</w:t>
            </w:r>
            <w:proofErr w:type="spellEnd"/>
            <w:r w:rsidRPr="00D50D27">
              <w:rPr>
                <w:lang w:val="en-US"/>
              </w:rPr>
              <w:t xml:space="preserve"> comment</w:t>
            </w:r>
          </w:p>
          <w:p w14:paraId="4CF62ECC" w14:textId="77777777" w:rsidR="00C97CDC" w:rsidRPr="00D50D27" w:rsidRDefault="00C97CDC" w:rsidP="00876526">
            <w:pPr>
              <w:pStyle w:val="ListParagraph"/>
              <w:numPr>
                <w:ilvl w:val="0"/>
                <w:numId w:val="49"/>
              </w:numPr>
              <w:rPr>
                <w:lang w:val="en-US"/>
              </w:rPr>
            </w:pPr>
            <w:r w:rsidRPr="00D50D27">
              <w:rPr>
                <w:lang w:val="en-US"/>
              </w:rPr>
              <w:t xml:space="preserve">Admin </w:t>
            </w:r>
            <w:proofErr w:type="spellStart"/>
            <w:r w:rsidRPr="00D50D27">
              <w:rPr>
                <w:lang w:val="en-US"/>
              </w:rPr>
              <w:t>nhập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câu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trả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lời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vào</w:t>
            </w:r>
            <w:proofErr w:type="spellEnd"/>
            <w:r w:rsidRPr="00D50D27">
              <w:rPr>
                <w:lang w:val="en-US"/>
              </w:rPr>
              <w:t xml:space="preserve"> textbox</w:t>
            </w:r>
          </w:p>
          <w:p w14:paraId="1B6E27B8" w14:textId="77777777" w:rsidR="00C97CDC" w:rsidRPr="00D50D27" w:rsidRDefault="00C97CDC" w:rsidP="00876526">
            <w:pPr>
              <w:pStyle w:val="ListParagraph"/>
              <w:numPr>
                <w:ilvl w:val="0"/>
                <w:numId w:val="49"/>
              </w:numPr>
              <w:rPr>
                <w:lang w:val="en-US"/>
              </w:rPr>
            </w:pPr>
            <w:r w:rsidRPr="00D50D27">
              <w:rPr>
                <w:lang w:val="en-US"/>
              </w:rPr>
              <w:t xml:space="preserve">Admin </w:t>
            </w:r>
            <w:proofErr w:type="spellStart"/>
            <w:r w:rsidRPr="00D50D27">
              <w:rPr>
                <w:lang w:val="en-US"/>
              </w:rPr>
              <w:t>bấm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nút</w:t>
            </w:r>
            <w:proofErr w:type="spellEnd"/>
            <w:r w:rsidRPr="00D50D27">
              <w:rPr>
                <w:lang w:val="en-US"/>
              </w:rPr>
              <w:t xml:space="preserve"> “</w:t>
            </w:r>
            <w:proofErr w:type="spellStart"/>
            <w:r w:rsidRPr="00D50D27">
              <w:rPr>
                <w:lang w:val="en-US"/>
              </w:rPr>
              <w:t>gửi</w:t>
            </w:r>
            <w:proofErr w:type="spellEnd"/>
            <w:r w:rsidRPr="00D50D27">
              <w:rPr>
                <w:lang w:val="en-US"/>
              </w:rPr>
              <w:t xml:space="preserve">” </w:t>
            </w:r>
          </w:p>
          <w:p w14:paraId="6BF68EFD" w14:textId="77777777" w:rsidR="00C97CDC" w:rsidRPr="00D50D27" w:rsidRDefault="00C97CDC" w:rsidP="00876526">
            <w:pPr>
              <w:pStyle w:val="ListParagraph"/>
              <w:numPr>
                <w:ilvl w:val="0"/>
                <w:numId w:val="49"/>
              </w:numPr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Hệ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thống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lưu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lại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câu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trả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lời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của</w:t>
            </w:r>
            <w:proofErr w:type="spellEnd"/>
            <w:r w:rsidRPr="00D50D27">
              <w:rPr>
                <w:lang w:val="en-US"/>
              </w:rPr>
              <w:t xml:space="preserve"> admin</w:t>
            </w:r>
          </w:p>
          <w:p w14:paraId="6CD8753F" w14:textId="77777777" w:rsidR="00C97CDC" w:rsidRPr="00D50D27" w:rsidRDefault="00C97CDC" w:rsidP="00876526">
            <w:pPr>
              <w:pStyle w:val="ListParagraph"/>
              <w:numPr>
                <w:ilvl w:val="0"/>
                <w:numId w:val="49"/>
              </w:numPr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Hệ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thống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hiển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thị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câu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trả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lời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của</w:t>
            </w:r>
            <w:proofErr w:type="spellEnd"/>
            <w:r w:rsidRPr="00D50D27">
              <w:rPr>
                <w:lang w:val="en-US"/>
              </w:rPr>
              <w:t xml:space="preserve"> admin </w:t>
            </w:r>
            <w:proofErr w:type="spellStart"/>
            <w:r w:rsidRPr="00D50D27">
              <w:rPr>
                <w:lang w:val="en-US"/>
              </w:rPr>
              <w:t>lên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trang</w:t>
            </w:r>
            <w:proofErr w:type="spellEnd"/>
            <w:r w:rsidRPr="00D50D27">
              <w:rPr>
                <w:lang w:val="en-US"/>
              </w:rPr>
              <w:t xml:space="preserve"> web</w:t>
            </w:r>
          </w:p>
        </w:tc>
      </w:tr>
      <w:tr w:rsidR="00C97CDC" w:rsidRPr="00D50D27" w14:paraId="40CCA1DD" w14:textId="77777777" w:rsidTr="00C97CDC">
        <w:tc>
          <w:tcPr>
            <w:tcW w:w="4621" w:type="dxa"/>
          </w:tcPr>
          <w:p w14:paraId="532D5250" w14:textId="77777777" w:rsidR="00C97CDC" w:rsidRPr="00D50D27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Dòng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sự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kiện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khác</w:t>
            </w:r>
            <w:proofErr w:type="spellEnd"/>
            <w:r w:rsidRPr="00D50D27">
              <w:rPr>
                <w:lang w:val="en-US"/>
              </w:rPr>
              <w:t xml:space="preserve"> </w:t>
            </w:r>
          </w:p>
        </w:tc>
        <w:tc>
          <w:tcPr>
            <w:tcW w:w="4622" w:type="dxa"/>
          </w:tcPr>
          <w:p w14:paraId="0CBBAA6C" w14:textId="77777777" w:rsidR="00C97CDC" w:rsidRPr="00D50D27" w:rsidRDefault="00C97CDC" w:rsidP="00C97CDC">
            <w:pPr>
              <w:rPr>
                <w:lang w:val="en-US"/>
              </w:rPr>
            </w:pPr>
            <w:r w:rsidRPr="00D50D27">
              <w:rPr>
                <w:lang w:val="en-US"/>
              </w:rPr>
              <w:t xml:space="preserve">4a. Admin </w:t>
            </w:r>
            <w:proofErr w:type="spellStart"/>
            <w:r w:rsidRPr="00D50D27">
              <w:rPr>
                <w:lang w:val="en-US"/>
              </w:rPr>
              <w:t>để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trống</w:t>
            </w:r>
            <w:proofErr w:type="spellEnd"/>
            <w:r w:rsidRPr="00D50D27">
              <w:rPr>
                <w:lang w:val="en-US"/>
              </w:rPr>
              <w:t xml:space="preserve"> textbox</w:t>
            </w:r>
          </w:p>
          <w:p w14:paraId="16859F2B" w14:textId="77777777" w:rsidR="00C97CDC" w:rsidRPr="00D50D27" w:rsidRDefault="00C97CDC" w:rsidP="00876526">
            <w:pPr>
              <w:pStyle w:val="ListParagraph"/>
              <w:numPr>
                <w:ilvl w:val="0"/>
                <w:numId w:val="50"/>
              </w:numPr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Hệ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thống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báo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lỗi</w:t>
            </w:r>
            <w:proofErr w:type="spellEnd"/>
            <w:r w:rsidRPr="00D50D27">
              <w:rPr>
                <w:lang w:val="en-US"/>
              </w:rPr>
              <w:t xml:space="preserve">, </w:t>
            </w:r>
            <w:proofErr w:type="spellStart"/>
            <w:r w:rsidRPr="00D50D27">
              <w:rPr>
                <w:lang w:val="en-US"/>
              </w:rPr>
              <w:t>yêu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cầu</w:t>
            </w:r>
            <w:proofErr w:type="spellEnd"/>
            <w:r w:rsidRPr="00D50D27">
              <w:rPr>
                <w:lang w:val="en-US"/>
              </w:rPr>
              <w:t xml:space="preserve"> admin </w:t>
            </w:r>
            <w:proofErr w:type="spellStart"/>
            <w:r w:rsidRPr="00D50D27">
              <w:rPr>
                <w:lang w:val="en-US"/>
              </w:rPr>
              <w:t>không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được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để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trống</w:t>
            </w:r>
            <w:proofErr w:type="spellEnd"/>
          </w:p>
          <w:p w14:paraId="1F37F55D" w14:textId="77777777" w:rsidR="00C97CDC" w:rsidRPr="00D50D27" w:rsidRDefault="00C97CDC" w:rsidP="00876526">
            <w:pPr>
              <w:pStyle w:val="ListParagraph"/>
              <w:numPr>
                <w:ilvl w:val="0"/>
                <w:numId w:val="50"/>
              </w:numPr>
              <w:rPr>
                <w:lang w:val="en-US"/>
              </w:rPr>
            </w:pPr>
            <w:r w:rsidRPr="00D50D27">
              <w:rPr>
                <w:lang w:val="en-US"/>
              </w:rPr>
              <w:t xml:space="preserve">Admin </w:t>
            </w:r>
            <w:proofErr w:type="spellStart"/>
            <w:r w:rsidRPr="00D50D27">
              <w:rPr>
                <w:lang w:val="en-US"/>
              </w:rPr>
              <w:t>nhập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vào</w:t>
            </w:r>
            <w:proofErr w:type="spellEnd"/>
            <w:r w:rsidRPr="00D50D27">
              <w:rPr>
                <w:lang w:val="en-US"/>
              </w:rPr>
              <w:t xml:space="preserve"> textbox </w:t>
            </w:r>
            <w:proofErr w:type="spellStart"/>
            <w:r w:rsidRPr="00D50D27">
              <w:rPr>
                <w:lang w:val="en-US"/>
              </w:rPr>
              <w:t>và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gửi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lại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yêu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cầu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lên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hệ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thống</w:t>
            </w:r>
            <w:proofErr w:type="spellEnd"/>
          </w:p>
        </w:tc>
      </w:tr>
      <w:tr w:rsidR="00C97CDC" w:rsidRPr="00D50D27" w14:paraId="182FC26C" w14:textId="77777777" w:rsidTr="00C97CDC">
        <w:tc>
          <w:tcPr>
            <w:tcW w:w="4621" w:type="dxa"/>
          </w:tcPr>
          <w:p w14:paraId="056A7427" w14:textId="77777777" w:rsidR="00C97CDC" w:rsidRPr="00D50D27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Yêu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cầu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đặc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biệt</w:t>
            </w:r>
            <w:proofErr w:type="spellEnd"/>
          </w:p>
        </w:tc>
        <w:tc>
          <w:tcPr>
            <w:tcW w:w="4622" w:type="dxa"/>
          </w:tcPr>
          <w:p w14:paraId="5FF6BFFA" w14:textId="77777777" w:rsidR="00C97CDC" w:rsidRPr="00D50D27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Không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có</w:t>
            </w:r>
            <w:proofErr w:type="spellEnd"/>
          </w:p>
        </w:tc>
      </w:tr>
      <w:tr w:rsidR="00C97CDC" w:rsidRPr="00D50D27" w14:paraId="1D7C7E00" w14:textId="77777777" w:rsidTr="00C97CDC">
        <w:tc>
          <w:tcPr>
            <w:tcW w:w="4621" w:type="dxa"/>
          </w:tcPr>
          <w:p w14:paraId="7B427296" w14:textId="77777777" w:rsidR="00C97CDC" w:rsidRPr="00D50D27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Trạng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thái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hệ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thống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trước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khi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tìm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kiếm</w:t>
            </w:r>
            <w:proofErr w:type="spellEnd"/>
          </w:p>
        </w:tc>
        <w:tc>
          <w:tcPr>
            <w:tcW w:w="4622" w:type="dxa"/>
          </w:tcPr>
          <w:p w14:paraId="3F32DE07" w14:textId="77777777" w:rsidR="00C97CDC" w:rsidRPr="00D50D27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Trước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đó</w:t>
            </w:r>
            <w:proofErr w:type="spellEnd"/>
            <w:r w:rsidRPr="00D50D27">
              <w:rPr>
                <w:lang w:val="en-US"/>
              </w:rPr>
              <w:t xml:space="preserve"> admin </w:t>
            </w:r>
            <w:proofErr w:type="spellStart"/>
            <w:r w:rsidRPr="00D50D27">
              <w:rPr>
                <w:lang w:val="en-US"/>
              </w:rPr>
              <w:t>phải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đăng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nhập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thành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công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vào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tài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khoản</w:t>
            </w:r>
            <w:proofErr w:type="spellEnd"/>
          </w:p>
        </w:tc>
      </w:tr>
      <w:tr w:rsidR="00C97CDC" w:rsidRPr="00D50D27" w14:paraId="441CD1DC" w14:textId="77777777" w:rsidTr="00C97CDC">
        <w:tc>
          <w:tcPr>
            <w:tcW w:w="4621" w:type="dxa"/>
          </w:tcPr>
          <w:p w14:paraId="4BFA761B" w14:textId="77777777" w:rsidR="00C97CDC" w:rsidRPr="00D50D27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lastRenderedPageBreak/>
              <w:t>Trạng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thái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hệ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thống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sau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khi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thực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hiện</w:t>
            </w:r>
            <w:proofErr w:type="spellEnd"/>
          </w:p>
        </w:tc>
        <w:tc>
          <w:tcPr>
            <w:tcW w:w="4622" w:type="dxa"/>
          </w:tcPr>
          <w:p w14:paraId="6291B4CF" w14:textId="77777777" w:rsidR="00C97CDC" w:rsidRPr="00D50D27" w:rsidRDefault="00C97CDC" w:rsidP="00876526">
            <w:pPr>
              <w:pStyle w:val="ListParagraph"/>
              <w:numPr>
                <w:ilvl w:val="0"/>
                <w:numId w:val="51"/>
              </w:numPr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Thành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công</w:t>
            </w:r>
            <w:proofErr w:type="spellEnd"/>
            <w:r w:rsidRPr="00D50D27">
              <w:rPr>
                <w:lang w:val="en-US"/>
              </w:rPr>
              <w:t xml:space="preserve">: </w:t>
            </w:r>
            <w:proofErr w:type="spellStart"/>
            <w:r w:rsidRPr="00D50D27">
              <w:rPr>
                <w:lang w:val="en-US"/>
              </w:rPr>
              <w:t>Hiển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thị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thành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công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câu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trả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lời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của</w:t>
            </w:r>
            <w:proofErr w:type="spellEnd"/>
            <w:r w:rsidRPr="00D50D27">
              <w:rPr>
                <w:lang w:val="en-US"/>
              </w:rPr>
              <w:t xml:space="preserve"> admin </w:t>
            </w:r>
            <w:proofErr w:type="spellStart"/>
            <w:r w:rsidRPr="00D50D27">
              <w:rPr>
                <w:lang w:val="en-US"/>
              </w:rPr>
              <w:t>lên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trang</w:t>
            </w:r>
            <w:proofErr w:type="spellEnd"/>
            <w:r w:rsidRPr="00D50D27">
              <w:rPr>
                <w:lang w:val="en-US"/>
              </w:rPr>
              <w:t xml:space="preserve"> web</w:t>
            </w:r>
          </w:p>
          <w:p w14:paraId="0AD26296" w14:textId="77777777" w:rsidR="00C97CDC" w:rsidRPr="00D50D27" w:rsidRDefault="00C97CDC" w:rsidP="00876526">
            <w:pPr>
              <w:pStyle w:val="ListParagraph"/>
              <w:numPr>
                <w:ilvl w:val="0"/>
                <w:numId w:val="51"/>
              </w:numPr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Thất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bại</w:t>
            </w:r>
            <w:proofErr w:type="spellEnd"/>
            <w:r w:rsidRPr="00D50D27">
              <w:rPr>
                <w:lang w:val="en-US"/>
              </w:rPr>
              <w:t xml:space="preserve">: </w:t>
            </w:r>
            <w:proofErr w:type="spellStart"/>
            <w:r w:rsidRPr="00D50D27">
              <w:rPr>
                <w:lang w:val="en-US"/>
              </w:rPr>
              <w:t>Hệ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thống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không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hiển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thị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câu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trả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lời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của</w:t>
            </w:r>
            <w:proofErr w:type="spellEnd"/>
            <w:r w:rsidRPr="00D50D27">
              <w:rPr>
                <w:lang w:val="en-US"/>
              </w:rPr>
              <w:t xml:space="preserve"> admin</w:t>
            </w:r>
          </w:p>
        </w:tc>
      </w:tr>
      <w:tr w:rsidR="00C97CDC" w:rsidRPr="00D50D27" w14:paraId="4BB83E35" w14:textId="77777777" w:rsidTr="00C97CDC">
        <w:tc>
          <w:tcPr>
            <w:tcW w:w="4621" w:type="dxa"/>
          </w:tcPr>
          <w:p w14:paraId="20ABB5B2" w14:textId="77777777" w:rsidR="00C97CDC" w:rsidRPr="00D50D27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Điểm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mở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</w:tcPr>
          <w:p w14:paraId="76664028" w14:textId="77777777" w:rsidR="00C97CDC" w:rsidRPr="00D50D27" w:rsidRDefault="00C97CDC" w:rsidP="00C97CDC">
            <w:pPr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Không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có</w:t>
            </w:r>
            <w:proofErr w:type="spellEnd"/>
          </w:p>
        </w:tc>
      </w:tr>
    </w:tbl>
    <w:p w14:paraId="0B6AE7B9" w14:textId="77777777" w:rsidR="00C97CDC" w:rsidRPr="00AE7B44" w:rsidRDefault="00C97CDC" w:rsidP="00C97CDC">
      <w:pPr>
        <w:rPr>
          <w:lang w:val="en-US"/>
        </w:rPr>
      </w:pPr>
    </w:p>
    <w:p w14:paraId="1F4862A0" w14:textId="46C84EDD" w:rsidR="00C97CDC" w:rsidRPr="00C97CDC" w:rsidRDefault="00C97CDC" w:rsidP="00C97CDC">
      <w:pPr>
        <w:ind w:left="36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4.</w:t>
      </w:r>
      <w:r w:rsidR="00C22AF8">
        <w:rPr>
          <w:i/>
          <w:color w:val="0000FF"/>
          <w:lang w:val="en-US"/>
        </w:rPr>
        <w:t>19</w:t>
      </w:r>
      <w:r>
        <w:rPr>
          <w:i/>
          <w:color w:val="0000FF"/>
          <w:lang w:val="en-US"/>
        </w:rPr>
        <w:t xml:space="preserve"> </w:t>
      </w:r>
      <w:proofErr w:type="spellStart"/>
      <w:r w:rsidRPr="00C97CDC">
        <w:rPr>
          <w:i/>
          <w:color w:val="0000FF"/>
          <w:lang w:val="en-US"/>
        </w:rPr>
        <w:t>Đặc</w:t>
      </w:r>
      <w:proofErr w:type="spellEnd"/>
      <w:r w:rsidRPr="00C97CDC">
        <w:rPr>
          <w:i/>
          <w:color w:val="0000FF"/>
          <w:lang w:val="en-US"/>
        </w:rPr>
        <w:t xml:space="preserve"> </w:t>
      </w:r>
      <w:proofErr w:type="spellStart"/>
      <w:r w:rsidRPr="00C97CDC">
        <w:rPr>
          <w:i/>
          <w:color w:val="0000FF"/>
          <w:lang w:val="en-US"/>
        </w:rPr>
        <w:t>tả</w:t>
      </w:r>
      <w:proofErr w:type="spellEnd"/>
      <w:r w:rsidRPr="00C97CDC">
        <w:rPr>
          <w:i/>
          <w:color w:val="0000FF"/>
          <w:lang w:val="en-US"/>
        </w:rPr>
        <w:t xml:space="preserve"> Use case: </w:t>
      </w:r>
      <w:proofErr w:type="spellStart"/>
      <w:r>
        <w:rPr>
          <w:i/>
          <w:color w:val="0000FF"/>
          <w:lang w:val="en-US"/>
        </w:rPr>
        <w:t>Chỉnh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sửa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bài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kiểm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F677DE" w:rsidRPr="004A507A" w14:paraId="61CCA089" w14:textId="77777777" w:rsidTr="00925E8A">
        <w:tc>
          <w:tcPr>
            <w:tcW w:w="4621" w:type="dxa"/>
            <w:shd w:val="clear" w:color="auto" w:fill="92D050"/>
          </w:tcPr>
          <w:p w14:paraId="1C6DC284" w14:textId="77777777" w:rsidR="00F677DE" w:rsidRPr="004A507A" w:rsidRDefault="00F677DE" w:rsidP="00925E8A">
            <w:r w:rsidRPr="004A507A">
              <w:t>Chi tiết</w:t>
            </w:r>
          </w:p>
        </w:tc>
        <w:tc>
          <w:tcPr>
            <w:tcW w:w="4622" w:type="dxa"/>
            <w:shd w:val="clear" w:color="auto" w:fill="92D050"/>
          </w:tcPr>
          <w:p w14:paraId="39CBFD99" w14:textId="77777777" w:rsidR="00F677DE" w:rsidRPr="004A507A" w:rsidRDefault="00F677DE" w:rsidP="00925E8A">
            <w:r w:rsidRPr="004A507A">
              <w:t>Nội dung</w:t>
            </w:r>
          </w:p>
        </w:tc>
      </w:tr>
      <w:tr w:rsidR="00C97CDC" w:rsidRPr="00AE0FEE" w14:paraId="5C9BAFDA" w14:textId="77777777" w:rsidTr="00C97CDC">
        <w:tc>
          <w:tcPr>
            <w:tcW w:w="4621" w:type="dxa"/>
          </w:tcPr>
          <w:p w14:paraId="15B2E87E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Tóm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</w:tcPr>
          <w:p w14:paraId="0B8DDE74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Admin </w:t>
            </w:r>
            <w:proofErr w:type="spellStart"/>
            <w:r w:rsidRPr="00AE0FEE">
              <w:rPr>
                <w:lang w:val="en-US"/>
              </w:rPr>
              <w:t>chọn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chức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năng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Danh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sách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rồi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chọn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chức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năng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chỉnh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sửa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kiểm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tra</w:t>
            </w:r>
            <w:proofErr w:type="spellEnd"/>
          </w:p>
        </w:tc>
      </w:tr>
      <w:tr w:rsidR="00C97CDC" w:rsidRPr="00AE0FEE" w14:paraId="740162D4" w14:textId="77777777" w:rsidTr="00C97CDC">
        <w:tc>
          <w:tcPr>
            <w:tcW w:w="4621" w:type="dxa"/>
          </w:tcPr>
          <w:p w14:paraId="5BB62260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Dòng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sự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kiện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</w:tcPr>
          <w:p w14:paraId="75519117" w14:textId="77777777" w:rsidR="00C97CDC" w:rsidRPr="00AE0FEE" w:rsidRDefault="00C97CDC" w:rsidP="00876526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Admin </w:t>
            </w:r>
            <w:proofErr w:type="spellStart"/>
            <w:r w:rsidRPr="00AE0FEE">
              <w:rPr>
                <w:lang w:val="en-US"/>
              </w:rPr>
              <w:t>bấm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vào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phần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chỉnh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sửa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kiểm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tra</w:t>
            </w:r>
            <w:proofErr w:type="spellEnd"/>
          </w:p>
          <w:p w14:paraId="553825DA" w14:textId="77777777" w:rsidR="00C97CDC" w:rsidRPr="00AE0FEE" w:rsidRDefault="00C97CDC" w:rsidP="00876526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hiện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danh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sách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kiểm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tra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đã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có</w:t>
            </w:r>
            <w:proofErr w:type="spellEnd"/>
          </w:p>
          <w:p w14:paraId="6610F7D5" w14:textId="77777777" w:rsidR="00C97CDC" w:rsidRPr="00AE0FEE" w:rsidRDefault="00C97CDC" w:rsidP="00876526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Admin </w:t>
            </w:r>
            <w:proofErr w:type="spellStart"/>
            <w:r w:rsidRPr="00AE0FEE">
              <w:rPr>
                <w:lang w:val="en-US"/>
              </w:rPr>
              <w:t>chọn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kiểm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tra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muốn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sửa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và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bấm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nút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chỉnh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sửa</w:t>
            </w:r>
            <w:proofErr w:type="spellEnd"/>
            <w:r w:rsidRPr="00AE0FEE">
              <w:rPr>
                <w:lang w:val="en-US"/>
              </w:rPr>
              <w:t xml:space="preserve">  </w:t>
            </w:r>
          </w:p>
          <w:p w14:paraId="340085D7" w14:textId="77777777" w:rsidR="00C97CDC" w:rsidRPr="00AE0FEE" w:rsidRDefault="00C97CDC" w:rsidP="00876526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đưa</w:t>
            </w:r>
            <w:proofErr w:type="spellEnd"/>
            <w:r w:rsidRPr="00AE0FEE">
              <w:rPr>
                <w:lang w:val="en-US"/>
              </w:rPr>
              <w:t xml:space="preserve"> ra form </w:t>
            </w:r>
            <w:proofErr w:type="spellStart"/>
            <w:r w:rsidRPr="00AE0FEE">
              <w:rPr>
                <w:lang w:val="en-US"/>
              </w:rPr>
              <w:t>chỉnh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sửa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bằng</w:t>
            </w:r>
            <w:proofErr w:type="spellEnd"/>
            <w:r w:rsidRPr="00AE0FEE">
              <w:rPr>
                <w:lang w:val="en-US"/>
              </w:rPr>
              <w:t xml:space="preserve"> Google Form</w:t>
            </w:r>
          </w:p>
          <w:p w14:paraId="131B4C52" w14:textId="77777777" w:rsidR="00C97CDC" w:rsidRPr="00AE0FEE" w:rsidRDefault="00C97CDC" w:rsidP="00876526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Admin </w:t>
            </w:r>
            <w:proofErr w:type="spellStart"/>
            <w:r w:rsidRPr="00AE0FEE">
              <w:rPr>
                <w:lang w:val="en-US"/>
              </w:rPr>
              <w:t>chỉnh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sửa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và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bấm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nút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lưu</w:t>
            </w:r>
            <w:proofErr w:type="spellEnd"/>
          </w:p>
          <w:p w14:paraId="194B96A5" w14:textId="77777777" w:rsidR="00C97CDC" w:rsidRPr="00AE0FEE" w:rsidRDefault="00C97CDC" w:rsidP="00876526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hiện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bảng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xác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nhận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lưu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với</w:t>
            </w:r>
            <w:proofErr w:type="spellEnd"/>
            <w:r w:rsidRPr="00AE0FEE">
              <w:rPr>
                <w:lang w:val="en-US"/>
              </w:rPr>
              <w:t xml:space="preserve"> admin</w:t>
            </w:r>
          </w:p>
          <w:p w14:paraId="03DEFBE8" w14:textId="77777777" w:rsidR="00C97CDC" w:rsidRPr="00AE0FEE" w:rsidRDefault="00C97CDC" w:rsidP="00876526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Admin </w:t>
            </w:r>
            <w:proofErr w:type="spellStart"/>
            <w:r w:rsidRPr="00AE0FEE">
              <w:rPr>
                <w:lang w:val="en-US"/>
              </w:rPr>
              <w:t>chọn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đồng</w:t>
            </w:r>
            <w:proofErr w:type="spellEnd"/>
            <w:r w:rsidRPr="00AE0FEE">
              <w:rPr>
                <w:lang w:val="en-US"/>
              </w:rPr>
              <w:t xml:space="preserve"> ý</w:t>
            </w:r>
          </w:p>
          <w:p w14:paraId="1C729D18" w14:textId="77777777" w:rsidR="00C97CDC" w:rsidRPr="00AE0FEE" w:rsidRDefault="00C97CDC" w:rsidP="00876526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thực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hiện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lưu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lại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kiểm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tra</w:t>
            </w:r>
            <w:proofErr w:type="spellEnd"/>
          </w:p>
        </w:tc>
      </w:tr>
      <w:tr w:rsidR="00C97CDC" w:rsidRPr="00AE0FEE" w14:paraId="784F32DA" w14:textId="77777777" w:rsidTr="00C97CDC">
        <w:tc>
          <w:tcPr>
            <w:tcW w:w="4621" w:type="dxa"/>
          </w:tcPr>
          <w:p w14:paraId="7439594C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Dòng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sự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kiện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khác</w:t>
            </w:r>
            <w:proofErr w:type="spellEnd"/>
            <w:r w:rsidRPr="00AE0FEE">
              <w:rPr>
                <w:lang w:val="en-US"/>
              </w:rPr>
              <w:t xml:space="preserve"> </w:t>
            </w:r>
          </w:p>
        </w:tc>
        <w:tc>
          <w:tcPr>
            <w:tcW w:w="4622" w:type="dxa"/>
          </w:tcPr>
          <w:p w14:paraId="5723A33B" w14:textId="77777777" w:rsidR="00C97CDC" w:rsidRPr="00AE0FEE" w:rsidRDefault="00C97CDC" w:rsidP="00C97CDC">
            <w:pPr>
              <w:rPr>
                <w:lang w:val="en-US"/>
              </w:rPr>
            </w:pPr>
            <w:r w:rsidRPr="00AE0FEE">
              <w:rPr>
                <w:lang w:val="en-US"/>
              </w:rPr>
              <w:t xml:space="preserve">3a. Admin </w:t>
            </w:r>
            <w:proofErr w:type="spellStart"/>
            <w:r w:rsidRPr="00AE0FEE">
              <w:rPr>
                <w:lang w:val="en-US"/>
              </w:rPr>
              <w:t>không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chọn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kiểm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tra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nào</w:t>
            </w:r>
            <w:proofErr w:type="spellEnd"/>
          </w:p>
          <w:p w14:paraId="0D39FA8F" w14:textId="77777777" w:rsidR="00C97CDC" w:rsidRPr="00AE0FEE" w:rsidRDefault="00C97CDC" w:rsidP="00876526">
            <w:pPr>
              <w:pStyle w:val="ListParagraph"/>
              <w:numPr>
                <w:ilvl w:val="0"/>
                <w:numId w:val="41"/>
              </w:numPr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báo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lỗi</w:t>
            </w:r>
            <w:proofErr w:type="spellEnd"/>
          </w:p>
          <w:p w14:paraId="044DF78D" w14:textId="77777777" w:rsidR="00C97CDC" w:rsidRPr="00AE0FEE" w:rsidRDefault="00C97CDC" w:rsidP="00876526">
            <w:pPr>
              <w:pStyle w:val="ListParagraph"/>
              <w:numPr>
                <w:ilvl w:val="0"/>
                <w:numId w:val="41"/>
              </w:numPr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yêu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cầu</w:t>
            </w:r>
            <w:proofErr w:type="spellEnd"/>
            <w:r w:rsidRPr="00AE0FEE">
              <w:rPr>
                <w:lang w:val="en-US"/>
              </w:rPr>
              <w:t xml:space="preserve"> admin </w:t>
            </w:r>
            <w:proofErr w:type="spellStart"/>
            <w:r w:rsidRPr="00AE0FEE">
              <w:rPr>
                <w:lang w:val="en-US"/>
              </w:rPr>
              <w:t>phải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chọn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nhiều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nhất</w:t>
            </w:r>
            <w:proofErr w:type="spellEnd"/>
            <w:r w:rsidRPr="00AE0FEE">
              <w:rPr>
                <w:lang w:val="en-US"/>
              </w:rPr>
              <w:t xml:space="preserve"> 1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</w:p>
          <w:p w14:paraId="3E1E8728" w14:textId="77777777" w:rsidR="00C97CDC" w:rsidRPr="00AE0FEE" w:rsidRDefault="00C97CDC" w:rsidP="00876526">
            <w:pPr>
              <w:pStyle w:val="ListParagraph"/>
              <w:numPr>
                <w:ilvl w:val="0"/>
                <w:numId w:val="41"/>
              </w:numPr>
              <w:rPr>
                <w:lang w:val="en-US"/>
              </w:rPr>
            </w:pPr>
            <w:r w:rsidRPr="00AE0FEE">
              <w:rPr>
                <w:lang w:val="en-US"/>
              </w:rPr>
              <w:t xml:space="preserve">Admin </w:t>
            </w:r>
            <w:proofErr w:type="spellStart"/>
            <w:r w:rsidRPr="00AE0FEE">
              <w:rPr>
                <w:lang w:val="en-US"/>
              </w:rPr>
              <w:t>chọn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lại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kiểm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tra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muốn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chỉnh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sửa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và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gửi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yêu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cầu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cho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</w:p>
          <w:p w14:paraId="3433E672" w14:textId="77777777" w:rsidR="00C97CDC" w:rsidRPr="00AE0FEE" w:rsidRDefault="00C97CDC" w:rsidP="00C97CDC">
            <w:pPr>
              <w:rPr>
                <w:lang w:val="en-US"/>
              </w:rPr>
            </w:pPr>
            <w:r w:rsidRPr="00AE0FEE">
              <w:rPr>
                <w:lang w:val="en-US"/>
              </w:rPr>
              <w:t xml:space="preserve">7a. Admin </w:t>
            </w:r>
            <w:proofErr w:type="spellStart"/>
            <w:r w:rsidRPr="00AE0FEE">
              <w:rPr>
                <w:lang w:val="en-US"/>
              </w:rPr>
              <w:t>không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chọn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nút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đồng</w:t>
            </w:r>
            <w:proofErr w:type="spellEnd"/>
            <w:r w:rsidRPr="00AE0FEE">
              <w:rPr>
                <w:lang w:val="en-US"/>
              </w:rPr>
              <w:t xml:space="preserve"> ý</w:t>
            </w:r>
          </w:p>
          <w:p w14:paraId="461C5FE2" w14:textId="77777777" w:rsidR="00C97CDC" w:rsidRPr="00AE0FEE" w:rsidRDefault="00C97CDC" w:rsidP="00876526">
            <w:pPr>
              <w:pStyle w:val="ListParagraph"/>
              <w:numPr>
                <w:ilvl w:val="0"/>
                <w:numId w:val="42"/>
              </w:numPr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thực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hiện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lưu</w:t>
            </w:r>
            <w:proofErr w:type="spellEnd"/>
          </w:p>
          <w:p w14:paraId="49972AFB" w14:textId="77777777" w:rsidR="00C97CDC" w:rsidRPr="00AE0FEE" w:rsidRDefault="00C97CDC" w:rsidP="00876526">
            <w:pPr>
              <w:pStyle w:val="ListParagraph"/>
              <w:numPr>
                <w:ilvl w:val="0"/>
                <w:numId w:val="42"/>
              </w:numPr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hiện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lại</w:t>
            </w:r>
            <w:proofErr w:type="spellEnd"/>
            <w:r w:rsidRPr="00AE0FEE">
              <w:rPr>
                <w:lang w:val="en-US"/>
              </w:rPr>
              <w:t xml:space="preserve"> form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kiểm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tra</w:t>
            </w:r>
            <w:proofErr w:type="spellEnd"/>
          </w:p>
          <w:p w14:paraId="4758BCC5" w14:textId="77777777" w:rsidR="00C97CDC" w:rsidRPr="00AE0FEE" w:rsidRDefault="00C97CDC" w:rsidP="00C97CDC">
            <w:pPr>
              <w:rPr>
                <w:lang w:val="en-US"/>
              </w:rPr>
            </w:pPr>
            <w:r w:rsidRPr="00AE0FEE">
              <w:rPr>
                <w:lang w:val="en-US"/>
              </w:rPr>
              <w:t xml:space="preserve">8a. </w:t>
            </w: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thực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hiện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lưu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học</w:t>
            </w:r>
            <w:proofErr w:type="spellEnd"/>
          </w:p>
          <w:p w14:paraId="324EA663" w14:textId="77777777" w:rsidR="00C97CDC" w:rsidRPr="00AE0FEE" w:rsidRDefault="00C97CDC" w:rsidP="00876526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báo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đã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lưu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chỉnh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sửa</w:t>
            </w:r>
            <w:proofErr w:type="spellEnd"/>
          </w:p>
          <w:p w14:paraId="0E51EF1F" w14:textId="77777777" w:rsidR="00C97CDC" w:rsidRPr="00AE0FEE" w:rsidRDefault="00C97CDC" w:rsidP="00876526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hiện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lại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danh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sách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kiểm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tra</w:t>
            </w:r>
            <w:proofErr w:type="spellEnd"/>
          </w:p>
        </w:tc>
      </w:tr>
      <w:tr w:rsidR="00C97CDC" w:rsidRPr="00AE0FEE" w14:paraId="2C00616D" w14:textId="77777777" w:rsidTr="00C97CDC">
        <w:tc>
          <w:tcPr>
            <w:tcW w:w="4621" w:type="dxa"/>
          </w:tcPr>
          <w:p w14:paraId="115ED70D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Yêu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cầu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đặc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biệt</w:t>
            </w:r>
            <w:proofErr w:type="spellEnd"/>
          </w:p>
        </w:tc>
        <w:tc>
          <w:tcPr>
            <w:tcW w:w="4622" w:type="dxa"/>
          </w:tcPr>
          <w:p w14:paraId="7E6CB8F4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Không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có</w:t>
            </w:r>
            <w:proofErr w:type="spellEnd"/>
          </w:p>
        </w:tc>
      </w:tr>
      <w:tr w:rsidR="00C97CDC" w:rsidRPr="00AE0FEE" w14:paraId="479D03BF" w14:textId="77777777" w:rsidTr="00C97CDC">
        <w:tc>
          <w:tcPr>
            <w:tcW w:w="4621" w:type="dxa"/>
          </w:tcPr>
          <w:p w14:paraId="25A664F2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lastRenderedPageBreak/>
              <w:t>Trạng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thái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trước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tìm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kiếm</w:t>
            </w:r>
            <w:proofErr w:type="spellEnd"/>
          </w:p>
        </w:tc>
        <w:tc>
          <w:tcPr>
            <w:tcW w:w="4622" w:type="dxa"/>
          </w:tcPr>
          <w:p w14:paraId="7B7B634A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Trước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đó</w:t>
            </w:r>
            <w:proofErr w:type="spellEnd"/>
            <w:r w:rsidRPr="00AE0FEE">
              <w:rPr>
                <w:lang w:val="en-US"/>
              </w:rPr>
              <w:t xml:space="preserve"> admin </w:t>
            </w:r>
            <w:proofErr w:type="spellStart"/>
            <w:r w:rsidRPr="00AE0FEE">
              <w:rPr>
                <w:lang w:val="en-US"/>
              </w:rPr>
              <w:t>phải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đăng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nhập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thành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vào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khoản</w:t>
            </w:r>
            <w:proofErr w:type="spellEnd"/>
          </w:p>
        </w:tc>
      </w:tr>
      <w:tr w:rsidR="00C97CDC" w:rsidRPr="00AE0FEE" w14:paraId="168FDFF2" w14:textId="77777777" w:rsidTr="00C97CDC">
        <w:tc>
          <w:tcPr>
            <w:tcW w:w="4621" w:type="dxa"/>
          </w:tcPr>
          <w:p w14:paraId="6DA58595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Trạng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thái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sau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thực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hiện</w:t>
            </w:r>
            <w:proofErr w:type="spellEnd"/>
          </w:p>
        </w:tc>
        <w:tc>
          <w:tcPr>
            <w:tcW w:w="4622" w:type="dxa"/>
          </w:tcPr>
          <w:p w14:paraId="0202A51C" w14:textId="77777777" w:rsidR="00C97CDC" w:rsidRPr="00AE0FEE" w:rsidRDefault="00C97CDC" w:rsidP="00876526">
            <w:pPr>
              <w:pStyle w:val="ListParagraph"/>
              <w:numPr>
                <w:ilvl w:val="0"/>
                <w:numId w:val="31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Thành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công</w:t>
            </w:r>
            <w:proofErr w:type="spellEnd"/>
            <w:r w:rsidRPr="00AE0FEE">
              <w:rPr>
                <w:lang w:val="en-US"/>
              </w:rPr>
              <w:t xml:space="preserve">: </w:t>
            </w: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hiển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thị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được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kiểm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tra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sau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chỉnh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sửa</w:t>
            </w:r>
            <w:proofErr w:type="spellEnd"/>
          </w:p>
          <w:p w14:paraId="3A84DFF0" w14:textId="77777777" w:rsidR="00C97CDC" w:rsidRPr="00AE0FEE" w:rsidRDefault="00C97CDC" w:rsidP="00876526">
            <w:pPr>
              <w:pStyle w:val="ListParagraph"/>
              <w:numPr>
                <w:ilvl w:val="0"/>
                <w:numId w:val="31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Thất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bại</w:t>
            </w:r>
            <w:proofErr w:type="spellEnd"/>
            <w:r w:rsidRPr="00AE0FEE">
              <w:rPr>
                <w:lang w:val="en-US"/>
              </w:rPr>
              <w:t xml:space="preserve">: </w:t>
            </w:r>
            <w:proofErr w:type="spellStart"/>
            <w:r w:rsidRPr="00AE0FEE">
              <w:rPr>
                <w:lang w:val="en-US"/>
              </w:rPr>
              <w:t>Hệ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thống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hiện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bài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đã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được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chỉnh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sửa</w:t>
            </w:r>
            <w:proofErr w:type="spellEnd"/>
          </w:p>
        </w:tc>
      </w:tr>
      <w:tr w:rsidR="00C97CDC" w:rsidRPr="00AE0FEE" w14:paraId="053DA46A" w14:textId="77777777" w:rsidTr="00C97CDC">
        <w:tc>
          <w:tcPr>
            <w:tcW w:w="4621" w:type="dxa"/>
          </w:tcPr>
          <w:p w14:paraId="288F04A8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Điểm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mở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</w:tcPr>
          <w:p w14:paraId="11B26E49" w14:textId="77777777" w:rsidR="00C97CDC" w:rsidRPr="00AE0FEE" w:rsidRDefault="00C97CDC" w:rsidP="00C97CDC">
            <w:pPr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Không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có</w:t>
            </w:r>
            <w:proofErr w:type="spellEnd"/>
          </w:p>
        </w:tc>
      </w:tr>
    </w:tbl>
    <w:p w14:paraId="36FC535E" w14:textId="77777777" w:rsidR="00C97CDC" w:rsidRPr="00AE7B44" w:rsidRDefault="00C97CDC" w:rsidP="00C97CDC">
      <w:pPr>
        <w:rPr>
          <w:lang w:val="en-US"/>
        </w:rPr>
      </w:pPr>
    </w:p>
    <w:p w14:paraId="0916FC51" w14:textId="63B9755B" w:rsidR="00C97CDC" w:rsidRPr="00C22AF8" w:rsidRDefault="00C22AF8" w:rsidP="00876526">
      <w:pPr>
        <w:pStyle w:val="ListParagraph"/>
        <w:numPr>
          <w:ilvl w:val="1"/>
          <w:numId w:val="31"/>
        </w:num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 </w:t>
      </w:r>
      <w:proofErr w:type="spellStart"/>
      <w:r w:rsidR="00C97CDC" w:rsidRPr="00C22AF8">
        <w:rPr>
          <w:i/>
          <w:color w:val="0000FF"/>
          <w:lang w:val="en-US"/>
        </w:rPr>
        <w:t>Đặc</w:t>
      </w:r>
      <w:proofErr w:type="spellEnd"/>
      <w:r w:rsidR="00C97CDC" w:rsidRPr="00C22AF8">
        <w:rPr>
          <w:i/>
          <w:color w:val="0000FF"/>
          <w:lang w:val="en-US"/>
        </w:rPr>
        <w:t xml:space="preserve"> </w:t>
      </w:r>
      <w:proofErr w:type="spellStart"/>
      <w:r w:rsidR="00C97CDC" w:rsidRPr="00C22AF8">
        <w:rPr>
          <w:i/>
          <w:color w:val="0000FF"/>
          <w:lang w:val="en-US"/>
        </w:rPr>
        <w:t>tả</w:t>
      </w:r>
      <w:proofErr w:type="spellEnd"/>
      <w:r w:rsidR="00C97CDC" w:rsidRPr="00C22AF8">
        <w:rPr>
          <w:i/>
          <w:color w:val="0000FF"/>
          <w:lang w:val="en-US"/>
        </w:rPr>
        <w:t xml:space="preserve"> Use case: </w:t>
      </w:r>
      <w:proofErr w:type="spellStart"/>
      <w:r w:rsidR="00C97CDC" w:rsidRPr="00C22AF8">
        <w:rPr>
          <w:i/>
          <w:color w:val="0000FF"/>
          <w:lang w:val="en-US"/>
        </w:rPr>
        <w:t>Thêm</w:t>
      </w:r>
      <w:proofErr w:type="spellEnd"/>
      <w:r w:rsidR="00C97CDC" w:rsidRPr="00C22AF8">
        <w:rPr>
          <w:i/>
          <w:color w:val="0000FF"/>
          <w:lang w:val="en-US"/>
        </w:rPr>
        <w:t xml:space="preserve"> </w:t>
      </w:r>
      <w:proofErr w:type="spellStart"/>
      <w:r w:rsidR="00C97CDC" w:rsidRPr="00C22AF8">
        <w:rPr>
          <w:i/>
          <w:color w:val="0000FF"/>
          <w:lang w:val="en-US"/>
        </w:rPr>
        <w:t>bài</w:t>
      </w:r>
      <w:proofErr w:type="spellEnd"/>
      <w:r w:rsidR="00C97CDC" w:rsidRPr="00C22AF8">
        <w:rPr>
          <w:i/>
          <w:color w:val="0000FF"/>
          <w:lang w:val="en-US"/>
        </w:rPr>
        <w:t xml:space="preserve"> </w:t>
      </w:r>
      <w:proofErr w:type="spellStart"/>
      <w:r w:rsidR="00C97CDC" w:rsidRPr="00C22AF8">
        <w:rPr>
          <w:i/>
          <w:color w:val="0000FF"/>
          <w:lang w:val="en-US"/>
        </w:rPr>
        <w:t>kiểm</w:t>
      </w:r>
      <w:proofErr w:type="spellEnd"/>
      <w:r w:rsidR="00C97CDC" w:rsidRPr="00C22AF8">
        <w:rPr>
          <w:i/>
          <w:color w:val="0000FF"/>
          <w:lang w:val="en-US"/>
        </w:rPr>
        <w:t xml:space="preserve"> </w:t>
      </w:r>
      <w:proofErr w:type="spellStart"/>
      <w:r w:rsidR="00C97CDC" w:rsidRPr="00C22AF8">
        <w:rPr>
          <w:i/>
          <w:color w:val="0000FF"/>
          <w:lang w:val="en-US"/>
        </w:rPr>
        <w:t>tra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F677DE" w:rsidRPr="004A507A" w14:paraId="66D2A2B9" w14:textId="77777777" w:rsidTr="00925E8A">
        <w:tc>
          <w:tcPr>
            <w:tcW w:w="4621" w:type="dxa"/>
            <w:shd w:val="clear" w:color="auto" w:fill="92D050"/>
          </w:tcPr>
          <w:p w14:paraId="02378C54" w14:textId="77777777" w:rsidR="00F677DE" w:rsidRPr="004A507A" w:rsidRDefault="00F677DE" w:rsidP="00925E8A">
            <w:r w:rsidRPr="004A507A">
              <w:t>Chi tiết</w:t>
            </w:r>
          </w:p>
        </w:tc>
        <w:tc>
          <w:tcPr>
            <w:tcW w:w="4622" w:type="dxa"/>
            <w:shd w:val="clear" w:color="auto" w:fill="92D050"/>
          </w:tcPr>
          <w:p w14:paraId="280F1CDA" w14:textId="77777777" w:rsidR="00F677DE" w:rsidRPr="004A507A" w:rsidRDefault="00F677DE" w:rsidP="00925E8A">
            <w:r w:rsidRPr="004A507A">
              <w:t>Nội dung</w:t>
            </w:r>
          </w:p>
        </w:tc>
      </w:tr>
      <w:tr w:rsidR="00C97CDC" w:rsidRPr="00D50D27" w14:paraId="4DFD2A76" w14:textId="77777777" w:rsidTr="00C97CDC">
        <w:tc>
          <w:tcPr>
            <w:tcW w:w="4621" w:type="dxa"/>
          </w:tcPr>
          <w:p w14:paraId="5889C964" w14:textId="77777777" w:rsidR="00C97CDC" w:rsidRPr="00D50D27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Tóm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</w:tcPr>
          <w:p w14:paraId="38FFF23F" w14:textId="77777777" w:rsidR="00C97CDC" w:rsidRPr="00D50D27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D50D27">
              <w:rPr>
                <w:lang w:val="en-US"/>
              </w:rPr>
              <w:t xml:space="preserve">Admin </w:t>
            </w:r>
            <w:proofErr w:type="spellStart"/>
            <w:r w:rsidRPr="00D50D27">
              <w:rPr>
                <w:lang w:val="en-US"/>
              </w:rPr>
              <w:t>chọn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chức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năng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Danh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sách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bài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kiểm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tra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rồi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chọn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chức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năng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Thêm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bài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kiểm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tra</w:t>
            </w:r>
            <w:proofErr w:type="spellEnd"/>
          </w:p>
        </w:tc>
      </w:tr>
      <w:tr w:rsidR="00C97CDC" w:rsidRPr="00D50D27" w14:paraId="6B535945" w14:textId="77777777" w:rsidTr="00C97CDC">
        <w:tc>
          <w:tcPr>
            <w:tcW w:w="4621" w:type="dxa"/>
          </w:tcPr>
          <w:p w14:paraId="0452C6F7" w14:textId="77777777" w:rsidR="00C97CDC" w:rsidRPr="00D50D27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Dòng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sự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kiện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</w:tcPr>
          <w:p w14:paraId="76A799E4" w14:textId="77777777" w:rsidR="00C97CDC" w:rsidRPr="00D50D27" w:rsidRDefault="00C97CDC" w:rsidP="00876526">
            <w:pPr>
              <w:pStyle w:val="ListParagraph"/>
              <w:numPr>
                <w:ilvl w:val="0"/>
                <w:numId w:val="44"/>
              </w:numPr>
              <w:spacing w:line="360" w:lineRule="auto"/>
              <w:jc w:val="both"/>
              <w:rPr>
                <w:lang w:val="en-US"/>
              </w:rPr>
            </w:pPr>
            <w:r w:rsidRPr="00D50D27">
              <w:rPr>
                <w:lang w:val="en-US"/>
              </w:rPr>
              <w:t xml:space="preserve">Admin </w:t>
            </w:r>
            <w:proofErr w:type="spellStart"/>
            <w:r w:rsidRPr="00D50D27">
              <w:rPr>
                <w:lang w:val="en-US"/>
              </w:rPr>
              <w:t>bấm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vào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phần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Thêm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bài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kiểm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tra</w:t>
            </w:r>
            <w:proofErr w:type="spellEnd"/>
          </w:p>
          <w:p w14:paraId="16C7A775" w14:textId="77777777" w:rsidR="00C97CDC" w:rsidRPr="00D50D27" w:rsidRDefault="00C97CDC" w:rsidP="00876526">
            <w:pPr>
              <w:pStyle w:val="ListParagraph"/>
              <w:numPr>
                <w:ilvl w:val="0"/>
                <w:numId w:val="44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Hệ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thống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hiện</w:t>
            </w:r>
            <w:proofErr w:type="spellEnd"/>
            <w:r w:rsidRPr="00D50D27">
              <w:rPr>
                <w:lang w:val="en-US"/>
              </w:rPr>
              <w:t xml:space="preserve"> form </w:t>
            </w:r>
            <w:proofErr w:type="spellStart"/>
            <w:r w:rsidRPr="00D50D27">
              <w:rPr>
                <w:lang w:val="en-US"/>
              </w:rPr>
              <w:t>thêm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bài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kiểm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tra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bằng</w:t>
            </w:r>
            <w:proofErr w:type="spellEnd"/>
            <w:r w:rsidRPr="00D50D27">
              <w:rPr>
                <w:lang w:val="en-US"/>
              </w:rPr>
              <w:t xml:space="preserve"> Google Form</w:t>
            </w:r>
          </w:p>
          <w:p w14:paraId="046FEF13" w14:textId="77777777" w:rsidR="00C97CDC" w:rsidRPr="00D50D27" w:rsidRDefault="00C97CDC" w:rsidP="00876526">
            <w:pPr>
              <w:pStyle w:val="ListParagraph"/>
              <w:numPr>
                <w:ilvl w:val="0"/>
                <w:numId w:val="44"/>
              </w:numPr>
              <w:spacing w:line="360" w:lineRule="auto"/>
              <w:jc w:val="both"/>
              <w:rPr>
                <w:lang w:val="en-US"/>
              </w:rPr>
            </w:pPr>
            <w:r w:rsidRPr="00D50D27">
              <w:rPr>
                <w:lang w:val="en-US"/>
              </w:rPr>
              <w:t xml:space="preserve">Admin </w:t>
            </w:r>
            <w:proofErr w:type="spellStart"/>
            <w:r w:rsidRPr="00D50D27">
              <w:rPr>
                <w:lang w:val="en-US"/>
              </w:rPr>
              <w:t>nhập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bài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kiểm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tra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mới</w:t>
            </w:r>
            <w:proofErr w:type="spellEnd"/>
          </w:p>
          <w:p w14:paraId="55336EE3" w14:textId="77777777" w:rsidR="00C97CDC" w:rsidRPr="00D50D27" w:rsidRDefault="00C97CDC" w:rsidP="00876526">
            <w:pPr>
              <w:pStyle w:val="ListParagraph"/>
              <w:numPr>
                <w:ilvl w:val="0"/>
                <w:numId w:val="44"/>
              </w:numPr>
              <w:spacing w:line="360" w:lineRule="auto"/>
              <w:jc w:val="both"/>
              <w:rPr>
                <w:lang w:val="en-US"/>
              </w:rPr>
            </w:pPr>
            <w:r w:rsidRPr="00D50D27">
              <w:rPr>
                <w:lang w:val="en-US"/>
              </w:rPr>
              <w:t xml:space="preserve">Admin </w:t>
            </w:r>
            <w:proofErr w:type="spellStart"/>
            <w:r w:rsidRPr="00D50D27">
              <w:rPr>
                <w:lang w:val="en-US"/>
              </w:rPr>
              <w:t>bấm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nút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Thêm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bài</w:t>
            </w:r>
            <w:proofErr w:type="spellEnd"/>
          </w:p>
          <w:p w14:paraId="3131E324" w14:textId="77777777" w:rsidR="00C97CDC" w:rsidRPr="00D50D27" w:rsidRDefault="00C97CDC" w:rsidP="00876526">
            <w:pPr>
              <w:pStyle w:val="ListParagraph"/>
              <w:numPr>
                <w:ilvl w:val="0"/>
                <w:numId w:val="44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Hệ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thống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hiện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bảng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xác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nhận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thêm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với</w:t>
            </w:r>
            <w:proofErr w:type="spellEnd"/>
            <w:r w:rsidRPr="00D50D27">
              <w:rPr>
                <w:lang w:val="en-US"/>
              </w:rPr>
              <w:t xml:space="preserve"> admin</w:t>
            </w:r>
          </w:p>
          <w:p w14:paraId="61E3AC66" w14:textId="77777777" w:rsidR="00C97CDC" w:rsidRPr="00D50D27" w:rsidRDefault="00C97CDC" w:rsidP="00876526">
            <w:pPr>
              <w:pStyle w:val="ListParagraph"/>
              <w:numPr>
                <w:ilvl w:val="0"/>
                <w:numId w:val="44"/>
              </w:numPr>
              <w:spacing w:line="360" w:lineRule="auto"/>
              <w:jc w:val="both"/>
              <w:rPr>
                <w:lang w:val="en-US"/>
              </w:rPr>
            </w:pPr>
            <w:r w:rsidRPr="00D50D27">
              <w:rPr>
                <w:lang w:val="en-US"/>
              </w:rPr>
              <w:t xml:space="preserve">Admin </w:t>
            </w:r>
            <w:proofErr w:type="spellStart"/>
            <w:r w:rsidRPr="00D50D27">
              <w:rPr>
                <w:lang w:val="en-US"/>
              </w:rPr>
              <w:t>chọn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đồng</w:t>
            </w:r>
            <w:proofErr w:type="spellEnd"/>
            <w:r w:rsidRPr="00D50D27">
              <w:rPr>
                <w:lang w:val="en-US"/>
              </w:rPr>
              <w:t xml:space="preserve"> ý</w:t>
            </w:r>
          </w:p>
          <w:p w14:paraId="7659BA77" w14:textId="77777777" w:rsidR="00C97CDC" w:rsidRPr="00D50D27" w:rsidRDefault="00C97CDC" w:rsidP="00876526">
            <w:pPr>
              <w:pStyle w:val="ListParagraph"/>
              <w:numPr>
                <w:ilvl w:val="0"/>
                <w:numId w:val="44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Hệ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thống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thực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hiện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lưu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và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thêm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bài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kiểm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tra</w:t>
            </w:r>
            <w:proofErr w:type="spellEnd"/>
          </w:p>
        </w:tc>
      </w:tr>
      <w:tr w:rsidR="00C97CDC" w:rsidRPr="00D50D27" w14:paraId="7F79D3B1" w14:textId="77777777" w:rsidTr="00C97CDC">
        <w:tc>
          <w:tcPr>
            <w:tcW w:w="4621" w:type="dxa"/>
          </w:tcPr>
          <w:p w14:paraId="77949796" w14:textId="77777777" w:rsidR="00C97CDC" w:rsidRPr="00D50D27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Dòng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sự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kiện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khác</w:t>
            </w:r>
            <w:proofErr w:type="spellEnd"/>
            <w:r w:rsidRPr="00D50D27">
              <w:rPr>
                <w:lang w:val="en-US"/>
              </w:rPr>
              <w:t xml:space="preserve"> </w:t>
            </w:r>
          </w:p>
        </w:tc>
        <w:tc>
          <w:tcPr>
            <w:tcW w:w="4622" w:type="dxa"/>
          </w:tcPr>
          <w:p w14:paraId="1A884882" w14:textId="77777777" w:rsidR="00C97CDC" w:rsidRPr="00D50D27" w:rsidRDefault="00C97CDC" w:rsidP="00C97CDC">
            <w:pPr>
              <w:rPr>
                <w:lang w:val="en-US"/>
              </w:rPr>
            </w:pPr>
            <w:r w:rsidRPr="00D50D27">
              <w:rPr>
                <w:lang w:val="en-US"/>
              </w:rPr>
              <w:t xml:space="preserve">4a. Admin </w:t>
            </w:r>
            <w:proofErr w:type="spellStart"/>
            <w:r w:rsidRPr="00D50D27">
              <w:rPr>
                <w:lang w:val="en-US"/>
              </w:rPr>
              <w:t>để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trống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không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nhập</w:t>
            </w:r>
            <w:proofErr w:type="spellEnd"/>
          </w:p>
          <w:p w14:paraId="7952762B" w14:textId="77777777" w:rsidR="00C97CDC" w:rsidRPr="00D50D27" w:rsidRDefault="00C97CDC" w:rsidP="00876526">
            <w:pPr>
              <w:pStyle w:val="ListParagraph"/>
              <w:numPr>
                <w:ilvl w:val="0"/>
                <w:numId w:val="47"/>
              </w:numPr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Hệ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thống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thông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báo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lỗi</w:t>
            </w:r>
            <w:proofErr w:type="spellEnd"/>
          </w:p>
          <w:p w14:paraId="6B8C52BE" w14:textId="77777777" w:rsidR="00C97CDC" w:rsidRPr="00D50D27" w:rsidRDefault="00C97CDC" w:rsidP="00876526">
            <w:pPr>
              <w:pStyle w:val="ListParagraph"/>
              <w:numPr>
                <w:ilvl w:val="0"/>
                <w:numId w:val="47"/>
              </w:numPr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Hệ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thống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yêu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cầu</w:t>
            </w:r>
            <w:proofErr w:type="spellEnd"/>
            <w:r w:rsidRPr="00D50D27">
              <w:rPr>
                <w:lang w:val="en-US"/>
              </w:rPr>
              <w:t xml:space="preserve"> admin </w:t>
            </w:r>
            <w:proofErr w:type="spellStart"/>
            <w:r w:rsidRPr="00D50D27">
              <w:rPr>
                <w:lang w:val="en-US"/>
              </w:rPr>
              <w:t>không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được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để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trống</w:t>
            </w:r>
            <w:proofErr w:type="spellEnd"/>
          </w:p>
          <w:p w14:paraId="014F3E6F" w14:textId="77777777" w:rsidR="00C97CDC" w:rsidRPr="00D50D27" w:rsidRDefault="00C97CDC" w:rsidP="00876526">
            <w:pPr>
              <w:pStyle w:val="ListParagraph"/>
              <w:numPr>
                <w:ilvl w:val="0"/>
                <w:numId w:val="47"/>
              </w:numPr>
              <w:rPr>
                <w:lang w:val="en-US"/>
              </w:rPr>
            </w:pPr>
            <w:r w:rsidRPr="00D50D27">
              <w:rPr>
                <w:lang w:val="en-US"/>
              </w:rPr>
              <w:t xml:space="preserve">Admin </w:t>
            </w:r>
            <w:proofErr w:type="spellStart"/>
            <w:r w:rsidRPr="00D50D27">
              <w:rPr>
                <w:lang w:val="en-US"/>
              </w:rPr>
              <w:t>nhập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lại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và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gửi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yêu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cầu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với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hệ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thống</w:t>
            </w:r>
            <w:proofErr w:type="spellEnd"/>
          </w:p>
          <w:p w14:paraId="581AE218" w14:textId="77777777" w:rsidR="00C97CDC" w:rsidRPr="00D50D27" w:rsidRDefault="00C97CDC" w:rsidP="00C97CDC">
            <w:pPr>
              <w:rPr>
                <w:lang w:val="en-US"/>
              </w:rPr>
            </w:pPr>
            <w:r w:rsidRPr="00D50D27">
              <w:rPr>
                <w:lang w:val="en-US"/>
              </w:rPr>
              <w:t xml:space="preserve">6a. Admin </w:t>
            </w:r>
            <w:proofErr w:type="spellStart"/>
            <w:r w:rsidRPr="00D50D27">
              <w:rPr>
                <w:lang w:val="en-US"/>
              </w:rPr>
              <w:t>không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chọn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nút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đồng</w:t>
            </w:r>
            <w:proofErr w:type="spellEnd"/>
            <w:r w:rsidRPr="00D50D27">
              <w:rPr>
                <w:lang w:val="en-US"/>
              </w:rPr>
              <w:t xml:space="preserve"> ý</w:t>
            </w:r>
          </w:p>
          <w:p w14:paraId="1A608E49" w14:textId="77777777" w:rsidR="00C97CDC" w:rsidRPr="00D50D27" w:rsidRDefault="00C97CDC" w:rsidP="00876526">
            <w:pPr>
              <w:pStyle w:val="ListParagraph"/>
              <w:numPr>
                <w:ilvl w:val="0"/>
                <w:numId w:val="46"/>
              </w:numPr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Hệ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thống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không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thực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hiện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thêm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bài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kiểm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tra</w:t>
            </w:r>
            <w:proofErr w:type="spellEnd"/>
          </w:p>
          <w:p w14:paraId="053F441D" w14:textId="77777777" w:rsidR="00C97CDC" w:rsidRPr="00D50D27" w:rsidRDefault="00C97CDC" w:rsidP="00876526">
            <w:pPr>
              <w:pStyle w:val="ListParagraph"/>
              <w:numPr>
                <w:ilvl w:val="0"/>
                <w:numId w:val="46"/>
              </w:numPr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Hệ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thống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hiện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lại</w:t>
            </w:r>
            <w:proofErr w:type="spellEnd"/>
            <w:r w:rsidRPr="00D50D27">
              <w:rPr>
                <w:lang w:val="en-US"/>
              </w:rPr>
              <w:t xml:space="preserve"> form </w:t>
            </w:r>
            <w:proofErr w:type="spellStart"/>
            <w:r w:rsidRPr="00D50D27">
              <w:rPr>
                <w:lang w:val="en-US"/>
              </w:rPr>
              <w:t>thêm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bài</w:t>
            </w:r>
            <w:proofErr w:type="spellEnd"/>
            <w:r w:rsidRPr="00D50D27">
              <w:rPr>
                <w:lang w:val="en-US"/>
              </w:rPr>
              <w:t xml:space="preserve"> </w:t>
            </w:r>
          </w:p>
          <w:p w14:paraId="6724CBD9" w14:textId="77777777" w:rsidR="00C97CDC" w:rsidRPr="00D50D27" w:rsidRDefault="00C97CDC" w:rsidP="00C97CDC">
            <w:pPr>
              <w:rPr>
                <w:lang w:val="en-US"/>
              </w:rPr>
            </w:pPr>
            <w:r w:rsidRPr="00D50D27">
              <w:rPr>
                <w:lang w:val="en-US"/>
              </w:rPr>
              <w:t xml:space="preserve">7a. </w:t>
            </w:r>
            <w:proofErr w:type="spellStart"/>
            <w:r w:rsidRPr="00D50D27">
              <w:rPr>
                <w:lang w:val="en-US"/>
              </w:rPr>
              <w:t>Hệ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thống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thực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hiện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lưu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bài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học</w:t>
            </w:r>
            <w:proofErr w:type="spellEnd"/>
          </w:p>
          <w:p w14:paraId="09AD3055" w14:textId="77777777" w:rsidR="00C97CDC" w:rsidRPr="00D50D27" w:rsidRDefault="00C97CDC" w:rsidP="00876526">
            <w:pPr>
              <w:pStyle w:val="ListParagraph"/>
              <w:numPr>
                <w:ilvl w:val="0"/>
                <w:numId w:val="45"/>
              </w:numPr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Hệ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thống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thông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báo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đã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lưu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bài</w:t>
            </w:r>
            <w:proofErr w:type="spellEnd"/>
            <w:r w:rsidRPr="00D50D27">
              <w:rPr>
                <w:lang w:val="en-US"/>
              </w:rPr>
              <w:t xml:space="preserve"> </w:t>
            </w:r>
          </w:p>
          <w:p w14:paraId="5423E0F4" w14:textId="77777777" w:rsidR="00C97CDC" w:rsidRPr="00D50D27" w:rsidRDefault="00C97CDC" w:rsidP="00C97CDC">
            <w:pPr>
              <w:pStyle w:val="ListParagraph"/>
              <w:rPr>
                <w:lang w:val="en-US"/>
              </w:rPr>
            </w:pPr>
          </w:p>
        </w:tc>
      </w:tr>
      <w:tr w:rsidR="00C97CDC" w:rsidRPr="00D50D27" w14:paraId="36CCB0E4" w14:textId="77777777" w:rsidTr="00C97CDC">
        <w:tc>
          <w:tcPr>
            <w:tcW w:w="4621" w:type="dxa"/>
          </w:tcPr>
          <w:p w14:paraId="7FBB3272" w14:textId="77777777" w:rsidR="00C97CDC" w:rsidRPr="00D50D27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Yêu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cầu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đặc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biệt</w:t>
            </w:r>
            <w:proofErr w:type="spellEnd"/>
          </w:p>
        </w:tc>
        <w:tc>
          <w:tcPr>
            <w:tcW w:w="4622" w:type="dxa"/>
          </w:tcPr>
          <w:p w14:paraId="4B8B3713" w14:textId="77777777" w:rsidR="00C97CDC" w:rsidRPr="00D50D27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Không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có</w:t>
            </w:r>
            <w:proofErr w:type="spellEnd"/>
          </w:p>
        </w:tc>
      </w:tr>
      <w:tr w:rsidR="00C97CDC" w:rsidRPr="00D50D27" w14:paraId="760838D3" w14:textId="77777777" w:rsidTr="00C97CDC">
        <w:tc>
          <w:tcPr>
            <w:tcW w:w="4621" w:type="dxa"/>
          </w:tcPr>
          <w:p w14:paraId="65AADE43" w14:textId="77777777" w:rsidR="00C97CDC" w:rsidRPr="00D50D27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lastRenderedPageBreak/>
              <w:t>Trạng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thái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hệ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thống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trước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khi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tìm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kiếm</w:t>
            </w:r>
            <w:proofErr w:type="spellEnd"/>
          </w:p>
        </w:tc>
        <w:tc>
          <w:tcPr>
            <w:tcW w:w="4622" w:type="dxa"/>
          </w:tcPr>
          <w:p w14:paraId="671D9C76" w14:textId="77777777" w:rsidR="00C97CDC" w:rsidRPr="00D50D27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Trước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đó</w:t>
            </w:r>
            <w:proofErr w:type="spellEnd"/>
            <w:r w:rsidRPr="00D50D27">
              <w:rPr>
                <w:lang w:val="en-US"/>
              </w:rPr>
              <w:t xml:space="preserve"> admin </w:t>
            </w:r>
            <w:proofErr w:type="spellStart"/>
            <w:r w:rsidRPr="00D50D27">
              <w:rPr>
                <w:lang w:val="en-US"/>
              </w:rPr>
              <w:t>phải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đăng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nhập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thành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công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vào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tài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khoản</w:t>
            </w:r>
            <w:proofErr w:type="spellEnd"/>
          </w:p>
        </w:tc>
      </w:tr>
      <w:tr w:rsidR="00C97CDC" w:rsidRPr="00D50D27" w14:paraId="0E30D8A8" w14:textId="77777777" w:rsidTr="00C97CDC">
        <w:tc>
          <w:tcPr>
            <w:tcW w:w="4621" w:type="dxa"/>
          </w:tcPr>
          <w:p w14:paraId="3478EE50" w14:textId="77777777" w:rsidR="00C97CDC" w:rsidRPr="00D50D27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Trạng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thái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hệ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thống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sau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khi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thực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hiện</w:t>
            </w:r>
            <w:proofErr w:type="spellEnd"/>
          </w:p>
        </w:tc>
        <w:tc>
          <w:tcPr>
            <w:tcW w:w="4622" w:type="dxa"/>
          </w:tcPr>
          <w:p w14:paraId="1E5B500D" w14:textId="77777777" w:rsidR="00C97CDC" w:rsidRPr="00D50D27" w:rsidRDefault="00C97CDC" w:rsidP="00876526">
            <w:pPr>
              <w:pStyle w:val="ListParagraph"/>
              <w:numPr>
                <w:ilvl w:val="0"/>
                <w:numId w:val="48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Thành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công</w:t>
            </w:r>
            <w:proofErr w:type="spellEnd"/>
            <w:r w:rsidRPr="00D50D27">
              <w:rPr>
                <w:lang w:val="en-US"/>
              </w:rPr>
              <w:t xml:space="preserve">: </w:t>
            </w:r>
            <w:proofErr w:type="spellStart"/>
            <w:r w:rsidRPr="00D50D27">
              <w:rPr>
                <w:lang w:val="en-US"/>
              </w:rPr>
              <w:t>Hệ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thống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hiển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thị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được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bài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kiểm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tra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đã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được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thêm</w:t>
            </w:r>
            <w:proofErr w:type="spellEnd"/>
          </w:p>
          <w:p w14:paraId="301AC629" w14:textId="77777777" w:rsidR="00C97CDC" w:rsidRPr="00D50D27" w:rsidRDefault="00C97CDC" w:rsidP="00876526">
            <w:pPr>
              <w:pStyle w:val="ListParagraph"/>
              <w:numPr>
                <w:ilvl w:val="0"/>
                <w:numId w:val="48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Thất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bại</w:t>
            </w:r>
            <w:proofErr w:type="spellEnd"/>
            <w:r w:rsidRPr="00D50D27">
              <w:rPr>
                <w:lang w:val="en-US"/>
              </w:rPr>
              <w:t xml:space="preserve">: </w:t>
            </w:r>
            <w:proofErr w:type="spellStart"/>
            <w:r w:rsidRPr="00D50D27">
              <w:rPr>
                <w:lang w:val="en-US"/>
              </w:rPr>
              <w:t>Hệ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thống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không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hiển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thị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bài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mới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đã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được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thêm</w:t>
            </w:r>
            <w:proofErr w:type="spellEnd"/>
          </w:p>
        </w:tc>
      </w:tr>
      <w:tr w:rsidR="00C97CDC" w:rsidRPr="00D50D27" w14:paraId="5124C4EF" w14:textId="77777777" w:rsidTr="00C97CDC">
        <w:tc>
          <w:tcPr>
            <w:tcW w:w="4621" w:type="dxa"/>
          </w:tcPr>
          <w:p w14:paraId="02F45CA2" w14:textId="77777777" w:rsidR="00C97CDC" w:rsidRPr="00D50D27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Điểm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mở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</w:tcPr>
          <w:p w14:paraId="73925DC8" w14:textId="77777777" w:rsidR="00C97CDC" w:rsidRPr="00D50D27" w:rsidRDefault="00C97CDC" w:rsidP="00C97CDC">
            <w:pPr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Không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có</w:t>
            </w:r>
            <w:proofErr w:type="spellEnd"/>
          </w:p>
        </w:tc>
      </w:tr>
    </w:tbl>
    <w:p w14:paraId="699A2B3D" w14:textId="77777777" w:rsidR="00C97CDC" w:rsidRPr="00C97CDC" w:rsidRDefault="00C97CDC" w:rsidP="00C97CDC">
      <w:pPr>
        <w:pStyle w:val="ListParagraph"/>
        <w:ind w:left="840"/>
        <w:rPr>
          <w:i/>
          <w:color w:val="0000FF"/>
          <w:lang w:val="en-US"/>
        </w:rPr>
      </w:pPr>
    </w:p>
    <w:p w14:paraId="1E21ED29" w14:textId="7BBFD81B" w:rsidR="00C97CDC" w:rsidRDefault="00C97CDC" w:rsidP="00876526">
      <w:pPr>
        <w:pStyle w:val="ListParagraph"/>
        <w:numPr>
          <w:ilvl w:val="1"/>
          <w:numId w:val="3"/>
        </w:numPr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Đặc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tả</w:t>
      </w:r>
      <w:proofErr w:type="spellEnd"/>
      <w:r>
        <w:rPr>
          <w:i/>
          <w:color w:val="0000FF"/>
          <w:lang w:val="en-US"/>
        </w:rPr>
        <w:t xml:space="preserve"> Use case: </w:t>
      </w:r>
      <w:proofErr w:type="spellStart"/>
      <w:r w:rsidR="00C22AF8">
        <w:rPr>
          <w:i/>
          <w:color w:val="0000FF"/>
          <w:lang w:val="en-US"/>
        </w:rPr>
        <w:t>Xem</w:t>
      </w:r>
      <w:proofErr w:type="spellEnd"/>
      <w:r w:rsidR="00C22AF8">
        <w:rPr>
          <w:i/>
          <w:color w:val="0000FF"/>
          <w:lang w:val="en-US"/>
        </w:rPr>
        <w:t xml:space="preserve"> </w:t>
      </w:r>
      <w:proofErr w:type="spellStart"/>
      <w:r w:rsidR="00C22AF8">
        <w:rPr>
          <w:i/>
          <w:color w:val="0000FF"/>
          <w:lang w:val="en-US"/>
        </w:rPr>
        <w:t>số</w:t>
      </w:r>
      <w:proofErr w:type="spellEnd"/>
      <w:r w:rsidR="00C22AF8">
        <w:rPr>
          <w:i/>
          <w:color w:val="0000FF"/>
          <w:lang w:val="en-US"/>
        </w:rPr>
        <w:t xml:space="preserve"> </w:t>
      </w:r>
      <w:proofErr w:type="spellStart"/>
      <w:r w:rsidR="00C22AF8">
        <w:rPr>
          <w:i/>
          <w:color w:val="0000FF"/>
          <w:lang w:val="en-US"/>
        </w:rPr>
        <w:t>lượng</w:t>
      </w:r>
      <w:proofErr w:type="spellEnd"/>
      <w:r w:rsidR="00C22AF8">
        <w:rPr>
          <w:i/>
          <w:color w:val="0000FF"/>
          <w:lang w:val="en-US"/>
        </w:rPr>
        <w:t xml:space="preserve"> </w:t>
      </w:r>
      <w:proofErr w:type="spellStart"/>
      <w:r w:rsidR="00C22AF8">
        <w:rPr>
          <w:i/>
          <w:color w:val="0000FF"/>
          <w:lang w:val="en-US"/>
        </w:rPr>
        <w:t>thành</w:t>
      </w:r>
      <w:proofErr w:type="spellEnd"/>
      <w:r w:rsidR="00C22AF8">
        <w:rPr>
          <w:i/>
          <w:color w:val="0000FF"/>
          <w:lang w:val="en-US"/>
        </w:rPr>
        <w:t xml:space="preserve"> </w:t>
      </w:r>
      <w:proofErr w:type="spellStart"/>
      <w:r w:rsidR="00C22AF8">
        <w:rPr>
          <w:i/>
          <w:color w:val="0000FF"/>
          <w:lang w:val="en-US"/>
        </w:rP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F677DE" w:rsidRPr="004A507A" w14:paraId="1185DE7C" w14:textId="77777777" w:rsidTr="00925E8A">
        <w:tc>
          <w:tcPr>
            <w:tcW w:w="4621" w:type="dxa"/>
            <w:shd w:val="clear" w:color="auto" w:fill="92D050"/>
          </w:tcPr>
          <w:p w14:paraId="39B987A5" w14:textId="77777777" w:rsidR="00F677DE" w:rsidRPr="004A507A" w:rsidRDefault="00F677DE" w:rsidP="00925E8A">
            <w:r w:rsidRPr="004A507A">
              <w:t>Chi tiết</w:t>
            </w:r>
          </w:p>
        </w:tc>
        <w:tc>
          <w:tcPr>
            <w:tcW w:w="4622" w:type="dxa"/>
            <w:shd w:val="clear" w:color="auto" w:fill="92D050"/>
          </w:tcPr>
          <w:p w14:paraId="1D95A91F" w14:textId="77777777" w:rsidR="00F677DE" w:rsidRPr="004A507A" w:rsidRDefault="00F677DE" w:rsidP="00925E8A">
            <w:r w:rsidRPr="004A507A">
              <w:t>Nội dung</w:t>
            </w:r>
          </w:p>
        </w:tc>
      </w:tr>
      <w:tr w:rsidR="00C22AF8" w:rsidRPr="00D50D27" w14:paraId="0AB03B23" w14:textId="77777777" w:rsidTr="00925E8A">
        <w:tc>
          <w:tcPr>
            <w:tcW w:w="4621" w:type="dxa"/>
          </w:tcPr>
          <w:p w14:paraId="0E4A4EC6" w14:textId="77777777" w:rsidR="00C22AF8" w:rsidRPr="00D50D27" w:rsidRDefault="00C22AF8" w:rsidP="00925E8A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Tóm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</w:tcPr>
          <w:p w14:paraId="53BCBD1F" w14:textId="77777777" w:rsidR="00C22AF8" w:rsidRPr="00D50D27" w:rsidRDefault="00C22AF8" w:rsidP="00925E8A">
            <w:pPr>
              <w:spacing w:line="360" w:lineRule="auto"/>
              <w:jc w:val="both"/>
              <w:rPr>
                <w:lang w:val="en-US"/>
              </w:rPr>
            </w:pPr>
            <w:r w:rsidRPr="00D50D27">
              <w:rPr>
                <w:lang w:val="en-US"/>
              </w:rPr>
              <w:t xml:space="preserve">Admin </w:t>
            </w:r>
            <w:proofErr w:type="spellStart"/>
            <w:r w:rsidRPr="00D50D27">
              <w:rPr>
                <w:lang w:val="en-US"/>
              </w:rPr>
              <w:t>chọn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chức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năng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Xem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số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lượng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thành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viên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khi</w:t>
            </w:r>
            <w:proofErr w:type="spellEnd"/>
            <w:r w:rsidRPr="00D50D27">
              <w:rPr>
                <w:lang w:val="en-US"/>
              </w:rPr>
              <w:t xml:space="preserve"> di </w:t>
            </w:r>
            <w:proofErr w:type="spellStart"/>
            <w:r w:rsidRPr="00D50D27">
              <w:rPr>
                <w:lang w:val="en-US"/>
              </w:rPr>
              <w:t>chuột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vào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tên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tài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khoản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của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mình</w:t>
            </w:r>
            <w:proofErr w:type="spellEnd"/>
          </w:p>
        </w:tc>
      </w:tr>
      <w:tr w:rsidR="00C22AF8" w:rsidRPr="00D50D27" w14:paraId="3617E79D" w14:textId="77777777" w:rsidTr="00925E8A">
        <w:tc>
          <w:tcPr>
            <w:tcW w:w="4621" w:type="dxa"/>
          </w:tcPr>
          <w:p w14:paraId="25D95E45" w14:textId="77777777" w:rsidR="00C22AF8" w:rsidRPr="00D50D27" w:rsidRDefault="00C22AF8" w:rsidP="00925E8A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Dòng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sự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kiện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</w:tcPr>
          <w:p w14:paraId="1F024B85" w14:textId="77777777" w:rsidR="00C22AF8" w:rsidRPr="00D50D27" w:rsidRDefault="00C22AF8" w:rsidP="00925E8A">
            <w:pPr>
              <w:rPr>
                <w:lang w:val="en-US"/>
              </w:rPr>
            </w:pPr>
            <w:r w:rsidRPr="00D50D27">
              <w:rPr>
                <w:lang w:val="en-US"/>
              </w:rPr>
              <w:t xml:space="preserve">Admin di </w:t>
            </w:r>
            <w:proofErr w:type="spellStart"/>
            <w:r w:rsidRPr="00D50D27">
              <w:rPr>
                <w:lang w:val="en-US"/>
              </w:rPr>
              <w:t>chuột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vào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tài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khoản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mình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sẽ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hiển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thị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danh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sách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các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chức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năng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trong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đó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có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Xem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số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lượng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thành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viên</w:t>
            </w:r>
            <w:proofErr w:type="spellEnd"/>
          </w:p>
        </w:tc>
      </w:tr>
      <w:tr w:rsidR="00C22AF8" w:rsidRPr="00D50D27" w14:paraId="03B4BA05" w14:textId="77777777" w:rsidTr="00925E8A">
        <w:tc>
          <w:tcPr>
            <w:tcW w:w="4621" w:type="dxa"/>
          </w:tcPr>
          <w:p w14:paraId="4E1D31A6" w14:textId="77777777" w:rsidR="00C22AF8" w:rsidRPr="00D50D27" w:rsidRDefault="00C22AF8" w:rsidP="00925E8A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Dòng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sự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kiện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khác</w:t>
            </w:r>
            <w:proofErr w:type="spellEnd"/>
            <w:r w:rsidRPr="00D50D27">
              <w:rPr>
                <w:lang w:val="en-US"/>
              </w:rPr>
              <w:t xml:space="preserve"> </w:t>
            </w:r>
          </w:p>
        </w:tc>
        <w:tc>
          <w:tcPr>
            <w:tcW w:w="4622" w:type="dxa"/>
          </w:tcPr>
          <w:p w14:paraId="51068F4F" w14:textId="77777777" w:rsidR="00C22AF8" w:rsidRPr="00D50D27" w:rsidRDefault="00C22AF8" w:rsidP="00925E8A">
            <w:pPr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Không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có</w:t>
            </w:r>
            <w:proofErr w:type="spellEnd"/>
          </w:p>
        </w:tc>
      </w:tr>
      <w:tr w:rsidR="00C22AF8" w:rsidRPr="00D50D27" w14:paraId="28A43A21" w14:textId="77777777" w:rsidTr="00925E8A">
        <w:tc>
          <w:tcPr>
            <w:tcW w:w="4621" w:type="dxa"/>
          </w:tcPr>
          <w:p w14:paraId="47511002" w14:textId="77777777" w:rsidR="00C22AF8" w:rsidRPr="00D50D27" w:rsidRDefault="00C22AF8" w:rsidP="00925E8A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Yêu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cầu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đặc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biệt</w:t>
            </w:r>
            <w:proofErr w:type="spellEnd"/>
          </w:p>
        </w:tc>
        <w:tc>
          <w:tcPr>
            <w:tcW w:w="4622" w:type="dxa"/>
          </w:tcPr>
          <w:p w14:paraId="0BDFED6E" w14:textId="77777777" w:rsidR="00C22AF8" w:rsidRPr="00D50D27" w:rsidRDefault="00C22AF8" w:rsidP="00925E8A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Không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có</w:t>
            </w:r>
            <w:proofErr w:type="spellEnd"/>
          </w:p>
        </w:tc>
      </w:tr>
      <w:tr w:rsidR="00C22AF8" w:rsidRPr="00D50D27" w14:paraId="785A4F0E" w14:textId="77777777" w:rsidTr="00925E8A">
        <w:tc>
          <w:tcPr>
            <w:tcW w:w="4621" w:type="dxa"/>
          </w:tcPr>
          <w:p w14:paraId="3F56BB10" w14:textId="77777777" w:rsidR="00C22AF8" w:rsidRPr="00D50D27" w:rsidRDefault="00C22AF8" w:rsidP="00925E8A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Trạng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thái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hệ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thống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trước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khi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tìm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kiếm</w:t>
            </w:r>
            <w:proofErr w:type="spellEnd"/>
          </w:p>
        </w:tc>
        <w:tc>
          <w:tcPr>
            <w:tcW w:w="4622" w:type="dxa"/>
          </w:tcPr>
          <w:p w14:paraId="7D531BB1" w14:textId="77777777" w:rsidR="00C22AF8" w:rsidRPr="00D50D27" w:rsidRDefault="00C22AF8" w:rsidP="00925E8A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Trước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đó</w:t>
            </w:r>
            <w:proofErr w:type="spellEnd"/>
            <w:r w:rsidRPr="00D50D27">
              <w:rPr>
                <w:lang w:val="en-US"/>
              </w:rPr>
              <w:t xml:space="preserve"> admin </w:t>
            </w:r>
            <w:proofErr w:type="spellStart"/>
            <w:r w:rsidRPr="00D50D27">
              <w:rPr>
                <w:lang w:val="en-US"/>
              </w:rPr>
              <w:t>phải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đăng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nhập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thành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công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vào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tài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khoản</w:t>
            </w:r>
            <w:proofErr w:type="spellEnd"/>
          </w:p>
        </w:tc>
      </w:tr>
      <w:tr w:rsidR="00C22AF8" w:rsidRPr="00D50D27" w14:paraId="7AA5645F" w14:textId="77777777" w:rsidTr="00925E8A">
        <w:tc>
          <w:tcPr>
            <w:tcW w:w="4621" w:type="dxa"/>
          </w:tcPr>
          <w:p w14:paraId="3B97D2BC" w14:textId="77777777" w:rsidR="00C22AF8" w:rsidRPr="00D50D27" w:rsidRDefault="00C22AF8" w:rsidP="00925E8A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Trạng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thái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hệ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thống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sau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khi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thực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hiện</w:t>
            </w:r>
            <w:proofErr w:type="spellEnd"/>
          </w:p>
        </w:tc>
        <w:tc>
          <w:tcPr>
            <w:tcW w:w="4622" w:type="dxa"/>
          </w:tcPr>
          <w:p w14:paraId="4A7C3982" w14:textId="77777777" w:rsidR="00C22AF8" w:rsidRPr="00D50D27" w:rsidRDefault="00C22AF8" w:rsidP="00876526">
            <w:pPr>
              <w:pStyle w:val="ListParagraph"/>
              <w:numPr>
                <w:ilvl w:val="0"/>
                <w:numId w:val="52"/>
              </w:numPr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Thành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công</w:t>
            </w:r>
            <w:proofErr w:type="spellEnd"/>
            <w:r w:rsidRPr="00D50D27">
              <w:rPr>
                <w:lang w:val="en-US"/>
              </w:rPr>
              <w:t xml:space="preserve">: </w:t>
            </w:r>
            <w:proofErr w:type="spellStart"/>
            <w:r w:rsidRPr="00D50D27">
              <w:rPr>
                <w:lang w:val="en-US"/>
              </w:rPr>
              <w:t>Hệ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thống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hiển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thị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danh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sách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và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số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lượng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thành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viên</w:t>
            </w:r>
            <w:proofErr w:type="spellEnd"/>
          </w:p>
          <w:p w14:paraId="1AB70772" w14:textId="77777777" w:rsidR="00C22AF8" w:rsidRPr="00D50D27" w:rsidRDefault="00C22AF8" w:rsidP="00876526">
            <w:pPr>
              <w:pStyle w:val="ListParagraph"/>
              <w:numPr>
                <w:ilvl w:val="0"/>
                <w:numId w:val="52"/>
              </w:numPr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Thất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bại</w:t>
            </w:r>
            <w:proofErr w:type="spellEnd"/>
            <w:r w:rsidRPr="00D50D27">
              <w:rPr>
                <w:lang w:val="en-US"/>
              </w:rPr>
              <w:t xml:space="preserve">: </w:t>
            </w:r>
            <w:proofErr w:type="spellStart"/>
            <w:r w:rsidRPr="00D50D27">
              <w:rPr>
                <w:lang w:val="en-US"/>
              </w:rPr>
              <w:t>Hệ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thống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không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hiển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thị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danh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sách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và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số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lượng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thành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viên</w:t>
            </w:r>
            <w:proofErr w:type="spellEnd"/>
          </w:p>
        </w:tc>
      </w:tr>
      <w:tr w:rsidR="00C22AF8" w:rsidRPr="00D50D27" w14:paraId="0F78AB68" w14:textId="77777777" w:rsidTr="00925E8A">
        <w:tc>
          <w:tcPr>
            <w:tcW w:w="4621" w:type="dxa"/>
          </w:tcPr>
          <w:p w14:paraId="3608870D" w14:textId="77777777" w:rsidR="00C22AF8" w:rsidRPr="00D50D27" w:rsidRDefault="00C22AF8" w:rsidP="00925E8A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Điểm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mở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</w:tcPr>
          <w:p w14:paraId="0031BEFD" w14:textId="77777777" w:rsidR="00C22AF8" w:rsidRPr="00D50D27" w:rsidRDefault="00C22AF8" w:rsidP="00925E8A">
            <w:pPr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Không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có</w:t>
            </w:r>
            <w:proofErr w:type="spellEnd"/>
          </w:p>
        </w:tc>
      </w:tr>
    </w:tbl>
    <w:p w14:paraId="04E3931E" w14:textId="77777777" w:rsidR="00C22AF8" w:rsidRPr="00C97CDC" w:rsidRDefault="00C22AF8" w:rsidP="00C22AF8">
      <w:pPr>
        <w:pStyle w:val="ListParagraph"/>
        <w:ind w:left="840"/>
        <w:rPr>
          <w:i/>
          <w:color w:val="0000FF"/>
          <w:lang w:val="en-US"/>
        </w:rPr>
      </w:pPr>
    </w:p>
    <w:p w14:paraId="68814C34" w14:textId="381B0402" w:rsidR="00C22AF8" w:rsidRPr="00C22AF8" w:rsidRDefault="00C22AF8" w:rsidP="00876526">
      <w:pPr>
        <w:pStyle w:val="ListParagraph"/>
        <w:numPr>
          <w:ilvl w:val="1"/>
          <w:numId w:val="3"/>
        </w:numPr>
        <w:rPr>
          <w:i/>
          <w:color w:val="0000FF"/>
          <w:lang w:val="en-US"/>
        </w:rPr>
      </w:pPr>
      <w:proofErr w:type="spellStart"/>
      <w:r w:rsidRPr="00C22AF8">
        <w:rPr>
          <w:i/>
          <w:color w:val="0000FF"/>
          <w:lang w:val="en-US"/>
        </w:rPr>
        <w:t>Đặc</w:t>
      </w:r>
      <w:proofErr w:type="spellEnd"/>
      <w:r w:rsidRPr="00C22AF8">
        <w:rPr>
          <w:i/>
          <w:color w:val="0000FF"/>
          <w:lang w:val="en-US"/>
        </w:rPr>
        <w:t xml:space="preserve"> </w:t>
      </w:r>
      <w:proofErr w:type="spellStart"/>
      <w:r w:rsidRPr="00C22AF8">
        <w:rPr>
          <w:i/>
          <w:color w:val="0000FF"/>
          <w:lang w:val="en-US"/>
        </w:rPr>
        <w:t>tả</w:t>
      </w:r>
      <w:proofErr w:type="spellEnd"/>
      <w:r w:rsidRPr="00C22AF8">
        <w:rPr>
          <w:i/>
          <w:color w:val="0000FF"/>
          <w:lang w:val="en-US"/>
        </w:rPr>
        <w:t xml:space="preserve"> Use case: </w:t>
      </w:r>
      <w:proofErr w:type="spellStart"/>
      <w:r>
        <w:rPr>
          <w:i/>
          <w:color w:val="0000FF"/>
          <w:lang w:val="en-US"/>
        </w:rPr>
        <w:t>Xoá</w:t>
      </w:r>
      <w:proofErr w:type="spellEnd"/>
      <w:r w:rsidRPr="00C22AF8">
        <w:rPr>
          <w:i/>
          <w:color w:val="0000FF"/>
          <w:lang w:val="en-US"/>
        </w:rPr>
        <w:t xml:space="preserve"> </w:t>
      </w:r>
      <w:proofErr w:type="spellStart"/>
      <w:r w:rsidRPr="00C22AF8">
        <w:rPr>
          <w:i/>
          <w:color w:val="0000FF"/>
          <w:lang w:val="en-US"/>
        </w:rPr>
        <w:t>số</w:t>
      </w:r>
      <w:proofErr w:type="spellEnd"/>
      <w:r w:rsidRPr="00C22AF8">
        <w:rPr>
          <w:i/>
          <w:color w:val="0000FF"/>
          <w:lang w:val="en-US"/>
        </w:rPr>
        <w:t xml:space="preserve"> </w:t>
      </w:r>
      <w:proofErr w:type="spellStart"/>
      <w:r w:rsidRPr="00C22AF8">
        <w:rPr>
          <w:i/>
          <w:color w:val="0000FF"/>
          <w:lang w:val="en-US"/>
        </w:rPr>
        <w:t>lượng</w:t>
      </w:r>
      <w:proofErr w:type="spellEnd"/>
      <w:r w:rsidRPr="00C22AF8">
        <w:rPr>
          <w:i/>
          <w:color w:val="0000FF"/>
          <w:lang w:val="en-US"/>
        </w:rPr>
        <w:t xml:space="preserve"> </w:t>
      </w:r>
      <w:proofErr w:type="spellStart"/>
      <w:r w:rsidRPr="00C22AF8">
        <w:rPr>
          <w:i/>
          <w:color w:val="0000FF"/>
          <w:lang w:val="en-US"/>
        </w:rPr>
        <w:t>thành</w:t>
      </w:r>
      <w:proofErr w:type="spellEnd"/>
      <w:r w:rsidRPr="00C22AF8">
        <w:rPr>
          <w:i/>
          <w:color w:val="0000FF"/>
          <w:lang w:val="en-US"/>
        </w:rPr>
        <w:t xml:space="preserve"> </w:t>
      </w:r>
      <w:proofErr w:type="spellStart"/>
      <w:r w:rsidRPr="00C22AF8">
        <w:rPr>
          <w:i/>
          <w:color w:val="0000FF"/>
          <w:lang w:val="en-US"/>
        </w:rP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F677DE" w:rsidRPr="004A507A" w14:paraId="0A1180E7" w14:textId="77777777" w:rsidTr="00925E8A">
        <w:tc>
          <w:tcPr>
            <w:tcW w:w="4621" w:type="dxa"/>
            <w:shd w:val="clear" w:color="auto" w:fill="92D050"/>
          </w:tcPr>
          <w:p w14:paraId="57B4F4D1" w14:textId="77777777" w:rsidR="00F677DE" w:rsidRPr="004A507A" w:rsidRDefault="00F677DE" w:rsidP="00925E8A">
            <w:r w:rsidRPr="004A507A">
              <w:t>Chi tiết</w:t>
            </w:r>
          </w:p>
        </w:tc>
        <w:tc>
          <w:tcPr>
            <w:tcW w:w="4622" w:type="dxa"/>
            <w:shd w:val="clear" w:color="auto" w:fill="92D050"/>
          </w:tcPr>
          <w:p w14:paraId="5420D17D" w14:textId="77777777" w:rsidR="00F677DE" w:rsidRPr="004A507A" w:rsidRDefault="00F677DE" w:rsidP="00925E8A">
            <w:r w:rsidRPr="004A507A">
              <w:t>Nội dung</w:t>
            </w:r>
          </w:p>
        </w:tc>
      </w:tr>
      <w:tr w:rsidR="00C22AF8" w:rsidRPr="00D50D27" w14:paraId="6E4B264E" w14:textId="77777777" w:rsidTr="00925E8A">
        <w:tc>
          <w:tcPr>
            <w:tcW w:w="4621" w:type="dxa"/>
          </w:tcPr>
          <w:p w14:paraId="06B8AA77" w14:textId="77777777" w:rsidR="00C22AF8" w:rsidRPr="00D50D27" w:rsidRDefault="00C22AF8" w:rsidP="00925E8A">
            <w:pPr>
              <w:spacing w:line="360" w:lineRule="auto"/>
              <w:jc w:val="both"/>
              <w:rPr>
                <w:lang w:val="en-US"/>
              </w:rPr>
            </w:pPr>
            <w:bookmarkStart w:id="9" w:name="_Hlk5043634"/>
            <w:bookmarkStart w:id="10" w:name="_GoBack"/>
            <w:bookmarkEnd w:id="10"/>
            <w:proofErr w:type="spellStart"/>
            <w:r w:rsidRPr="00D50D27">
              <w:rPr>
                <w:lang w:val="en-US"/>
              </w:rPr>
              <w:t>Tóm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tắt</w:t>
            </w:r>
            <w:proofErr w:type="spellEnd"/>
          </w:p>
        </w:tc>
        <w:tc>
          <w:tcPr>
            <w:tcW w:w="4622" w:type="dxa"/>
          </w:tcPr>
          <w:p w14:paraId="75703FC4" w14:textId="77777777" w:rsidR="00C22AF8" w:rsidRPr="00D50D27" w:rsidRDefault="00C22AF8" w:rsidP="00925E8A">
            <w:pPr>
              <w:spacing w:line="360" w:lineRule="auto"/>
              <w:jc w:val="both"/>
              <w:rPr>
                <w:lang w:val="en-US"/>
              </w:rPr>
            </w:pPr>
            <w:r w:rsidRPr="00D50D27">
              <w:rPr>
                <w:lang w:val="en-US"/>
              </w:rPr>
              <w:t xml:space="preserve">Admin </w:t>
            </w:r>
            <w:proofErr w:type="spellStart"/>
            <w:r w:rsidRPr="00D50D27">
              <w:rPr>
                <w:lang w:val="en-US"/>
              </w:rPr>
              <w:t>chọn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chức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năng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Danh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sách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bài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kiểm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tra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rồi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chọn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chức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năng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xoá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bài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kiểm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tra</w:t>
            </w:r>
            <w:proofErr w:type="spellEnd"/>
          </w:p>
        </w:tc>
      </w:tr>
      <w:tr w:rsidR="00C22AF8" w:rsidRPr="00D50D27" w14:paraId="4CDAA81A" w14:textId="77777777" w:rsidTr="00925E8A">
        <w:tc>
          <w:tcPr>
            <w:tcW w:w="4621" w:type="dxa"/>
          </w:tcPr>
          <w:p w14:paraId="540971F3" w14:textId="77777777" w:rsidR="00C22AF8" w:rsidRPr="00D50D27" w:rsidRDefault="00C22AF8" w:rsidP="00925E8A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Dòng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sự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kiện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chính</w:t>
            </w:r>
            <w:proofErr w:type="spellEnd"/>
          </w:p>
        </w:tc>
        <w:tc>
          <w:tcPr>
            <w:tcW w:w="4622" w:type="dxa"/>
          </w:tcPr>
          <w:p w14:paraId="09655B9C" w14:textId="77777777" w:rsidR="00C22AF8" w:rsidRPr="00D50D27" w:rsidRDefault="00C22AF8" w:rsidP="00876526">
            <w:pPr>
              <w:pStyle w:val="ListParagraph"/>
              <w:numPr>
                <w:ilvl w:val="0"/>
                <w:numId w:val="44"/>
              </w:numPr>
              <w:spacing w:line="360" w:lineRule="auto"/>
              <w:jc w:val="both"/>
              <w:rPr>
                <w:lang w:val="en-US"/>
              </w:rPr>
            </w:pPr>
            <w:r w:rsidRPr="00D50D27">
              <w:rPr>
                <w:lang w:val="en-US"/>
              </w:rPr>
              <w:t xml:space="preserve">Admin </w:t>
            </w:r>
            <w:proofErr w:type="spellStart"/>
            <w:r w:rsidRPr="00D50D27">
              <w:rPr>
                <w:lang w:val="en-US"/>
              </w:rPr>
              <w:t>bấm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vào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phần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Xoá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bài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kiểm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tra</w:t>
            </w:r>
            <w:proofErr w:type="spellEnd"/>
          </w:p>
          <w:p w14:paraId="10782B78" w14:textId="77777777" w:rsidR="00C22AF8" w:rsidRPr="00D50D27" w:rsidRDefault="00C22AF8" w:rsidP="00876526">
            <w:pPr>
              <w:pStyle w:val="ListParagraph"/>
              <w:numPr>
                <w:ilvl w:val="0"/>
                <w:numId w:val="44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Hệ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thống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hiện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</w:p>
          <w:p w14:paraId="6D284C1E" w14:textId="77777777" w:rsidR="00C22AF8" w:rsidRPr="00D50D27" w:rsidRDefault="00C22AF8" w:rsidP="00876526">
            <w:pPr>
              <w:pStyle w:val="ListParagraph"/>
              <w:numPr>
                <w:ilvl w:val="0"/>
                <w:numId w:val="44"/>
              </w:numPr>
              <w:spacing w:line="360" w:lineRule="auto"/>
              <w:jc w:val="both"/>
              <w:rPr>
                <w:lang w:val="en-US"/>
              </w:rPr>
            </w:pPr>
            <w:r w:rsidRPr="00D50D27">
              <w:rPr>
                <w:lang w:val="en-US"/>
              </w:rPr>
              <w:t xml:space="preserve">Admin </w:t>
            </w:r>
            <w:proofErr w:type="spellStart"/>
            <w:r>
              <w:rPr>
                <w:lang w:val="en-US"/>
              </w:rPr>
              <w:t>tích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xoá</w:t>
            </w:r>
            <w:proofErr w:type="spellEnd"/>
          </w:p>
          <w:p w14:paraId="3DFD1D93" w14:textId="77777777" w:rsidR="00C22AF8" w:rsidRPr="00D50D27" w:rsidRDefault="00C22AF8" w:rsidP="00876526">
            <w:pPr>
              <w:pStyle w:val="ListParagraph"/>
              <w:numPr>
                <w:ilvl w:val="0"/>
                <w:numId w:val="44"/>
              </w:numPr>
              <w:spacing w:line="360" w:lineRule="auto"/>
              <w:jc w:val="both"/>
              <w:rPr>
                <w:lang w:val="en-US"/>
              </w:rPr>
            </w:pPr>
            <w:r w:rsidRPr="00D50D27">
              <w:rPr>
                <w:lang w:val="en-US"/>
              </w:rPr>
              <w:t xml:space="preserve">Admin </w:t>
            </w:r>
            <w:proofErr w:type="spellStart"/>
            <w:r w:rsidRPr="00D50D27">
              <w:rPr>
                <w:lang w:val="en-US"/>
              </w:rPr>
              <w:t>bấm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nút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Xoá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bài</w:t>
            </w:r>
            <w:proofErr w:type="spellEnd"/>
          </w:p>
          <w:p w14:paraId="326461DA" w14:textId="77777777" w:rsidR="00C22AF8" w:rsidRPr="00D50D27" w:rsidRDefault="00C22AF8" w:rsidP="00876526">
            <w:pPr>
              <w:pStyle w:val="ListParagraph"/>
              <w:numPr>
                <w:ilvl w:val="0"/>
                <w:numId w:val="44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lastRenderedPageBreak/>
              <w:t>Hệ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thống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hiện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bảng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xác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nhận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xoá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với</w:t>
            </w:r>
            <w:proofErr w:type="spellEnd"/>
            <w:r w:rsidRPr="00D50D27">
              <w:rPr>
                <w:lang w:val="en-US"/>
              </w:rPr>
              <w:t xml:space="preserve"> admin</w:t>
            </w:r>
          </w:p>
          <w:p w14:paraId="500AACAE" w14:textId="77777777" w:rsidR="00C22AF8" w:rsidRPr="00D50D27" w:rsidRDefault="00C22AF8" w:rsidP="00876526">
            <w:pPr>
              <w:pStyle w:val="ListParagraph"/>
              <w:numPr>
                <w:ilvl w:val="0"/>
                <w:numId w:val="44"/>
              </w:numPr>
              <w:spacing w:line="360" w:lineRule="auto"/>
              <w:jc w:val="both"/>
              <w:rPr>
                <w:lang w:val="en-US"/>
              </w:rPr>
            </w:pPr>
            <w:r w:rsidRPr="00D50D27">
              <w:rPr>
                <w:lang w:val="en-US"/>
              </w:rPr>
              <w:t xml:space="preserve">Admin </w:t>
            </w:r>
            <w:proofErr w:type="spellStart"/>
            <w:r w:rsidRPr="00D50D27">
              <w:rPr>
                <w:lang w:val="en-US"/>
              </w:rPr>
              <w:t>chọn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đồng</w:t>
            </w:r>
            <w:proofErr w:type="spellEnd"/>
            <w:r w:rsidRPr="00D50D27">
              <w:rPr>
                <w:lang w:val="en-US"/>
              </w:rPr>
              <w:t xml:space="preserve"> ý</w:t>
            </w:r>
          </w:p>
          <w:p w14:paraId="448F69CD" w14:textId="77777777" w:rsidR="00C22AF8" w:rsidRPr="00D50D27" w:rsidRDefault="00C22AF8" w:rsidP="00876526">
            <w:pPr>
              <w:pStyle w:val="ListParagraph"/>
              <w:numPr>
                <w:ilvl w:val="0"/>
                <w:numId w:val="44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Hệ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thống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thực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hiện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xoá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bài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kiểm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tra</w:t>
            </w:r>
            <w:proofErr w:type="spellEnd"/>
          </w:p>
        </w:tc>
      </w:tr>
      <w:tr w:rsidR="00C22AF8" w:rsidRPr="00D50D27" w14:paraId="03B9F6FD" w14:textId="77777777" w:rsidTr="00925E8A">
        <w:tc>
          <w:tcPr>
            <w:tcW w:w="4621" w:type="dxa"/>
          </w:tcPr>
          <w:p w14:paraId="7B6FC3FC" w14:textId="77777777" w:rsidR="00C22AF8" w:rsidRPr="00D50D27" w:rsidRDefault="00C22AF8" w:rsidP="00925E8A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lastRenderedPageBreak/>
              <w:t>Dòng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sự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kiện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khác</w:t>
            </w:r>
            <w:proofErr w:type="spellEnd"/>
            <w:r w:rsidRPr="00D50D27">
              <w:rPr>
                <w:lang w:val="en-US"/>
              </w:rPr>
              <w:t xml:space="preserve"> </w:t>
            </w:r>
          </w:p>
        </w:tc>
        <w:tc>
          <w:tcPr>
            <w:tcW w:w="4622" w:type="dxa"/>
          </w:tcPr>
          <w:p w14:paraId="09BE92E3" w14:textId="77777777" w:rsidR="00C22AF8" w:rsidRPr="00D50D27" w:rsidRDefault="00C22AF8" w:rsidP="00925E8A">
            <w:pPr>
              <w:rPr>
                <w:lang w:val="en-US"/>
              </w:rPr>
            </w:pPr>
            <w:r w:rsidRPr="00D50D27">
              <w:rPr>
                <w:lang w:val="en-US"/>
              </w:rPr>
              <w:t xml:space="preserve">4a. Admin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bấm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nào</w:t>
            </w:r>
            <w:proofErr w:type="spellEnd"/>
          </w:p>
          <w:p w14:paraId="6F15B726" w14:textId="77777777" w:rsidR="00C22AF8" w:rsidRPr="00D50D27" w:rsidRDefault="00C22AF8" w:rsidP="00876526">
            <w:pPr>
              <w:pStyle w:val="ListParagraph"/>
              <w:numPr>
                <w:ilvl w:val="0"/>
                <w:numId w:val="47"/>
              </w:numPr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Hệ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thống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thông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báo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lỗi</w:t>
            </w:r>
            <w:proofErr w:type="spellEnd"/>
          </w:p>
          <w:p w14:paraId="2F201ED9" w14:textId="77777777" w:rsidR="00C22AF8" w:rsidRPr="00D50D27" w:rsidRDefault="00C22AF8" w:rsidP="00876526">
            <w:pPr>
              <w:pStyle w:val="ListParagraph"/>
              <w:numPr>
                <w:ilvl w:val="0"/>
                <w:numId w:val="47"/>
              </w:numPr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Hệ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thống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yêu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cầu</w:t>
            </w:r>
            <w:proofErr w:type="spellEnd"/>
            <w:r w:rsidRPr="00D50D27">
              <w:rPr>
                <w:lang w:val="en-US"/>
              </w:rPr>
              <w:t xml:space="preserve"> admin </w:t>
            </w: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nhất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</w:p>
          <w:p w14:paraId="7E4C2FFD" w14:textId="77777777" w:rsidR="00C22AF8" w:rsidRPr="00D50D27" w:rsidRDefault="00C22AF8" w:rsidP="00876526">
            <w:pPr>
              <w:pStyle w:val="ListParagraph"/>
              <w:numPr>
                <w:ilvl w:val="0"/>
                <w:numId w:val="47"/>
              </w:numPr>
              <w:rPr>
                <w:lang w:val="en-US"/>
              </w:rPr>
            </w:pPr>
            <w:r w:rsidRPr="00D50D27">
              <w:rPr>
                <w:lang w:val="en-US"/>
              </w:rPr>
              <w:t xml:space="preserve">Admin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lại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và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gửi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yêu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cầu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với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hệ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thống</w:t>
            </w:r>
            <w:proofErr w:type="spellEnd"/>
          </w:p>
          <w:p w14:paraId="4BD9EFDA" w14:textId="77777777" w:rsidR="00C22AF8" w:rsidRPr="00D50D27" w:rsidRDefault="00C22AF8" w:rsidP="00925E8A">
            <w:pPr>
              <w:rPr>
                <w:lang w:val="en-US"/>
              </w:rPr>
            </w:pPr>
            <w:r w:rsidRPr="00D50D27">
              <w:rPr>
                <w:lang w:val="en-US"/>
              </w:rPr>
              <w:t xml:space="preserve">6a. Admin </w:t>
            </w:r>
            <w:proofErr w:type="spellStart"/>
            <w:r w:rsidRPr="00D50D27">
              <w:rPr>
                <w:lang w:val="en-US"/>
              </w:rPr>
              <w:t>không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chọn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nút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đồng</w:t>
            </w:r>
            <w:proofErr w:type="spellEnd"/>
            <w:r w:rsidRPr="00D50D27">
              <w:rPr>
                <w:lang w:val="en-US"/>
              </w:rPr>
              <w:t xml:space="preserve"> ý</w:t>
            </w:r>
          </w:p>
          <w:p w14:paraId="02D34A40" w14:textId="77777777" w:rsidR="00C22AF8" w:rsidRPr="00D50D27" w:rsidRDefault="00C22AF8" w:rsidP="00876526">
            <w:pPr>
              <w:pStyle w:val="ListParagraph"/>
              <w:numPr>
                <w:ilvl w:val="0"/>
                <w:numId w:val="46"/>
              </w:numPr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Hệ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thống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không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thực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hiện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xoá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bài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kiểm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tra</w:t>
            </w:r>
            <w:proofErr w:type="spellEnd"/>
          </w:p>
          <w:p w14:paraId="7ED43ABC" w14:textId="77777777" w:rsidR="00C22AF8" w:rsidRPr="00D50D27" w:rsidRDefault="00C22AF8" w:rsidP="00876526">
            <w:pPr>
              <w:pStyle w:val="ListParagraph"/>
              <w:numPr>
                <w:ilvl w:val="0"/>
                <w:numId w:val="46"/>
              </w:numPr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Hệ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thống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hiện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lại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 w:rsidRPr="00D50D27">
              <w:rPr>
                <w:lang w:val="en-US"/>
              </w:rPr>
              <w:t xml:space="preserve"> </w:t>
            </w:r>
          </w:p>
          <w:p w14:paraId="2EDE3510" w14:textId="77777777" w:rsidR="00C22AF8" w:rsidRPr="00D50D27" w:rsidRDefault="00C22AF8" w:rsidP="00925E8A">
            <w:pPr>
              <w:rPr>
                <w:lang w:val="en-US"/>
              </w:rPr>
            </w:pPr>
            <w:r w:rsidRPr="00D50D27">
              <w:rPr>
                <w:lang w:val="en-US"/>
              </w:rPr>
              <w:t xml:space="preserve">7a. </w:t>
            </w:r>
            <w:proofErr w:type="spellStart"/>
            <w:r w:rsidRPr="00D50D27">
              <w:rPr>
                <w:lang w:val="en-US"/>
              </w:rPr>
              <w:t>Hệ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thống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thực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hiện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xoá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bài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</w:p>
          <w:p w14:paraId="1DA66D79" w14:textId="77777777" w:rsidR="00C22AF8" w:rsidRPr="00D50D27" w:rsidRDefault="00C22AF8" w:rsidP="00876526">
            <w:pPr>
              <w:pStyle w:val="ListParagraph"/>
              <w:numPr>
                <w:ilvl w:val="0"/>
                <w:numId w:val="45"/>
              </w:numPr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Hệ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thống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thông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báo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đã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xoá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bài</w:t>
            </w:r>
            <w:proofErr w:type="spellEnd"/>
            <w:r w:rsidRPr="00D50D27">
              <w:rPr>
                <w:lang w:val="en-US"/>
              </w:rPr>
              <w:t xml:space="preserve"> </w:t>
            </w:r>
          </w:p>
          <w:p w14:paraId="14C27973" w14:textId="77777777" w:rsidR="00C22AF8" w:rsidRPr="00D50D27" w:rsidRDefault="00C22AF8" w:rsidP="00925E8A">
            <w:pPr>
              <w:pStyle w:val="ListParagraph"/>
              <w:rPr>
                <w:lang w:val="en-US"/>
              </w:rPr>
            </w:pPr>
          </w:p>
        </w:tc>
      </w:tr>
      <w:tr w:rsidR="00C22AF8" w:rsidRPr="00D50D27" w14:paraId="093ACB91" w14:textId="77777777" w:rsidTr="00925E8A">
        <w:tc>
          <w:tcPr>
            <w:tcW w:w="4621" w:type="dxa"/>
          </w:tcPr>
          <w:p w14:paraId="104502F5" w14:textId="77777777" w:rsidR="00C22AF8" w:rsidRPr="00D50D27" w:rsidRDefault="00C22AF8" w:rsidP="00925E8A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Yêu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cầu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đặc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biệt</w:t>
            </w:r>
            <w:proofErr w:type="spellEnd"/>
          </w:p>
        </w:tc>
        <w:tc>
          <w:tcPr>
            <w:tcW w:w="4622" w:type="dxa"/>
          </w:tcPr>
          <w:p w14:paraId="428F2993" w14:textId="77777777" w:rsidR="00C22AF8" w:rsidRPr="00D50D27" w:rsidRDefault="00C22AF8" w:rsidP="00925E8A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Không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có</w:t>
            </w:r>
            <w:proofErr w:type="spellEnd"/>
          </w:p>
        </w:tc>
      </w:tr>
      <w:tr w:rsidR="00C22AF8" w:rsidRPr="00D50D27" w14:paraId="2677C936" w14:textId="77777777" w:rsidTr="00925E8A">
        <w:tc>
          <w:tcPr>
            <w:tcW w:w="4621" w:type="dxa"/>
          </w:tcPr>
          <w:p w14:paraId="2FA02104" w14:textId="77777777" w:rsidR="00C22AF8" w:rsidRPr="00D50D27" w:rsidRDefault="00C22AF8" w:rsidP="00925E8A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Trạng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thái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hệ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thống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trước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khi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tìm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kiếm</w:t>
            </w:r>
            <w:proofErr w:type="spellEnd"/>
          </w:p>
        </w:tc>
        <w:tc>
          <w:tcPr>
            <w:tcW w:w="4622" w:type="dxa"/>
          </w:tcPr>
          <w:p w14:paraId="2D1F57CB" w14:textId="77777777" w:rsidR="00C22AF8" w:rsidRPr="00D50D27" w:rsidRDefault="00C22AF8" w:rsidP="00925E8A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Trước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đó</w:t>
            </w:r>
            <w:proofErr w:type="spellEnd"/>
            <w:r w:rsidRPr="00D50D27">
              <w:rPr>
                <w:lang w:val="en-US"/>
              </w:rPr>
              <w:t xml:space="preserve"> admin </w:t>
            </w:r>
            <w:proofErr w:type="spellStart"/>
            <w:r w:rsidRPr="00D50D27">
              <w:rPr>
                <w:lang w:val="en-US"/>
              </w:rPr>
              <w:t>phải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đăng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nhập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thành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công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vào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tài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khoản</w:t>
            </w:r>
            <w:proofErr w:type="spellEnd"/>
          </w:p>
        </w:tc>
      </w:tr>
      <w:tr w:rsidR="00C22AF8" w:rsidRPr="00D50D27" w14:paraId="1D488809" w14:textId="77777777" w:rsidTr="00925E8A">
        <w:tc>
          <w:tcPr>
            <w:tcW w:w="4621" w:type="dxa"/>
          </w:tcPr>
          <w:p w14:paraId="5C6ED483" w14:textId="77777777" w:rsidR="00C22AF8" w:rsidRPr="00D50D27" w:rsidRDefault="00C22AF8" w:rsidP="00925E8A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Trạng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thái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hệ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thống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sau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khi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thực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hiện</w:t>
            </w:r>
            <w:proofErr w:type="spellEnd"/>
          </w:p>
        </w:tc>
        <w:tc>
          <w:tcPr>
            <w:tcW w:w="4622" w:type="dxa"/>
          </w:tcPr>
          <w:p w14:paraId="22DB92C3" w14:textId="5FC14488" w:rsidR="00C22AF8" w:rsidRPr="00D50D27" w:rsidRDefault="00C22AF8" w:rsidP="00876526">
            <w:pPr>
              <w:pStyle w:val="ListParagraph"/>
              <w:numPr>
                <w:ilvl w:val="0"/>
                <w:numId w:val="48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Thành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công</w:t>
            </w:r>
            <w:proofErr w:type="spellEnd"/>
            <w:r w:rsidRPr="00D50D27">
              <w:rPr>
                <w:lang w:val="en-US"/>
              </w:rPr>
              <w:t xml:space="preserve">: </w:t>
            </w:r>
            <w:proofErr w:type="spellStart"/>
            <w:r w:rsidRPr="00D50D27">
              <w:rPr>
                <w:lang w:val="en-US"/>
              </w:rPr>
              <w:t>Hệ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thống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hiển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thị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bài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kiểm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tra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đã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được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xoá</w:t>
            </w:r>
            <w:proofErr w:type="spellEnd"/>
          </w:p>
          <w:p w14:paraId="5C9A0F44" w14:textId="779D11D0" w:rsidR="00C22AF8" w:rsidRPr="00D50D27" w:rsidRDefault="00C22AF8" w:rsidP="00876526">
            <w:pPr>
              <w:pStyle w:val="ListParagraph"/>
              <w:numPr>
                <w:ilvl w:val="0"/>
                <w:numId w:val="48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Thất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bại</w:t>
            </w:r>
            <w:proofErr w:type="spellEnd"/>
            <w:r w:rsidRPr="00D50D27">
              <w:rPr>
                <w:lang w:val="en-US"/>
              </w:rPr>
              <w:t xml:space="preserve">: </w:t>
            </w:r>
            <w:proofErr w:type="spellStart"/>
            <w:r w:rsidRPr="00D50D27">
              <w:rPr>
                <w:lang w:val="en-US"/>
              </w:rPr>
              <w:t>Hệ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hiển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thị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bài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đã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được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xoá</w:t>
            </w:r>
            <w:proofErr w:type="spellEnd"/>
          </w:p>
        </w:tc>
      </w:tr>
      <w:tr w:rsidR="00C22AF8" w:rsidRPr="00D50D27" w14:paraId="55F923B4" w14:textId="77777777" w:rsidTr="00925E8A">
        <w:tc>
          <w:tcPr>
            <w:tcW w:w="4621" w:type="dxa"/>
          </w:tcPr>
          <w:p w14:paraId="02977D11" w14:textId="77777777" w:rsidR="00C22AF8" w:rsidRPr="00D50D27" w:rsidRDefault="00C22AF8" w:rsidP="00925E8A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Điểm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mở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rộng</w:t>
            </w:r>
            <w:proofErr w:type="spellEnd"/>
          </w:p>
        </w:tc>
        <w:tc>
          <w:tcPr>
            <w:tcW w:w="4622" w:type="dxa"/>
          </w:tcPr>
          <w:p w14:paraId="08A5A6B5" w14:textId="77777777" w:rsidR="00C22AF8" w:rsidRPr="00D50D27" w:rsidRDefault="00C22AF8" w:rsidP="00925E8A">
            <w:pPr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Không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có</w:t>
            </w:r>
            <w:proofErr w:type="spellEnd"/>
          </w:p>
        </w:tc>
      </w:tr>
      <w:bookmarkEnd w:id="9"/>
    </w:tbl>
    <w:p w14:paraId="51DA679F" w14:textId="77777777" w:rsidR="00C97CDC" w:rsidRPr="00AE7B44" w:rsidRDefault="00C97CDC" w:rsidP="00C97CDC">
      <w:pPr>
        <w:rPr>
          <w:lang w:val="en-US"/>
        </w:rPr>
      </w:pPr>
    </w:p>
    <w:p w14:paraId="1640D891" w14:textId="2B8DC45C" w:rsidR="003110EB" w:rsidRPr="00AE7B44" w:rsidRDefault="003110EB">
      <w:pPr>
        <w:rPr>
          <w:lang w:val="en-US"/>
        </w:rPr>
      </w:pPr>
    </w:p>
    <w:sectPr w:rsidR="003110EB" w:rsidRPr="00AE7B44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52EE4" w14:textId="77777777" w:rsidR="00876526" w:rsidRDefault="00876526">
      <w:r>
        <w:separator/>
      </w:r>
    </w:p>
  </w:endnote>
  <w:endnote w:type="continuationSeparator" w:id="0">
    <w:p w14:paraId="205F7D12" w14:textId="77777777" w:rsidR="00876526" w:rsidRDefault="00876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EBF85" w14:textId="77777777" w:rsidR="00C97CDC" w:rsidRDefault="00C97CDC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28A00DC8" wp14:editId="1F3D6E80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C97CDC" w14:paraId="3A3CB4FE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22346F2D" w14:textId="77777777" w:rsidR="00C97CDC" w:rsidRPr="007A1DE8" w:rsidRDefault="00C97CDC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78ABEE9B" wp14:editId="76EDB694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099E03F" w14:textId="77777777" w:rsidR="00C97CDC" w:rsidRPr="00B871C5" w:rsidRDefault="00C97CD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45F84186" w14:textId="77777777" w:rsidR="00C97CDC" w:rsidRDefault="00C97C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7740B" w14:textId="77777777" w:rsidR="00876526" w:rsidRDefault="00876526">
      <w:r>
        <w:separator/>
      </w:r>
    </w:p>
  </w:footnote>
  <w:footnote w:type="continuationSeparator" w:id="0">
    <w:p w14:paraId="014C8D5F" w14:textId="77777777" w:rsidR="00876526" w:rsidRDefault="008765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DC1B" w14:textId="77777777" w:rsidR="00C97CDC" w:rsidRDefault="00C97CDC" w:rsidP="00FC77E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DFC81A" wp14:editId="580C696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711F02" id="Freeform 1" o:spid="_x0000_s1026" style="position:absolute;margin-left:0;margin-top:0;width:93.15pt;height:815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6F33A991" wp14:editId="2BFD1F21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504B5D9" w14:textId="77777777" w:rsidR="00C97CDC" w:rsidRDefault="00C97CDC" w:rsidP="00FC77E2">
    <w:pPr>
      <w:pStyle w:val="Title"/>
      <w:rPr>
        <w:lang w:val="en-US"/>
      </w:rPr>
    </w:pPr>
  </w:p>
  <w:p w14:paraId="50C12EF5" w14:textId="77777777" w:rsidR="00C97CDC" w:rsidRPr="003B1A2B" w:rsidRDefault="00C97CDC" w:rsidP="00FC77E2">
    <w:pPr>
      <w:rPr>
        <w:lang w:val="en-US"/>
      </w:rPr>
    </w:pPr>
  </w:p>
  <w:p w14:paraId="1E3340DA" w14:textId="77777777" w:rsidR="00C97CDC" w:rsidRPr="00F53DBB" w:rsidRDefault="00C97CDC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2F4BA87D" w14:textId="77777777" w:rsidR="00C97CDC" w:rsidRPr="0040293A" w:rsidRDefault="00C97CDC" w:rsidP="00FC77E2">
    <w:pPr>
      <w:pStyle w:val="Header"/>
      <w:rPr>
        <w:rFonts w:eastAsia="Tahoma"/>
      </w:rPr>
    </w:pPr>
  </w:p>
  <w:p w14:paraId="048B8D38" w14:textId="77777777" w:rsidR="00C97CDC" w:rsidRPr="00FC77E2" w:rsidRDefault="00C97CDC" w:rsidP="00FC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346DB" w14:textId="77777777" w:rsidR="00C97CDC" w:rsidRDefault="00C97CDC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12C4EADC" wp14:editId="2772C2E7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C97CDC" w14:paraId="76711D7A" w14:textId="77777777" w:rsidTr="008D3541">
      <w:tc>
        <w:tcPr>
          <w:tcW w:w="6623" w:type="dxa"/>
          <w:shd w:val="clear" w:color="auto" w:fill="auto"/>
        </w:tcPr>
        <w:p w14:paraId="2462052B" w14:textId="77777777" w:rsidR="00C97CDC" w:rsidRPr="008D3541" w:rsidRDefault="00C97CDC">
          <w:pPr>
            <w:pStyle w:val="Header"/>
            <w:rPr>
              <w:color w:val="0000FF"/>
              <w:lang w:val="en-US"/>
            </w:rPr>
          </w:pPr>
          <w:r w:rsidRPr="008D3541">
            <w:rPr>
              <w:color w:val="0000FF"/>
              <w:lang w:val="en-US"/>
            </w:rPr>
            <w:t>&lt;</w:t>
          </w:r>
          <w:proofErr w:type="spellStart"/>
          <w:r w:rsidRPr="008D3541">
            <w:rPr>
              <w:color w:val="0000FF"/>
              <w:lang w:val="en-US"/>
            </w:rPr>
            <w:t>Tên</w:t>
          </w:r>
          <w:proofErr w:type="spellEnd"/>
          <w:r w:rsidRPr="008D3541">
            <w:rPr>
              <w:color w:val="0000FF"/>
              <w:lang w:val="en-US"/>
            </w:rPr>
            <w:t xml:space="preserve"> </w:t>
          </w:r>
          <w:proofErr w:type="spellStart"/>
          <w:r w:rsidRPr="008D3541">
            <w:rPr>
              <w:color w:val="0000FF"/>
              <w:lang w:val="en-US"/>
            </w:rPr>
            <w:t>đề</w:t>
          </w:r>
          <w:proofErr w:type="spellEnd"/>
          <w:r w:rsidRPr="008D3541">
            <w:rPr>
              <w:color w:val="0000FF"/>
              <w:lang w:val="en-US"/>
            </w:rPr>
            <w:t xml:space="preserve"> </w:t>
          </w:r>
          <w:proofErr w:type="spellStart"/>
          <w:r w:rsidRPr="008D3541">
            <w:rPr>
              <w:color w:val="0000FF"/>
              <w:lang w:val="en-US"/>
            </w:rPr>
            <w:t>tài</w:t>
          </w:r>
          <w:proofErr w:type="spellEnd"/>
          <w:r w:rsidRPr="008D3541"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14:paraId="5F6D12A5" w14:textId="77777777" w:rsidR="00C97CDC" w:rsidRPr="008D3541" w:rsidRDefault="00C97CD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Pr="008D3541">
            <w:rPr>
              <w:color w:val="0000FF"/>
              <w:lang w:val="en-US"/>
            </w:rPr>
            <w:t>&lt;</w:t>
          </w:r>
          <w:proofErr w:type="spellStart"/>
          <w:r w:rsidRPr="008D3541">
            <w:rPr>
              <w:color w:val="0000FF"/>
              <w:lang w:val="en-US"/>
            </w:rPr>
            <w:t>x.y</w:t>
          </w:r>
          <w:proofErr w:type="spellEnd"/>
          <w:r w:rsidRPr="008D3541">
            <w:rPr>
              <w:color w:val="0000FF"/>
              <w:lang w:val="en-US"/>
            </w:rPr>
            <w:t>&gt;</w:t>
          </w:r>
        </w:p>
      </w:tc>
    </w:tr>
    <w:tr w:rsidR="00C97CDC" w14:paraId="64538F82" w14:textId="77777777" w:rsidTr="008D3541">
      <w:tc>
        <w:tcPr>
          <w:tcW w:w="6623" w:type="dxa"/>
          <w:shd w:val="clear" w:color="auto" w:fill="auto"/>
        </w:tcPr>
        <w:p w14:paraId="6C84D3D8" w14:textId="77777777" w:rsidR="00C97CDC" w:rsidRPr="008D3541" w:rsidRDefault="00C97CD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Mô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hình</w:t>
          </w:r>
          <w:proofErr w:type="spellEnd"/>
          <w:r w:rsidRPr="008D3541">
            <w:rPr>
              <w:lang w:val="en-US"/>
            </w:rPr>
            <w:t xml:space="preserve"> Use case</w:t>
          </w:r>
        </w:p>
      </w:tc>
      <w:tc>
        <w:tcPr>
          <w:tcW w:w="2845" w:type="dxa"/>
          <w:shd w:val="clear" w:color="auto" w:fill="auto"/>
        </w:tcPr>
        <w:p w14:paraId="3EBFEF7E" w14:textId="77777777" w:rsidR="00C97CDC" w:rsidRPr="008D3541" w:rsidRDefault="00C97CD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Pr="008D3541">
            <w:rPr>
              <w:color w:val="0000FF"/>
              <w:lang w:val="en-US"/>
            </w:rPr>
            <w:t>&lt;dd/mm/</w:t>
          </w:r>
          <w:proofErr w:type="spellStart"/>
          <w:r w:rsidRPr="008D3541">
            <w:rPr>
              <w:color w:val="0000FF"/>
              <w:lang w:val="en-US"/>
            </w:rPr>
            <w:t>yyyy</w:t>
          </w:r>
          <w:proofErr w:type="spellEnd"/>
          <w:r w:rsidRPr="008D3541">
            <w:rPr>
              <w:color w:val="0000FF"/>
              <w:lang w:val="en-US"/>
            </w:rPr>
            <w:t>&gt;</w:t>
          </w:r>
        </w:p>
      </w:tc>
    </w:tr>
  </w:tbl>
  <w:p w14:paraId="74B56D27" w14:textId="77777777" w:rsidR="00C97CDC" w:rsidRPr="007A1DE8" w:rsidRDefault="00C97CD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080ECA"/>
    <w:multiLevelType w:val="hybridMultilevel"/>
    <w:tmpl w:val="135E5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A1331"/>
    <w:multiLevelType w:val="hybridMultilevel"/>
    <w:tmpl w:val="29E6B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36C8E"/>
    <w:multiLevelType w:val="hybridMultilevel"/>
    <w:tmpl w:val="421CB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870D5"/>
    <w:multiLevelType w:val="hybridMultilevel"/>
    <w:tmpl w:val="0D70B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712C2"/>
    <w:multiLevelType w:val="hybridMultilevel"/>
    <w:tmpl w:val="B7969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47E29"/>
    <w:multiLevelType w:val="hybridMultilevel"/>
    <w:tmpl w:val="85F4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50367"/>
    <w:multiLevelType w:val="hybridMultilevel"/>
    <w:tmpl w:val="D4D0D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F25DF"/>
    <w:multiLevelType w:val="multilevel"/>
    <w:tmpl w:val="87E6EE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AE20A07"/>
    <w:multiLevelType w:val="hybridMultilevel"/>
    <w:tmpl w:val="4A483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B1FF6"/>
    <w:multiLevelType w:val="hybridMultilevel"/>
    <w:tmpl w:val="A1C46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D7892"/>
    <w:multiLevelType w:val="hybridMultilevel"/>
    <w:tmpl w:val="05B8B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077C5"/>
    <w:multiLevelType w:val="hybridMultilevel"/>
    <w:tmpl w:val="3906F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46506F"/>
    <w:multiLevelType w:val="hybridMultilevel"/>
    <w:tmpl w:val="058C4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22ADD"/>
    <w:multiLevelType w:val="hybridMultilevel"/>
    <w:tmpl w:val="551A2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A95905"/>
    <w:multiLevelType w:val="hybridMultilevel"/>
    <w:tmpl w:val="29E6B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C7176E"/>
    <w:multiLevelType w:val="multilevel"/>
    <w:tmpl w:val="8BCA55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2FF505D2"/>
    <w:multiLevelType w:val="hybridMultilevel"/>
    <w:tmpl w:val="29E6B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404F6E"/>
    <w:multiLevelType w:val="hybridMultilevel"/>
    <w:tmpl w:val="8AD82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A3EF4"/>
    <w:multiLevelType w:val="hybridMultilevel"/>
    <w:tmpl w:val="0C88F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032C8E"/>
    <w:multiLevelType w:val="hybridMultilevel"/>
    <w:tmpl w:val="2F94C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4823D0"/>
    <w:multiLevelType w:val="multilevel"/>
    <w:tmpl w:val="FBA81A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0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D204082"/>
    <w:multiLevelType w:val="hybridMultilevel"/>
    <w:tmpl w:val="55004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D730E4"/>
    <w:multiLevelType w:val="hybridMultilevel"/>
    <w:tmpl w:val="52F61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ED756A"/>
    <w:multiLevelType w:val="hybridMultilevel"/>
    <w:tmpl w:val="8F8C8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FD159B"/>
    <w:multiLevelType w:val="hybridMultilevel"/>
    <w:tmpl w:val="EDF45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0666D"/>
    <w:multiLevelType w:val="hybridMultilevel"/>
    <w:tmpl w:val="BFFE0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EB79F1"/>
    <w:multiLevelType w:val="hybridMultilevel"/>
    <w:tmpl w:val="C83C2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B94C13"/>
    <w:multiLevelType w:val="hybridMultilevel"/>
    <w:tmpl w:val="6ED0B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C374A6"/>
    <w:multiLevelType w:val="multilevel"/>
    <w:tmpl w:val="89DE9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53135647"/>
    <w:multiLevelType w:val="hybridMultilevel"/>
    <w:tmpl w:val="4A16C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A4D5E"/>
    <w:multiLevelType w:val="hybridMultilevel"/>
    <w:tmpl w:val="61A80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3315B"/>
    <w:multiLevelType w:val="hybridMultilevel"/>
    <w:tmpl w:val="6CDCC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5E0A7A14"/>
    <w:multiLevelType w:val="hybridMultilevel"/>
    <w:tmpl w:val="14CAE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C74B12"/>
    <w:multiLevelType w:val="hybridMultilevel"/>
    <w:tmpl w:val="B3FA1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D265BD"/>
    <w:multiLevelType w:val="hybridMultilevel"/>
    <w:tmpl w:val="37CAC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704CD6"/>
    <w:multiLevelType w:val="hybridMultilevel"/>
    <w:tmpl w:val="AC2ED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ED0393"/>
    <w:multiLevelType w:val="hybridMultilevel"/>
    <w:tmpl w:val="399A1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AB709A"/>
    <w:multiLevelType w:val="hybridMultilevel"/>
    <w:tmpl w:val="10448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97170"/>
    <w:multiLevelType w:val="hybridMultilevel"/>
    <w:tmpl w:val="1FDA5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880C89"/>
    <w:multiLevelType w:val="hybridMultilevel"/>
    <w:tmpl w:val="BB729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0974C7"/>
    <w:multiLevelType w:val="hybridMultilevel"/>
    <w:tmpl w:val="37CAC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4D31F2"/>
    <w:multiLevelType w:val="hybridMultilevel"/>
    <w:tmpl w:val="29E6B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6257F5"/>
    <w:multiLevelType w:val="hybridMultilevel"/>
    <w:tmpl w:val="421CB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427CB6"/>
    <w:multiLevelType w:val="hybridMultilevel"/>
    <w:tmpl w:val="80F4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6B0302"/>
    <w:multiLevelType w:val="hybridMultilevel"/>
    <w:tmpl w:val="177E7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E942FD"/>
    <w:multiLevelType w:val="hybridMultilevel"/>
    <w:tmpl w:val="848C7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21D015C"/>
    <w:multiLevelType w:val="hybridMultilevel"/>
    <w:tmpl w:val="89F2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490FAC"/>
    <w:multiLevelType w:val="hybridMultilevel"/>
    <w:tmpl w:val="DE062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A5D071D"/>
    <w:multiLevelType w:val="hybridMultilevel"/>
    <w:tmpl w:val="9C0C0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C964BB3"/>
    <w:multiLevelType w:val="hybridMultilevel"/>
    <w:tmpl w:val="CB2AC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3"/>
  </w:num>
  <w:num w:numId="3">
    <w:abstractNumId w:val="29"/>
  </w:num>
  <w:num w:numId="4">
    <w:abstractNumId w:val="12"/>
  </w:num>
  <w:num w:numId="5">
    <w:abstractNumId w:val="35"/>
  </w:num>
  <w:num w:numId="6">
    <w:abstractNumId w:val="3"/>
  </w:num>
  <w:num w:numId="7">
    <w:abstractNumId w:val="44"/>
  </w:num>
  <w:num w:numId="8">
    <w:abstractNumId w:val="16"/>
  </w:num>
  <w:num w:numId="9">
    <w:abstractNumId w:val="27"/>
  </w:num>
  <w:num w:numId="10">
    <w:abstractNumId w:val="32"/>
  </w:num>
  <w:num w:numId="11">
    <w:abstractNumId w:val="18"/>
  </w:num>
  <w:num w:numId="12">
    <w:abstractNumId w:val="40"/>
  </w:num>
  <w:num w:numId="13">
    <w:abstractNumId w:val="25"/>
  </w:num>
  <w:num w:numId="14">
    <w:abstractNumId w:val="45"/>
  </w:num>
  <w:num w:numId="15">
    <w:abstractNumId w:val="47"/>
  </w:num>
  <w:num w:numId="16">
    <w:abstractNumId w:val="43"/>
  </w:num>
  <w:num w:numId="17">
    <w:abstractNumId w:val="17"/>
  </w:num>
  <w:num w:numId="18">
    <w:abstractNumId w:val="15"/>
  </w:num>
  <w:num w:numId="19">
    <w:abstractNumId w:val="2"/>
  </w:num>
  <w:num w:numId="20">
    <w:abstractNumId w:val="8"/>
  </w:num>
  <w:num w:numId="21">
    <w:abstractNumId w:val="22"/>
  </w:num>
  <w:num w:numId="22">
    <w:abstractNumId w:val="51"/>
  </w:num>
  <w:num w:numId="23">
    <w:abstractNumId w:val="10"/>
  </w:num>
  <w:num w:numId="24">
    <w:abstractNumId w:val="50"/>
  </w:num>
  <w:num w:numId="25">
    <w:abstractNumId w:val="6"/>
  </w:num>
  <w:num w:numId="26">
    <w:abstractNumId w:val="48"/>
  </w:num>
  <w:num w:numId="27">
    <w:abstractNumId w:val="24"/>
  </w:num>
  <w:num w:numId="28">
    <w:abstractNumId w:val="26"/>
  </w:num>
  <w:num w:numId="29">
    <w:abstractNumId w:val="34"/>
  </w:num>
  <w:num w:numId="30">
    <w:abstractNumId w:val="49"/>
  </w:num>
  <w:num w:numId="31">
    <w:abstractNumId w:val="21"/>
  </w:num>
  <w:num w:numId="32">
    <w:abstractNumId w:val="7"/>
  </w:num>
  <w:num w:numId="33">
    <w:abstractNumId w:val="38"/>
  </w:num>
  <w:num w:numId="34">
    <w:abstractNumId w:val="23"/>
  </w:num>
  <w:num w:numId="35">
    <w:abstractNumId w:val="14"/>
  </w:num>
  <w:num w:numId="36">
    <w:abstractNumId w:val="30"/>
  </w:num>
  <w:num w:numId="37">
    <w:abstractNumId w:val="37"/>
  </w:num>
  <w:num w:numId="38">
    <w:abstractNumId w:val="42"/>
  </w:num>
  <w:num w:numId="39">
    <w:abstractNumId w:val="36"/>
  </w:num>
  <w:num w:numId="40">
    <w:abstractNumId w:val="4"/>
  </w:num>
  <w:num w:numId="41">
    <w:abstractNumId w:val="19"/>
  </w:num>
  <w:num w:numId="42">
    <w:abstractNumId w:val="31"/>
  </w:num>
  <w:num w:numId="43">
    <w:abstractNumId w:val="11"/>
  </w:num>
  <w:num w:numId="44">
    <w:abstractNumId w:val="5"/>
  </w:num>
  <w:num w:numId="45">
    <w:abstractNumId w:val="13"/>
  </w:num>
  <w:num w:numId="46">
    <w:abstractNumId w:val="39"/>
  </w:num>
  <w:num w:numId="47">
    <w:abstractNumId w:val="20"/>
  </w:num>
  <w:num w:numId="48">
    <w:abstractNumId w:val="46"/>
  </w:num>
  <w:num w:numId="49">
    <w:abstractNumId w:val="28"/>
  </w:num>
  <w:num w:numId="50">
    <w:abstractNumId w:val="41"/>
  </w:num>
  <w:num w:numId="51">
    <w:abstractNumId w:val="9"/>
  </w:num>
  <w:num w:numId="52">
    <w:abstractNumId w:val="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30B68"/>
    <w:rsid w:val="000519D9"/>
    <w:rsid w:val="00057033"/>
    <w:rsid w:val="000C0CA8"/>
    <w:rsid w:val="001523E8"/>
    <w:rsid w:val="001639B1"/>
    <w:rsid w:val="00185356"/>
    <w:rsid w:val="002160F2"/>
    <w:rsid w:val="00221A67"/>
    <w:rsid w:val="00251D99"/>
    <w:rsid w:val="002A5991"/>
    <w:rsid w:val="002F3120"/>
    <w:rsid w:val="00301562"/>
    <w:rsid w:val="003110EB"/>
    <w:rsid w:val="0031511D"/>
    <w:rsid w:val="003509B1"/>
    <w:rsid w:val="003548A8"/>
    <w:rsid w:val="003663DD"/>
    <w:rsid w:val="003701D7"/>
    <w:rsid w:val="003747E6"/>
    <w:rsid w:val="003B2AA1"/>
    <w:rsid w:val="004176B5"/>
    <w:rsid w:val="00435847"/>
    <w:rsid w:val="004A507A"/>
    <w:rsid w:val="004B7CC9"/>
    <w:rsid w:val="004E4257"/>
    <w:rsid w:val="005802A5"/>
    <w:rsid w:val="005F33EF"/>
    <w:rsid w:val="0060493B"/>
    <w:rsid w:val="006257BE"/>
    <w:rsid w:val="00644FD5"/>
    <w:rsid w:val="00655316"/>
    <w:rsid w:val="006855DC"/>
    <w:rsid w:val="006D573A"/>
    <w:rsid w:val="006E420F"/>
    <w:rsid w:val="006E56E2"/>
    <w:rsid w:val="007338F6"/>
    <w:rsid w:val="00754C73"/>
    <w:rsid w:val="00765345"/>
    <w:rsid w:val="00780709"/>
    <w:rsid w:val="007A1DE8"/>
    <w:rsid w:val="007F21C9"/>
    <w:rsid w:val="008243D9"/>
    <w:rsid w:val="00876526"/>
    <w:rsid w:val="008802F9"/>
    <w:rsid w:val="008D3541"/>
    <w:rsid w:val="00984338"/>
    <w:rsid w:val="0099744F"/>
    <w:rsid w:val="009B2AFC"/>
    <w:rsid w:val="009F47F5"/>
    <w:rsid w:val="00A23833"/>
    <w:rsid w:val="00A544E7"/>
    <w:rsid w:val="00A638EF"/>
    <w:rsid w:val="00AA02AA"/>
    <w:rsid w:val="00AC3388"/>
    <w:rsid w:val="00AE7B44"/>
    <w:rsid w:val="00AF42AB"/>
    <w:rsid w:val="00B07BF9"/>
    <w:rsid w:val="00B1776A"/>
    <w:rsid w:val="00B871C5"/>
    <w:rsid w:val="00B97A00"/>
    <w:rsid w:val="00BA64F0"/>
    <w:rsid w:val="00BB0769"/>
    <w:rsid w:val="00BB5444"/>
    <w:rsid w:val="00BD58FC"/>
    <w:rsid w:val="00C22AF8"/>
    <w:rsid w:val="00C74D6D"/>
    <w:rsid w:val="00C97CDC"/>
    <w:rsid w:val="00CA52C8"/>
    <w:rsid w:val="00CD198F"/>
    <w:rsid w:val="00CF3500"/>
    <w:rsid w:val="00D234F3"/>
    <w:rsid w:val="00D532D0"/>
    <w:rsid w:val="00DA2A6D"/>
    <w:rsid w:val="00DC363E"/>
    <w:rsid w:val="00DD57E3"/>
    <w:rsid w:val="00E95D0C"/>
    <w:rsid w:val="00F01929"/>
    <w:rsid w:val="00F34D6A"/>
    <w:rsid w:val="00F677DE"/>
    <w:rsid w:val="00FA2327"/>
    <w:rsid w:val="00FB3FFD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C95BF2"/>
  <w15:docId w15:val="{187DAFF4-CD76-44D0-A5D7-DBDF107D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366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261</TotalTime>
  <Pages>20</Pages>
  <Words>3177</Words>
  <Characters>18110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21245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DELL</cp:lastModifiedBy>
  <cp:revision>12</cp:revision>
  <cp:lastPrinted>2013-12-07T15:57:00Z</cp:lastPrinted>
  <dcterms:created xsi:type="dcterms:W3CDTF">2013-10-13T11:06:00Z</dcterms:created>
  <dcterms:modified xsi:type="dcterms:W3CDTF">2019-04-01T13:55:00Z</dcterms:modified>
</cp:coreProperties>
</file>