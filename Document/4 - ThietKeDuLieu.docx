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C66B" w14:textId="77777777" w:rsidR="003548A8" w:rsidRDefault="003548A8" w:rsidP="003548A8">
      <w:pPr>
        <w:rPr>
          <w:lang w:val="en-US"/>
        </w:rPr>
      </w:pPr>
    </w:p>
    <w:p w14:paraId="7582D235" w14:textId="77777777" w:rsidR="00301562" w:rsidRDefault="00301562" w:rsidP="003548A8">
      <w:pPr>
        <w:rPr>
          <w:lang w:val="en-US"/>
        </w:rPr>
      </w:pPr>
    </w:p>
    <w:p w14:paraId="36C72534" w14:textId="77777777" w:rsidR="00301562" w:rsidRDefault="00301562" w:rsidP="003548A8">
      <w:pPr>
        <w:rPr>
          <w:lang w:val="en-US"/>
        </w:rPr>
      </w:pPr>
    </w:p>
    <w:p w14:paraId="10EB0FBD" w14:textId="77777777" w:rsidR="00301562" w:rsidRDefault="00301562" w:rsidP="003548A8">
      <w:pPr>
        <w:rPr>
          <w:lang w:val="en-US"/>
        </w:rPr>
      </w:pPr>
    </w:p>
    <w:p w14:paraId="24C782F4" w14:textId="77777777" w:rsidR="00301562" w:rsidRDefault="00301562" w:rsidP="003548A8">
      <w:pPr>
        <w:rPr>
          <w:lang w:val="en-US"/>
        </w:rPr>
      </w:pPr>
    </w:p>
    <w:p w14:paraId="14F79473" w14:textId="77777777" w:rsidR="00301562" w:rsidRDefault="00301562" w:rsidP="003548A8">
      <w:pPr>
        <w:rPr>
          <w:lang w:val="en-US"/>
        </w:rPr>
      </w:pPr>
    </w:p>
    <w:p w14:paraId="7906B007" w14:textId="77777777" w:rsidR="00301562" w:rsidRDefault="00301562" w:rsidP="003548A8">
      <w:pPr>
        <w:rPr>
          <w:lang w:val="en-US"/>
        </w:rPr>
      </w:pPr>
    </w:p>
    <w:p w14:paraId="109BFBD9" w14:textId="77777777" w:rsidR="003548A8" w:rsidRPr="003548A8" w:rsidRDefault="003548A8" w:rsidP="003548A8">
      <w:pPr>
        <w:rPr>
          <w:lang w:val="en-US"/>
        </w:rPr>
      </w:pPr>
    </w:p>
    <w:p w14:paraId="4B197EAF" w14:textId="77777777" w:rsidR="00AD7C91" w:rsidRDefault="00C14AB8" w:rsidP="00AD7C91">
      <w:pPr>
        <w:pStyle w:val="Tiu"/>
        <w:rPr>
          <w:lang w:val="en-US"/>
        </w:rPr>
      </w:pPr>
      <w:r>
        <w:rPr>
          <w:lang w:val="en-US"/>
        </w:rPr>
        <w:t xml:space="preserve">Thiết kế dữ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r w:rsidR="00AD7C91">
        <w:rPr>
          <w:color w:val="0000FF"/>
          <w:lang w:val="en-US"/>
        </w:rPr>
        <w:t xml:space="preserve">Web học tiếng Anh online miễn </w:t>
      </w:r>
      <w:proofErr w:type="spellStart"/>
      <w:r w:rsidR="00AD7C91">
        <w:rPr>
          <w:color w:val="0000FF"/>
          <w:lang w:val="en-US"/>
        </w:rPr>
        <w:t>phí</w:t>
      </w:r>
      <w:proofErr w:type="spellEnd"/>
      <w:r w:rsidR="00AD7C91">
        <w:rPr>
          <w:color w:val="0000FF"/>
          <w:lang w:val="en-US"/>
        </w:rPr>
        <w:t xml:space="preserve"> </w:t>
      </w:r>
      <w:proofErr w:type="spellStart"/>
      <w:r w:rsidR="00AD7C91">
        <w:rPr>
          <w:color w:val="0000FF"/>
          <w:lang w:val="en-US"/>
        </w:rPr>
        <w:t>cho</w:t>
      </w:r>
      <w:proofErr w:type="spellEnd"/>
      <w:r w:rsidR="00AD7C91">
        <w:rPr>
          <w:color w:val="0000FF"/>
          <w:lang w:val="en-US"/>
        </w:rPr>
        <w:t xml:space="preserve"> </w:t>
      </w:r>
      <w:proofErr w:type="spellStart"/>
      <w:r w:rsidR="00AD7C91">
        <w:rPr>
          <w:color w:val="0000FF"/>
          <w:lang w:val="en-US"/>
        </w:rPr>
        <w:t>người</w:t>
      </w:r>
      <w:proofErr w:type="spellEnd"/>
      <w:r w:rsidR="00AD7C91">
        <w:rPr>
          <w:color w:val="0000FF"/>
          <w:lang w:val="en-US"/>
        </w:rPr>
        <w:t xml:space="preserve"> mới bắt đầu</w:t>
      </w:r>
    </w:p>
    <w:p w14:paraId="2C1DEB06" w14:textId="77777777" w:rsidR="00D234F3" w:rsidRDefault="00D234F3" w:rsidP="00AD7C91">
      <w:pPr>
        <w:pStyle w:val="Tiu"/>
        <w:rPr>
          <w:lang w:val="en-US"/>
        </w:rPr>
      </w:pPr>
    </w:p>
    <w:p w14:paraId="12CE0ACB" w14:textId="77777777" w:rsidR="007A1DE8" w:rsidRPr="007A1DE8" w:rsidRDefault="007A1DE8" w:rsidP="007A1DE8">
      <w:pPr>
        <w:rPr>
          <w:lang w:val="en-US"/>
        </w:rPr>
      </w:pPr>
    </w:p>
    <w:p w14:paraId="0580B769" w14:textId="75A02C0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73C3A">
        <w:rPr>
          <w:rFonts w:ascii="Arial" w:hAnsi="Arial"/>
          <w:color w:val="0000FF"/>
          <w:sz w:val="34"/>
          <w:szCs w:val="30"/>
          <w:lang w:val="en-US"/>
        </w:rPr>
        <w:t>3</w:t>
      </w:r>
      <w:r w:rsidR="00AD7C91"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3608EA52" w14:textId="77777777" w:rsidR="00D234F3" w:rsidRDefault="00D234F3">
      <w:pPr>
        <w:pStyle w:val="Tiu"/>
        <w:jc w:val="both"/>
        <w:rPr>
          <w:lang w:val="en-US"/>
        </w:rPr>
      </w:pPr>
    </w:p>
    <w:p w14:paraId="0F1227F4" w14:textId="77777777" w:rsidR="003548A8" w:rsidRDefault="003548A8" w:rsidP="003548A8">
      <w:pPr>
        <w:rPr>
          <w:lang w:val="en-US"/>
        </w:rPr>
      </w:pPr>
    </w:p>
    <w:p w14:paraId="46937F27" w14:textId="77777777" w:rsidR="00301562" w:rsidRDefault="00301562" w:rsidP="003548A8">
      <w:pPr>
        <w:rPr>
          <w:lang w:val="en-US"/>
        </w:rPr>
      </w:pPr>
    </w:p>
    <w:p w14:paraId="2381C7E6" w14:textId="77777777" w:rsidR="00301562" w:rsidRDefault="00301562" w:rsidP="003548A8">
      <w:pPr>
        <w:rPr>
          <w:lang w:val="en-US"/>
        </w:rPr>
      </w:pPr>
    </w:p>
    <w:p w14:paraId="44DE7608" w14:textId="77777777" w:rsidR="00301562" w:rsidRDefault="00301562" w:rsidP="003548A8">
      <w:pPr>
        <w:rPr>
          <w:lang w:val="en-US"/>
        </w:rPr>
      </w:pPr>
    </w:p>
    <w:p w14:paraId="2562E294" w14:textId="77777777" w:rsidR="00301562" w:rsidRDefault="00301562" w:rsidP="003548A8">
      <w:pPr>
        <w:rPr>
          <w:lang w:val="en-US"/>
        </w:rPr>
      </w:pPr>
    </w:p>
    <w:p w14:paraId="5D9B2127" w14:textId="77777777" w:rsidR="00301562" w:rsidRDefault="00301562" w:rsidP="003548A8">
      <w:pPr>
        <w:rPr>
          <w:lang w:val="en-US"/>
        </w:rPr>
      </w:pPr>
    </w:p>
    <w:p w14:paraId="2353C9C2" w14:textId="77777777" w:rsidR="00301562" w:rsidRDefault="00301562" w:rsidP="003548A8">
      <w:pPr>
        <w:rPr>
          <w:lang w:val="en-US"/>
        </w:rPr>
      </w:pPr>
    </w:p>
    <w:p w14:paraId="606FE33A" w14:textId="77777777" w:rsidR="00301562" w:rsidRDefault="00301562" w:rsidP="003548A8">
      <w:pPr>
        <w:rPr>
          <w:lang w:val="en-US"/>
        </w:rPr>
      </w:pPr>
    </w:p>
    <w:p w14:paraId="3F6D1A69" w14:textId="77777777" w:rsidR="00301562" w:rsidRDefault="00301562" w:rsidP="003548A8">
      <w:pPr>
        <w:rPr>
          <w:lang w:val="en-US"/>
        </w:rPr>
      </w:pPr>
    </w:p>
    <w:p w14:paraId="579B0F07" w14:textId="77777777" w:rsidR="003548A8" w:rsidRDefault="003548A8" w:rsidP="003548A8">
      <w:pPr>
        <w:rPr>
          <w:lang w:val="en-US"/>
        </w:rPr>
      </w:pPr>
    </w:p>
    <w:p w14:paraId="729C540F" w14:textId="77777777" w:rsidR="003548A8" w:rsidRDefault="003548A8" w:rsidP="003548A8">
      <w:pPr>
        <w:rPr>
          <w:lang w:val="en-US"/>
        </w:rPr>
      </w:pPr>
    </w:p>
    <w:p w14:paraId="7251BF74" w14:textId="77777777" w:rsidR="003548A8" w:rsidRDefault="003548A8" w:rsidP="003548A8">
      <w:pPr>
        <w:rPr>
          <w:lang w:val="en-US"/>
        </w:rPr>
      </w:pPr>
    </w:p>
    <w:p w14:paraId="452AB6A8" w14:textId="77777777" w:rsidR="003548A8" w:rsidRDefault="003548A8" w:rsidP="003548A8">
      <w:pPr>
        <w:rPr>
          <w:lang w:val="en-US"/>
        </w:rPr>
      </w:pPr>
    </w:p>
    <w:p w14:paraId="12AE2C11" w14:textId="77777777" w:rsidR="003548A8" w:rsidRDefault="003548A8" w:rsidP="003548A8">
      <w:pPr>
        <w:rPr>
          <w:lang w:val="en-US"/>
        </w:rPr>
      </w:pPr>
    </w:p>
    <w:p w14:paraId="3EDD4445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viên thực hiện:</w:t>
      </w:r>
    </w:p>
    <w:p w14:paraId="4990D878" w14:textId="77777777" w:rsidR="00AD7C91" w:rsidRDefault="00AD7C91" w:rsidP="00AD7C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1612241 - Lê Công Hưng</w:t>
      </w:r>
    </w:p>
    <w:p w14:paraId="54CD3F6C" w14:textId="77777777" w:rsidR="00AD7C91" w:rsidRPr="003548A8" w:rsidRDefault="00AD7C91" w:rsidP="00AD7C91">
      <w:pPr>
        <w:jc w:val="center"/>
        <w:rPr>
          <w:sz w:val="30"/>
          <w:szCs w:val="30"/>
          <w:lang w:val="en-US"/>
        </w:rPr>
        <w:sectPr w:rsidR="00AD7C91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1612907- Nguyễn Thị Việt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An</w:t>
      </w:r>
      <w:proofErr w:type="gramEnd"/>
    </w:p>
    <w:p w14:paraId="6106E52E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ghi nhận thay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tài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092F278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73C3A" w:rsidRPr="00E73C3A" w14:paraId="557703D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CE0DB" w14:textId="77777777" w:rsidR="00E95D0C" w:rsidRPr="00E73C3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E73C3A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ADD50" w14:textId="77777777" w:rsidR="00E95D0C" w:rsidRPr="00E73C3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E73C3A">
              <w:rPr>
                <w:rFonts w:eastAsia="SimSun"/>
                <w:b/>
                <w:lang w:val="en-US"/>
              </w:rPr>
              <w:t>Phiên</w:t>
            </w:r>
            <w:proofErr w:type="spellEnd"/>
            <w:r w:rsidRPr="00E73C3A">
              <w:rPr>
                <w:rFonts w:eastAsia="SimSun"/>
                <w:b/>
                <w:lang w:val="en-US"/>
              </w:rPr>
              <w:t xml:space="preserve">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94944" w14:textId="77777777" w:rsidR="00E95D0C" w:rsidRPr="00E73C3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E73C3A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E73C3A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E73C3A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C76D2" w14:textId="77777777" w:rsidR="00E95D0C" w:rsidRPr="00E73C3A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E73C3A">
              <w:rPr>
                <w:rFonts w:eastAsia="SimSun"/>
                <w:b/>
                <w:lang w:val="en-US"/>
              </w:rPr>
              <w:t>Người</w:t>
            </w:r>
            <w:proofErr w:type="spellEnd"/>
            <w:r w:rsidRPr="00E73C3A">
              <w:rPr>
                <w:rFonts w:eastAsia="SimSun"/>
                <w:b/>
                <w:lang w:val="en-US"/>
              </w:rPr>
              <w:t xml:space="preserve"> thay </w:t>
            </w:r>
            <w:proofErr w:type="spellStart"/>
            <w:r w:rsidRPr="00E73C3A"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73C3A" w:rsidRPr="00E73C3A" w14:paraId="776549D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B6017" w14:textId="77777777" w:rsidR="00E95D0C" w:rsidRPr="00E73C3A" w:rsidRDefault="00AD7C91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73C3A">
              <w:rPr>
                <w:rFonts w:eastAsia="SimSun"/>
                <w:lang w:val="en-US"/>
              </w:rPr>
              <w:t>15/5/2019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23E66" w14:textId="77777777" w:rsidR="00E95D0C" w:rsidRPr="00E73C3A" w:rsidRDefault="00AD7C91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73C3A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0CC69" w14:textId="77777777" w:rsidR="00E95D0C" w:rsidRPr="00E73C3A" w:rsidRDefault="00AD7C91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73C3A">
              <w:rPr>
                <w:rFonts w:eastAsia="SimSun"/>
                <w:lang w:val="en-US"/>
              </w:rPr>
              <w:t xml:space="preserve">Vẽ sơ </w:t>
            </w:r>
            <w:proofErr w:type="spellStart"/>
            <w:r w:rsidRPr="00E73C3A">
              <w:rPr>
                <w:rFonts w:eastAsia="SimSun"/>
                <w:lang w:val="en-US"/>
              </w:rPr>
              <w:t>đồ</w:t>
            </w:r>
            <w:proofErr w:type="spellEnd"/>
            <w:r w:rsidRPr="00E73C3A">
              <w:rPr>
                <w:rFonts w:eastAsia="SimSun"/>
                <w:lang w:val="en-US"/>
              </w:rPr>
              <w:t xml:space="preserve">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EAD90" w14:textId="77777777" w:rsidR="00E95D0C" w:rsidRPr="00E73C3A" w:rsidRDefault="00AD7C91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73C3A">
              <w:rPr>
                <w:rFonts w:eastAsia="SimSun"/>
                <w:lang w:val="en-US"/>
              </w:rPr>
              <w:t xml:space="preserve">Nguyễn Thị Việt </w:t>
            </w:r>
            <w:proofErr w:type="gramStart"/>
            <w:r w:rsidRPr="00E73C3A">
              <w:rPr>
                <w:rFonts w:eastAsia="SimSun"/>
                <w:lang w:val="en-US"/>
              </w:rPr>
              <w:t>An</w:t>
            </w:r>
            <w:proofErr w:type="gramEnd"/>
          </w:p>
        </w:tc>
      </w:tr>
      <w:tr w:rsidR="00E73C3A" w:rsidRPr="00E73C3A" w14:paraId="3EDB812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EF030" w14:textId="77777777" w:rsidR="00E95D0C" w:rsidRPr="00E73C3A" w:rsidRDefault="00AD7C91" w:rsidP="00AD7C9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73C3A">
              <w:rPr>
                <w:rFonts w:eastAsia="SimSun"/>
                <w:lang w:val="en-US"/>
              </w:rPr>
              <w:t>12/5/2019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119B6" w14:textId="77777777" w:rsidR="00E95D0C" w:rsidRPr="00E73C3A" w:rsidRDefault="00AD7C91" w:rsidP="00AD7C9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73C3A"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41E67" w14:textId="77777777" w:rsidR="00E95D0C" w:rsidRPr="00E73C3A" w:rsidRDefault="00AD7C91" w:rsidP="00AD7C9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73C3A">
              <w:rPr>
                <w:rFonts w:eastAsia="SimSun"/>
                <w:lang w:val="en-US"/>
              </w:rPr>
              <w:t>Mô</w:t>
            </w:r>
            <w:proofErr w:type="spellEnd"/>
            <w:r w:rsidRPr="00E73C3A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73C3A">
              <w:rPr>
                <w:rFonts w:eastAsia="SimSun"/>
                <w:lang w:val="en-US"/>
              </w:rPr>
              <w:t>tả</w:t>
            </w:r>
            <w:proofErr w:type="spellEnd"/>
            <w:r w:rsidRPr="00E73C3A">
              <w:rPr>
                <w:rFonts w:eastAsia="SimSun"/>
                <w:lang w:val="en-US"/>
              </w:rPr>
              <w:t xml:space="preserve"> chi </w:t>
            </w:r>
            <w:proofErr w:type="spellStart"/>
            <w:r w:rsidRPr="00E73C3A">
              <w:rPr>
                <w:rFonts w:eastAsia="SimSun"/>
                <w:lang w:val="en-US"/>
              </w:rPr>
              <w:t>tiết</w:t>
            </w:r>
            <w:proofErr w:type="spellEnd"/>
            <w:r w:rsidRPr="00E73C3A">
              <w:rPr>
                <w:rFonts w:eastAsia="SimSun"/>
                <w:lang w:val="en-US"/>
              </w:rPr>
              <w:t xml:space="preserve"> các kiểu dữ </w:t>
            </w:r>
            <w:proofErr w:type="spellStart"/>
            <w:r w:rsidRPr="00E73C3A">
              <w:rPr>
                <w:rFonts w:eastAsia="SimSun"/>
                <w:lang w:val="en-US"/>
              </w:rPr>
              <w:t>liệu</w:t>
            </w:r>
            <w:proofErr w:type="spellEnd"/>
            <w:r w:rsidRPr="00E73C3A">
              <w:rPr>
                <w:rFonts w:eastAsia="SimSun"/>
                <w:lang w:val="en-US"/>
              </w:rPr>
              <w:t xml:space="preserve"> trong sơ </w:t>
            </w:r>
            <w:proofErr w:type="spellStart"/>
            <w:r w:rsidRPr="00E73C3A">
              <w:rPr>
                <w:rFonts w:eastAsia="SimSun"/>
                <w:lang w:val="en-US"/>
              </w:rPr>
              <w:t>đồ</w:t>
            </w:r>
            <w:proofErr w:type="spellEnd"/>
            <w:r w:rsidRPr="00E73C3A">
              <w:rPr>
                <w:rFonts w:eastAsia="SimSun"/>
                <w:lang w:val="en-US"/>
              </w:rPr>
              <w:t xml:space="preserve">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F339A" w14:textId="77777777" w:rsidR="00E95D0C" w:rsidRPr="00E73C3A" w:rsidRDefault="00AD7C91" w:rsidP="00AD7C9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73C3A">
              <w:rPr>
                <w:rFonts w:eastAsia="SimSun"/>
                <w:lang w:val="en-US"/>
              </w:rPr>
              <w:t>Lê Công Hưng</w:t>
            </w:r>
          </w:p>
        </w:tc>
      </w:tr>
      <w:tr w:rsidR="00E73C3A" w:rsidRPr="00E73C3A" w14:paraId="4BD1CEA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5F5B" w14:textId="4FBDCC8E" w:rsidR="00E95D0C" w:rsidRPr="00E73C3A" w:rsidRDefault="00E73C3A" w:rsidP="009A2DE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31/5/2019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4E3A6" w14:textId="2037F112" w:rsidR="00E95D0C" w:rsidRPr="00E73C3A" w:rsidRDefault="00E73C3A" w:rsidP="009A2DE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E3CFB" w14:textId="6AA5619D" w:rsidR="00E95D0C" w:rsidRPr="00E73C3A" w:rsidRDefault="00E73C3A" w:rsidP="00E73C3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Cập </w:t>
            </w:r>
            <w:proofErr w:type="spellStart"/>
            <w:r>
              <w:rPr>
                <w:rFonts w:eastAsia="SimSun"/>
                <w:lang w:val="en-US"/>
              </w:rPr>
              <w:t>nhật</w:t>
            </w:r>
            <w:proofErr w:type="spellEnd"/>
            <w:r>
              <w:rPr>
                <w:rFonts w:eastAsia="SimSun"/>
                <w:lang w:val="en-US"/>
              </w:rPr>
              <w:t xml:space="preserve"> báo cáo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0768D" w14:textId="77777777" w:rsidR="00E95D0C" w:rsidRDefault="00E73C3A" w:rsidP="009A2DE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Công Hưng</w:t>
            </w:r>
          </w:p>
          <w:p w14:paraId="58C655AE" w14:textId="6E9F852C" w:rsidR="00E73C3A" w:rsidRPr="00E73C3A" w:rsidRDefault="00E73C3A" w:rsidP="009A2DE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Nguyễn Thị Việt </w:t>
            </w:r>
            <w:proofErr w:type="gramStart"/>
            <w:r>
              <w:rPr>
                <w:rFonts w:eastAsia="SimSun"/>
                <w:lang w:val="en-US"/>
              </w:rPr>
              <w:t>An</w:t>
            </w:r>
            <w:proofErr w:type="gramEnd"/>
          </w:p>
        </w:tc>
      </w:tr>
      <w:tr w:rsidR="00E73C3A" w:rsidRPr="00E73C3A" w14:paraId="3EF15A4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1995C" w14:textId="77777777" w:rsidR="00E95D0C" w:rsidRPr="00E73C3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53D35" w14:textId="77777777" w:rsidR="00E95D0C" w:rsidRPr="00E73C3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EB7A" w14:textId="77777777" w:rsidR="00E95D0C" w:rsidRPr="00E73C3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B7D44" w14:textId="77777777" w:rsidR="00E95D0C" w:rsidRPr="00E73C3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C21B8C0" w14:textId="77777777" w:rsidR="00A23833" w:rsidRDefault="00A23833" w:rsidP="0031511D">
      <w:pPr>
        <w:pStyle w:val="Tiu"/>
        <w:rPr>
          <w:lang w:val="en-US"/>
        </w:rPr>
      </w:pPr>
    </w:p>
    <w:p w14:paraId="44B97EDB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Mục </w:t>
      </w:r>
      <w:proofErr w:type="spellStart"/>
      <w:r>
        <w:rPr>
          <w:lang w:val="en-US"/>
        </w:rPr>
        <w:t>lục</w:t>
      </w:r>
      <w:proofErr w:type="spellEnd"/>
    </w:p>
    <w:p w14:paraId="1B4480FC" w14:textId="77777777" w:rsidR="00C14AB8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Siuktni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Siuktni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2E150CD4" w14:textId="77777777" w:rsidR="00C14AB8" w:rsidRDefault="008218C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Siuktni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Siuktni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7899ED37" w14:textId="77777777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442E4CC5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47F1B56" w14:textId="0234D912" w:rsidR="00C14AB8" w:rsidRDefault="0041303C" w:rsidP="00C14AB8">
      <w:pPr>
        <w:pStyle w:val="u1"/>
        <w:spacing w:line="360" w:lineRule="auto"/>
        <w:jc w:val="both"/>
      </w:pPr>
      <w:bookmarkStart w:id="0" w:name="_Toc176928159"/>
      <w:bookmarkStart w:id="1" w:name="_Toc369451398"/>
      <w:r w:rsidRPr="0041303C">
        <w:lastRenderedPageBreak/>
        <w:drawing>
          <wp:anchor distT="0" distB="0" distL="114300" distR="114300" simplePos="0" relativeHeight="251653632" behindDoc="0" locked="0" layoutInCell="1" allowOverlap="1" wp14:anchorId="22D4EB3B" wp14:editId="4A5ACEED">
            <wp:simplePos x="0" y="0"/>
            <wp:positionH relativeFrom="column">
              <wp:posOffset>-914400</wp:posOffset>
            </wp:positionH>
            <wp:positionV relativeFrom="paragraph">
              <wp:posOffset>318135</wp:posOffset>
            </wp:positionV>
            <wp:extent cx="7543800" cy="3449320"/>
            <wp:effectExtent l="0" t="0" r="0" b="0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B8" w:rsidRPr="005F2DFA">
        <w:t xml:space="preserve">Sơ </w:t>
      </w:r>
      <w:proofErr w:type="spellStart"/>
      <w:r w:rsidR="00C14AB8" w:rsidRPr="005F2DFA">
        <w:t>đồ</w:t>
      </w:r>
      <w:proofErr w:type="spellEnd"/>
      <w:r w:rsidR="00C14AB8" w:rsidRPr="005F2DFA">
        <w:t xml:space="preserve"> </w:t>
      </w:r>
      <w:proofErr w:type="spellStart"/>
      <w:r w:rsidR="00C14AB8" w:rsidRPr="005F2DFA">
        <w:t>logic</w:t>
      </w:r>
      <w:bookmarkEnd w:id="0"/>
      <w:bookmarkEnd w:id="1"/>
      <w:proofErr w:type="spellEnd"/>
    </w:p>
    <w:p w14:paraId="2336F4A3" w14:textId="134CBE7F" w:rsidR="00107ECC" w:rsidRPr="00317CC2" w:rsidRDefault="00107ECC" w:rsidP="00107ECC"/>
    <w:p w14:paraId="0E53C85E" w14:textId="77777777" w:rsidR="00107ECC" w:rsidRPr="00523203" w:rsidRDefault="00107ECC" w:rsidP="00107ECC">
      <w:pPr>
        <w:pStyle w:val="u1"/>
        <w:spacing w:line="360" w:lineRule="auto"/>
        <w:jc w:val="both"/>
      </w:pPr>
      <w:bookmarkStart w:id="2" w:name="_Toc176928160"/>
      <w:bookmarkStart w:id="3" w:name="_Toc369451399"/>
      <w:r w:rsidRPr="005F2DFA">
        <w:t xml:space="preserve"> Mô tả chi tiết các kiểu dữ liệu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2"/>
      <w:bookmarkEnd w:id="3"/>
      <w:proofErr w:type="spellEnd"/>
    </w:p>
    <w:p w14:paraId="3F3A65A3" w14:textId="77777777" w:rsidR="00107ECC" w:rsidRPr="00416C03" w:rsidRDefault="00107ECC" w:rsidP="00107ECC">
      <w:pPr>
        <w:pStyle w:val="u2"/>
        <w:rPr>
          <w:i/>
          <w:color w:val="0000FF"/>
        </w:rPr>
      </w:pPr>
      <w:proofErr w:type="spellStart"/>
      <w:r w:rsidRPr="00416C03">
        <w:rPr>
          <w:lang w:val="en-US"/>
        </w:rPr>
        <w:t>Bảng</w:t>
      </w:r>
      <w:proofErr w:type="spellEnd"/>
      <w:r w:rsidRPr="00416C03">
        <w:rPr>
          <w:lang w:val="en-US"/>
        </w:rPr>
        <w:t xml:space="preserve"> bài học</w:t>
      </w:r>
    </w:p>
    <w:tbl>
      <w:tblPr>
        <w:tblStyle w:val="LiBang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70020828" w14:textId="77777777" w:rsidTr="00B10B09">
        <w:trPr>
          <w:trHeight w:val="280"/>
        </w:trPr>
        <w:tc>
          <w:tcPr>
            <w:tcW w:w="796" w:type="dxa"/>
          </w:tcPr>
          <w:p w14:paraId="3E59ED7D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1AF8B4FF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52445348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223BD749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6CBED519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4720C7C9" w14:textId="77777777" w:rsidTr="00B10B09">
        <w:trPr>
          <w:trHeight w:val="311"/>
        </w:trPr>
        <w:tc>
          <w:tcPr>
            <w:tcW w:w="796" w:type="dxa"/>
          </w:tcPr>
          <w:p w14:paraId="18FFCBE9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283E7A58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IdBaiHoc</w:t>
            </w:r>
            <w:proofErr w:type="spellEnd"/>
          </w:p>
        </w:tc>
        <w:tc>
          <w:tcPr>
            <w:tcW w:w="2155" w:type="dxa"/>
          </w:tcPr>
          <w:p w14:paraId="7FE84D7E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0DF1DE93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chính</w:t>
            </w:r>
          </w:p>
        </w:tc>
        <w:tc>
          <w:tcPr>
            <w:tcW w:w="2677" w:type="dxa"/>
          </w:tcPr>
          <w:p w14:paraId="12F4745D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bài học</w:t>
            </w:r>
          </w:p>
        </w:tc>
      </w:tr>
      <w:tr w:rsidR="00107ECC" w:rsidRPr="005E0639" w14:paraId="074D2EE0" w14:textId="77777777" w:rsidTr="00B10B09">
        <w:trPr>
          <w:trHeight w:val="280"/>
        </w:trPr>
        <w:tc>
          <w:tcPr>
            <w:tcW w:w="796" w:type="dxa"/>
          </w:tcPr>
          <w:p w14:paraId="4F9D461B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5F975CB6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TenBai</w:t>
            </w:r>
            <w:proofErr w:type="spellEnd"/>
          </w:p>
        </w:tc>
        <w:tc>
          <w:tcPr>
            <w:tcW w:w="2155" w:type="dxa"/>
          </w:tcPr>
          <w:p w14:paraId="4CCCA954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594" w:type="dxa"/>
          </w:tcPr>
          <w:p w14:paraId="6288D4FA" w14:textId="77777777" w:rsidR="00107ECC" w:rsidRPr="005E0639" w:rsidRDefault="00107ECC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365F7661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bài học</w:t>
            </w:r>
          </w:p>
        </w:tc>
      </w:tr>
      <w:tr w:rsidR="00107ECC" w:rsidRPr="005E0639" w14:paraId="11F03DBE" w14:textId="77777777" w:rsidTr="00B10B09">
        <w:trPr>
          <w:trHeight w:val="280"/>
        </w:trPr>
        <w:tc>
          <w:tcPr>
            <w:tcW w:w="796" w:type="dxa"/>
          </w:tcPr>
          <w:p w14:paraId="370BED5D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5F9DE625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loaibai</w:t>
            </w:r>
            <w:proofErr w:type="spellEnd"/>
          </w:p>
        </w:tc>
        <w:tc>
          <w:tcPr>
            <w:tcW w:w="2155" w:type="dxa"/>
          </w:tcPr>
          <w:p w14:paraId="4792FFB8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4" w:type="dxa"/>
          </w:tcPr>
          <w:p w14:paraId="6D690D5C" w14:textId="77777777" w:rsidR="00107ECC" w:rsidRPr="00416C03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677" w:type="dxa"/>
          </w:tcPr>
          <w:p w14:paraId="72326241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Loại bài học</w:t>
            </w:r>
          </w:p>
        </w:tc>
      </w:tr>
    </w:tbl>
    <w:p w14:paraId="5704C448" w14:textId="703D37AD" w:rsidR="00343281" w:rsidRDefault="00343281" w:rsidP="00343281">
      <w:pPr>
        <w:pStyle w:val="u2"/>
        <w:numPr>
          <w:ilvl w:val="0"/>
          <w:numId w:val="0"/>
        </w:numPr>
        <w:rPr>
          <w:lang w:val="en-US"/>
        </w:rPr>
      </w:pPr>
    </w:p>
    <w:p w14:paraId="778DE041" w14:textId="77777777" w:rsidR="00343281" w:rsidRPr="00343281" w:rsidRDefault="00343281" w:rsidP="00343281">
      <w:pPr>
        <w:rPr>
          <w:lang w:val="en-US"/>
        </w:rPr>
      </w:pPr>
    </w:p>
    <w:p w14:paraId="3FFF8B67" w14:textId="0239AD5D" w:rsidR="00343281" w:rsidRPr="00343281" w:rsidRDefault="00107ECC" w:rsidP="00343281">
      <w:pPr>
        <w:pStyle w:val="u2"/>
        <w:rPr>
          <w:lang w:val="en-US"/>
        </w:rPr>
      </w:pPr>
      <w:proofErr w:type="spellStart"/>
      <w:r w:rsidRPr="00343281">
        <w:rPr>
          <w:lang w:val="en-US"/>
        </w:rPr>
        <w:t>Bảng</w:t>
      </w:r>
      <w:proofErr w:type="spellEnd"/>
      <w:r w:rsidRPr="00343281">
        <w:rPr>
          <w:lang w:val="en-US"/>
        </w:rPr>
        <w:t xml:space="preserve"> Admin</w:t>
      </w:r>
    </w:p>
    <w:tbl>
      <w:tblPr>
        <w:tblStyle w:val="LiBang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6DC47E68" w14:textId="77777777" w:rsidTr="00B10B09">
        <w:trPr>
          <w:trHeight w:val="280"/>
        </w:trPr>
        <w:tc>
          <w:tcPr>
            <w:tcW w:w="796" w:type="dxa"/>
          </w:tcPr>
          <w:p w14:paraId="4B8A01D3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0874EA2D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084870C1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5E1A5CA0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34604F07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3D32CDAD" w14:textId="77777777" w:rsidTr="00B10B09">
        <w:trPr>
          <w:trHeight w:val="311"/>
        </w:trPr>
        <w:tc>
          <w:tcPr>
            <w:tcW w:w="796" w:type="dxa"/>
          </w:tcPr>
          <w:p w14:paraId="263244D5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71876C54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</w:t>
            </w:r>
            <w:proofErr w:type="spellEnd"/>
          </w:p>
        </w:tc>
        <w:tc>
          <w:tcPr>
            <w:tcW w:w="2155" w:type="dxa"/>
          </w:tcPr>
          <w:p w14:paraId="7353C142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6F29ECCC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chính</w:t>
            </w:r>
          </w:p>
        </w:tc>
        <w:tc>
          <w:tcPr>
            <w:tcW w:w="2677" w:type="dxa"/>
          </w:tcPr>
          <w:p w14:paraId="366E36A3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của admin</w:t>
            </w:r>
          </w:p>
        </w:tc>
      </w:tr>
      <w:tr w:rsidR="00107ECC" w:rsidRPr="005E0639" w14:paraId="26E29693" w14:textId="77777777" w:rsidTr="00B10B09">
        <w:trPr>
          <w:trHeight w:val="280"/>
        </w:trPr>
        <w:tc>
          <w:tcPr>
            <w:tcW w:w="796" w:type="dxa"/>
          </w:tcPr>
          <w:p w14:paraId="6109441B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3B86ACFB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2155" w:type="dxa"/>
          </w:tcPr>
          <w:p w14:paraId="38A6E59C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75C375FF" w14:textId="77777777" w:rsidR="00107ECC" w:rsidRPr="005E0639" w:rsidRDefault="00107ECC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6692C027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Họ tên admin</w:t>
            </w:r>
          </w:p>
        </w:tc>
      </w:tr>
    </w:tbl>
    <w:p w14:paraId="5493C80B" w14:textId="77777777" w:rsidR="00107ECC" w:rsidRPr="005E0639" w:rsidRDefault="00107ECC" w:rsidP="00107ECC">
      <w:pPr>
        <w:rPr>
          <w:lang w:val="en-US"/>
        </w:rPr>
      </w:pPr>
    </w:p>
    <w:p w14:paraId="446E3506" w14:textId="77777777" w:rsidR="00107ECC" w:rsidRDefault="00107ECC" w:rsidP="00107ECC">
      <w:pPr>
        <w:pStyle w:val="u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BaiTest</w:t>
      </w:r>
      <w:proofErr w:type="spellEnd"/>
    </w:p>
    <w:tbl>
      <w:tblPr>
        <w:tblStyle w:val="LiBang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3364E754" w14:textId="77777777" w:rsidTr="00B10B09">
        <w:trPr>
          <w:trHeight w:val="280"/>
        </w:trPr>
        <w:tc>
          <w:tcPr>
            <w:tcW w:w="796" w:type="dxa"/>
          </w:tcPr>
          <w:p w14:paraId="52F4F7A7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1ACD9EA8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5D4C5677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549DFF5A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4C59FDA8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13BDE733" w14:textId="77777777" w:rsidTr="00B10B09">
        <w:trPr>
          <w:trHeight w:val="311"/>
        </w:trPr>
        <w:tc>
          <w:tcPr>
            <w:tcW w:w="796" w:type="dxa"/>
          </w:tcPr>
          <w:p w14:paraId="410B5E6D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6C325E6D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IdBai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</w:t>
            </w:r>
            <w:proofErr w:type="spellEnd"/>
          </w:p>
        </w:tc>
        <w:tc>
          <w:tcPr>
            <w:tcW w:w="2155" w:type="dxa"/>
          </w:tcPr>
          <w:p w14:paraId="635D6BD7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11FEF4D8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chính</w:t>
            </w:r>
          </w:p>
        </w:tc>
        <w:tc>
          <w:tcPr>
            <w:tcW w:w="2677" w:type="dxa"/>
          </w:tcPr>
          <w:p w14:paraId="7D03BEDC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bài học</w:t>
            </w:r>
          </w:p>
        </w:tc>
      </w:tr>
      <w:tr w:rsidR="00107ECC" w:rsidRPr="005E0639" w14:paraId="28136D04" w14:textId="77777777" w:rsidTr="00B10B09">
        <w:trPr>
          <w:trHeight w:val="280"/>
        </w:trPr>
        <w:tc>
          <w:tcPr>
            <w:tcW w:w="796" w:type="dxa"/>
          </w:tcPr>
          <w:p w14:paraId="775B4AF1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04570155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loaibai</w:t>
            </w:r>
            <w:proofErr w:type="spellEnd"/>
          </w:p>
        </w:tc>
        <w:tc>
          <w:tcPr>
            <w:tcW w:w="2155" w:type="dxa"/>
          </w:tcPr>
          <w:p w14:paraId="18DABE12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4" w:type="dxa"/>
          </w:tcPr>
          <w:p w14:paraId="1ABA881E" w14:textId="77777777" w:rsidR="00107ECC" w:rsidRPr="00416C03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677" w:type="dxa"/>
          </w:tcPr>
          <w:p w14:paraId="010496A2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Loại bài học</w:t>
            </w:r>
          </w:p>
        </w:tc>
      </w:tr>
      <w:tr w:rsidR="00107ECC" w:rsidRPr="005E0639" w14:paraId="3B55DFC5" w14:textId="77777777" w:rsidTr="00B10B09">
        <w:trPr>
          <w:trHeight w:val="280"/>
        </w:trPr>
        <w:tc>
          <w:tcPr>
            <w:tcW w:w="796" w:type="dxa"/>
          </w:tcPr>
          <w:p w14:paraId="0C49F3B8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0C17A0D8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Tieude</w:t>
            </w:r>
            <w:proofErr w:type="spellEnd"/>
          </w:p>
        </w:tc>
        <w:tc>
          <w:tcPr>
            <w:tcW w:w="2155" w:type="dxa"/>
          </w:tcPr>
          <w:p w14:paraId="018222C7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787CCCC5" w14:textId="77777777" w:rsidR="00107ECC" w:rsidRPr="005E0639" w:rsidRDefault="00107ECC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66C8AB05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Loại bài học</w:t>
            </w:r>
          </w:p>
        </w:tc>
      </w:tr>
      <w:tr w:rsidR="00107ECC" w:rsidRPr="005E0639" w14:paraId="64D26147" w14:textId="77777777" w:rsidTr="00B10B09">
        <w:trPr>
          <w:trHeight w:val="280"/>
        </w:trPr>
        <w:tc>
          <w:tcPr>
            <w:tcW w:w="796" w:type="dxa"/>
          </w:tcPr>
          <w:p w14:paraId="68765331" w14:textId="77777777" w:rsidR="00107ECC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9" w:type="dxa"/>
          </w:tcPr>
          <w:p w14:paraId="1E627BB5" w14:textId="77777777" w:rsidR="00107ECC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Noidung</w:t>
            </w:r>
            <w:proofErr w:type="spellEnd"/>
          </w:p>
        </w:tc>
        <w:tc>
          <w:tcPr>
            <w:tcW w:w="2155" w:type="dxa"/>
          </w:tcPr>
          <w:p w14:paraId="4330A0BA" w14:textId="77777777" w:rsidR="00107ECC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8000)</w:t>
            </w:r>
          </w:p>
        </w:tc>
        <w:tc>
          <w:tcPr>
            <w:tcW w:w="1594" w:type="dxa"/>
          </w:tcPr>
          <w:p w14:paraId="3B92CE78" w14:textId="77777777" w:rsidR="00107ECC" w:rsidRPr="005E0639" w:rsidRDefault="00107ECC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0A07B5B4" w14:textId="77777777" w:rsidR="00107ECC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bài test</w:t>
            </w:r>
          </w:p>
        </w:tc>
      </w:tr>
      <w:tr w:rsidR="00346F1F" w:rsidRPr="005E0639" w14:paraId="2EAC1478" w14:textId="77777777" w:rsidTr="00B10B09">
        <w:trPr>
          <w:trHeight w:val="280"/>
        </w:trPr>
        <w:tc>
          <w:tcPr>
            <w:tcW w:w="796" w:type="dxa"/>
          </w:tcPr>
          <w:p w14:paraId="69401957" w14:textId="1A9A170A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9" w:type="dxa"/>
          </w:tcPr>
          <w:p w14:paraId="5B192001" w14:textId="39C7C119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dapAn</w:t>
            </w:r>
            <w:proofErr w:type="spellEnd"/>
          </w:p>
        </w:tc>
        <w:tc>
          <w:tcPr>
            <w:tcW w:w="2155" w:type="dxa"/>
          </w:tcPr>
          <w:p w14:paraId="6DEDBACD" w14:textId="51090EA5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1000)</w:t>
            </w:r>
          </w:p>
        </w:tc>
        <w:tc>
          <w:tcPr>
            <w:tcW w:w="1594" w:type="dxa"/>
          </w:tcPr>
          <w:p w14:paraId="54242EA7" w14:textId="77777777" w:rsidR="00346F1F" w:rsidRPr="005E0639" w:rsidRDefault="00346F1F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0B1E90F7" w14:textId="4A5C79FD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Đáp án bài test</w:t>
            </w:r>
          </w:p>
        </w:tc>
      </w:tr>
    </w:tbl>
    <w:p w14:paraId="75EAC50B" w14:textId="77777777" w:rsidR="00107ECC" w:rsidRPr="00416C03" w:rsidRDefault="00107ECC" w:rsidP="00107ECC">
      <w:pPr>
        <w:rPr>
          <w:lang w:val="en-US"/>
        </w:rPr>
      </w:pPr>
    </w:p>
    <w:p w14:paraId="4A96388C" w14:textId="77777777" w:rsidR="00107ECC" w:rsidRDefault="00107ECC" w:rsidP="00107ECC">
      <w:pPr>
        <w:pStyle w:val="u2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TaiKhoan</w:t>
      </w:r>
      <w:proofErr w:type="spellEnd"/>
    </w:p>
    <w:tbl>
      <w:tblPr>
        <w:tblStyle w:val="LiBang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739527AF" w14:textId="77777777" w:rsidTr="00B10B09">
        <w:trPr>
          <w:trHeight w:val="280"/>
        </w:trPr>
        <w:tc>
          <w:tcPr>
            <w:tcW w:w="796" w:type="dxa"/>
          </w:tcPr>
          <w:p w14:paraId="00042EF3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3B89DCD2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32E93524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37A8670B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5285D6FA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702A7A56" w14:textId="77777777" w:rsidTr="00B10B09">
        <w:trPr>
          <w:trHeight w:val="311"/>
        </w:trPr>
        <w:tc>
          <w:tcPr>
            <w:tcW w:w="796" w:type="dxa"/>
          </w:tcPr>
          <w:p w14:paraId="3C204FDF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3EA4FC0C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TaiKhoan</w:t>
            </w:r>
            <w:proofErr w:type="spellEnd"/>
          </w:p>
        </w:tc>
        <w:tc>
          <w:tcPr>
            <w:tcW w:w="2155" w:type="dxa"/>
          </w:tcPr>
          <w:p w14:paraId="5A6630A0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1D6442EB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chính</w:t>
            </w:r>
          </w:p>
        </w:tc>
        <w:tc>
          <w:tcPr>
            <w:tcW w:w="2677" w:type="dxa"/>
          </w:tcPr>
          <w:p w14:paraId="2A67EE37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107ECC" w:rsidRPr="005E0639" w14:paraId="457E0855" w14:textId="77777777" w:rsidTr="00B10B09">
        <w:trPr>
          <w:trHeight w:val="280"/>
        </w:trPr>
        <w:tc>
          <w:tcPr>
            <w:tcW w:w="796" w:type="dxa"/>
          </w:tcPr>
          <w:p w14:paraId="28A42496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3C1C6556" w14:textId="0F6CCD5C" w:rsidR="00107ECC" w:rsidRPr="005E0639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2155" w:type="dxa"/>
          </w:tcPr>
          <w:p w14:paraId="28685BBA" w14:textId="34E8748C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</w:t>
            </w:r>
            <w:r w:rsidR="00346F1F"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  <w:tc>
          <w:tcPr>
            <w:tcW w:w="1594" w:type="dxa"/>
          </w:tcPr>
          <w:p w14:paraId="4693ACFC" w14:textId="77777777" w:rsidR="00107ECC" w:rsidRPr="005E0639" w:rsidRDefault="00107ECC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2A602527" w14:textId="32F4C38A" w:rsidR="00107ECC" w:rsidRPr="005E0639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Avatar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107ECC" w:rsidRPr="005E0639" w14:paraId="10C4DC9B" w14:textId="77777777" w:rsidTr="00B10B09">
        <w:trPr>
          <w:trHeight w:val="280"/>
        </w:trPr>
        <w:tc>
          <w:tcPr>
            <w:tcW w:w="796" w:type="dxa"/>
          </w:tcPr>
          <w:p w14:paraId="0F128371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5449425E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2155" w:type="dxa"/>
          </w:tcPr>
          <w:p w14:paraId="1983F275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594" w:type="dxa"/>
          </w:tcPr>
          <w:p w14:paraId="75F931F7" w14:textId="77777777" w:rsidR="00107ECC" w:rsidRPr="005E0639" w:rsidRDefault="00107ECC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73FECB29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Mật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>(password)</w:t>
            </w:r>
          </w:p>
        </w:tc>
      </w:tr>
      <w:tr w:rsidR="00107ECC" w:rsidRPr="005E0639" w14:paraId="5E88DC71" w14:textId="77777777" w:rsidTr="00B10B09">
        <w:trPr>
          <w:trHeight w:val="280"/>
        </w:trPr>
        <w:tc>
          <w:tcPr>
            <w:tcW w:w="796" w:type="dxa"/>
          </w:tcPr>
          <w:p w14:paraId="6B4FF1C2" w14:textId="77777777" w:rsidR="00107ECC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9" w:type="dxa"/>
          </w:tcPr>
          <w:p w14:paraId="74FA9C4E" w14:textId="77777777" w:rsidR="00107ECC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55" w:type="dxa"/>
          </w:tcPr>
          <w:p w14:paraId="4D4B4DDA" w14:textId="77777777" w:rsidR="00107ECC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594" w:type="dxa"/>
          </w:tcPr>
          <w:p w14:paraId="5CF6853A" w14:textId="77777777" w:rsidR="00107ECC" w:rsidRPr="005E0639" w:rsidRDefault="00107ECC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7861E486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Email của chủ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437DCD51" w14:textId="77777777" w:rsidR="00107ECC" w:rsidRPr="00282826" w:rsidRDefault="00107ECC" w:rsidP="00107ECC">
      <w:pPr>
        <w:rPr>
          <w:lang w:val="en-US"/>
        </w:rPr>
      </w:pPr>
    </w:p>
    <w:p w14:paraId="4C3A7657" w14:textId="77777777" w:rsidR="00107ECC" w:rsidRDefault="00107ECC" w:rsidP="00107ECC">
      <w:pPr>
        <w:pStyle w:val="u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BinhLuan</w:t>
      </w:r>
      <w:proofErr w:type="spellEnd"/>
    </w:p>
    <w:tbl>
      <w:tblPr>
        <w:tblStyle w:val="LiBang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40A13572" w14:textId="77777777" w:rsidTr="00B10B09">
        <w:trPr>
          <w:trHeight w:val="280"/>
        </w:trPr>
        <w:tc>
          <w:tcPr>
            <w:tcW w:w="796" w:type="dxa"/>
          </w:tcPr>
          <w:p w14:paraId="79DAC03E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580E0627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2D0EFB48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32CACF53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298078A6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137FA2B4" w14:textId="77777777" w:rsidTr="00B10B09">
        <w:trPr>
          <w:trHeight w:val="311"/>
        </w:trPr>
        <w:tc>
          <w:tcPr>
            <w:tcW w:w="796" w:type="dxa"/>
          </w:tcPr>
          <w:p w14:paraId="038C38A6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3565F0CD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BinhLuan</w:t>
            </w:r>
            <w:proofErr w:type="spellEnd"/>
          </w:p>
        </w:tc>
        <w:tc>
          <w:tcPr>
            <w:tcW w:w="2155" w:type="dxa"/>
          </w:tcPr>
          <w:p w14:paraId="22D3C0AA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30930B95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chính</w:t>
            </w:r>
          </w:p>
        </w:tc>
        <w:tc>
          <w:tcPr>
            <w:tcW w:w="2677" w:type="dxa"/>
          </w:tcPr>
          <w:p w14:paraId="14301418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của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</w:tr>
      <w:tr w:rsidR="00107ECC" w:rsidRPr="005E0639" w14:paraId="3B702348" w14:textId="77777777" w:rsidTr="00B10B09">
        <w:trPr>
          <w:trHeight w:val="280"/>
        </w:trPr>
        <w:tc>
          <w:tcPr>
            <w:tcW w:w="796" w:type="dxa"/>
          </w:tcPr>
          <w:p w14:paraId="22919FE5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47AFD920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Nguoidang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55" w:type="dxa"/>
          </w:tcPr>
          <w:p w14:paraId="40297EA9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4" w:type="dxa"/>
          </w:tcPr>
          <w:p w14:paraId="12ECF1AA" w14:textId="72527379" w:rsidR="00107ECC" w:rsidRPr="00AA2014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</w:t>
            </w:r>
            <w:r w:rsidR="00346F1F">
              <w:rPr>
                <w:lang w:val="en-US"/>
              </w:rPr>
              <w:t>ạ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677" w:type="dxa"/>
          </w:tcPr>
          <w:p w14:paraId="26FFB930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của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đăng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</w:tr>
      <w:tr w:rsidR="00346F1F" w:rsidRPr="005E0639" w14:paraId="0B77E158" w14:textId="77777777" w:rsidTr="00B10B09">
        <w:trPr>
          <w:trHeight w:val="280"/>
        </w:trPr>
        <w:tc>
          <w:tcPr>
            <w:tcW w:w="796" w:type="dxa"/>
          </w:tcPr>
          <w:p w14:paraId="3F0DF54C" w14:textId="2C9A85F9" w:rsidR="00346F1F" w:rsidRPr="005E0639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158847BE" w14:textId="6E2F9650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noiDung</w:t>
            </w:r>
            <w:proofErr w:type="spellEnd"/>
          </w:p>
        </w:tc>
        <w:tc>
          <w:tcPr>
            <w:tcW w:w="2155" w:type="dxa"/>
          </w:tcPr>
          <w:p w14:paraId="2835036A" w14:textId="15F359BF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8000)</w:t>
            </w:r>
          </w:p>
        </w:tc>
        <w:tc>
          <w:tcPr>
            <w:tcW w:w="1594" w:type="dxa"/>
          </w:tcPr>
          <w:p w14:paraId="14D0C69D" w14:textId="77777777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77" w:type="dxa"/>
          </w:tcPr>
          <w:p w14:paraId="286024FE" w14:textId="64540A77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</w:tr>
      <w:tr w:rsidR="00346F1F" w:rsidRPr="005E0639" w14:paraId="40890EDF" w14:textId="77777777" w:rsidTr="00B10B09">
        <w:trPr>
          <w:trHeight w:val="280"/>
        </w:trPr>
        <w:tc>
          <w:tcPr>
            <w:tcW w:w="796" w:type="dxa"/>
          </w:tcPr>
          <w:p w14:paraId="2717DB7F" w14:textId="3F127D2B" w:rsidR="00346F1F" w:rsidRPr="005E0639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9" w:type="dxa"/>
          </w:tcPr>
          <w:p w14:paraId="594C50E8" w14:textId="21E7C0ED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ngayDang</w:t>
            </w:r>
            <w:proofErr w:type="spellEnd"/>
          </w:p>
        </w:tc>
        <w:tc>
          <w:tcPr>
            <w:tcW w:w="2155" w:type="dxa"/>
          </w:tcPr>
          <w:p w14:paraId="5FC8AFD8" w14:textId="3FE056C1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94" w:type="dxa"/>
          </w:tcPr>
          <w:p w14:paraId="310EC9F6" w14:textId="77777777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77" w:type="dxa"/>
          </w:tcPr>
          <w:p w14:paraId="1F66A9B4" w14:textId="51F9D1D5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Ngày đăng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</w:tr>
      <w:tr w:rsidR="00346F1F" w:rsidRPr="005E0639" w14:paraId="2F92291B" w14:textId="77777777" w:rsidTr="00B10B09">
        <w:trPr>
          <w:trHeight w:val="280"/>
        </w:trPr>
        <w:tc>
          <w:tcPr>
            <w:tcW w:w="796" w:type="dxa"/>
          </w:tcPr>
          <w:p w14:paraId="40F32F97" w14:textId="4358C10C" w:rsidR="00346F1F" w:rsidRPr="005E0639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9" w:type="dxa"/>
          </w:tcPr>
          <w:p w14:paraId="4C758B12" w14:textId="520533A1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baiHoc</w:t>
            </w:r>
            <w:proofErr w:type="spellEnd"/>
          </w:p>
        </w:tc>
        <w:tc>
          <w:tcPr>
            <w:tcW w:w="2155" w:type="dxa"/>
          </w:tcPr>
          <w:p w14:paraId="54651BDD" w14:textId="5026A87E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94" w:type="dxa"/>
          </w:tcPr>
          <w:p w14:paraId="45EABD75" w14:textId="238EDDA6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677" w:type="dxa"/>
          </w:tcPr>
          <w:p w14:paraId="597318FB" w14:textId="195A49C8" w:rsidR="00346F1F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Bài học có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này</w:t>
            </w:r>
          </w:p>
        </w:tc>
      </w:tr>
    </w:tbl>
    <w:p w14:paraId="58064783" w14:textId="77777777" w:rsidR="00107ECC" w:rsidRPr="00AA2014" w:rsidRDefault="00107ECC" w:rsidP="00107ECC">
      <w:pPr>
        <w:ind w:firstLine="720"/>
        <w:rPr>
          <w:lang w:val="en-US"/>
        </w:rPr>
      </w:pPr>
    </w:p>
    <w:p w14:paraId="03F25BF0" w14:textId="77777777" w:rsidR="00107ECC" w:rsidRDefault="00107ECC" w:rsidP="00107ECC">
      <w:pPr>
        <w:pStyle w:val="u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ThanhVien</w:t>
      </w:r>
      <w:proofErr w:type="spellEnd"/>
    </w:p>
    <w:tbl>
      <w:tblPr>
        <w:tblStyle w:val="LiBang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231EB552" w14:textId="77777777" w:rsidTr="00B10B09">
        <w:trPr>
          <w:trHeight w:val="280"/>
        </w:trPr>
        <w:tc>
          <w:tcPr>
            <w:tcW w:w="796" w:type="dxa"/>
          </w:tcPr>
          <w:p w14:paraId="03BDB685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200FC5DD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182675F2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16878368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67C8F2FD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4FCFB9C3" w14:textId="77777777" w:rsidTr="00B10B09">
        <w:trPr>
          <w:trHeight w:val="311"/>
        </w:trPr>
        <w:tc>
          <w:tcPr>
            <w:tcW w:w="796" w:type="dxa"/>
          </w:tcPr>
          <w:p w14:paraId="6C1EC35C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73397F94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ThanhVien</w:t>
            </w:r>
            <w:proofErr w:type="spellEnd"/>
          </w:p>
        </w:tc>
        <w:tc>
          <w:tcPr>
            <w:tcW w:w="2155" w:type="dxa"/>
          </w:tcPr>
          <w:p w14:paraId="7FE044FA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59C32088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chính</w:t>
            </w:r>
          </w:p>
        </w:tc>
        <w:tc>
          <w:tcPr>
            <w:tcW w:w="2677" w:type="dxa"/>
          </w:tcPr>
          <w:p w14:paraId="2DC3E909" w14:textId="1666D357" w:rsidR="00107ECC" w:rsidRPr="005E0639" w:rsidRDefault="00107ECC" w:rsidP="0034328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 w:rsidR="00343281">
              <w:rPr>
                <w:lang w:val="en-US"/>
              </w:rPr>
              <w:t>thành viên</w:t>
            </w:r>
          </w:p>
        </w:tc>
      </w:tr>
      <w:tr w:rsidR="00107ECC" w:rsidRPr="005E0639" w14:paraId="3573A42B" w14:textId="77777777" w:rsidTr="00B10B09">
        <w:trPr>
          <w:trHeight w:val="280"/>
        </w:trPr>
        <w:tc>
          <w:tcPr>
            <w:tcW w:w="796" w:type="dxa"/>
          </w:tcPr>
          <w:p w14:paraId="6F165038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46106124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2155" w:type="dxa"/>
          </w:tcPr>
          <w:p w14:paraId="7D6B7206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1E02491E" w14:textId="77777777" w:rsidR="00107ECC" w:rsidRPr="005E0639" w:rsidRDefault="00107ECC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58BBBDF7" w14:textId="795DB0A9" w:rsidR="00107ECC" w:rsidRPr="005E0639" w:rsidRDefault="00107ECC" w:rsidP="0034328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  <w:r w:rsidR="00343281">
              <w:rPr>
                <w:lang w:val="en-US"/>
              </w:rPr>
              <w:t>thành viên</w:t>
            </w:r>
          </w:p>
        </w:tc>
      </w:tr>
      <w:tr w:rsidR="00107ECC" w:rsidRPr="005E0639" w14:paraId="4B428081" w14:textId="77777777" w:rsidTr="00B10B09">
        <w:trPr>
          <w:trHeight w:val="280"/>
        </w:trPr>
        <w:tc>
          <w:tcPr>
            <w:tcW w:w="796" w:type="dxa"/>
          </w:tcPr>
          <w:p w14:paraId="50B3D040" w14:textId="410B2E51" w:rsidR="00107ECC" w:rsidRDefault="00346F1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1D490FB4" w14:textId="77777777" w:rsidR="00107ECC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Ngaysinh</w:t>
            </w:r>
            <w:proofErr w:type="spellEnd"/>
          </w:p>
        </w:tc>
        <w:tc>
          <w:tcPr>
            <w:tcW w:w="2155" w:type="dxa"/>
          </w:tcPr>
          <w:p w14:paraId="16EC27D0" w14:textId="77777777" w:rsidR="00107ECC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94" w:type="dxa"/>
          </w:tcPr>
          <w:p w14:paraId="7CC00B9C" w14:textId="77777777" w:rsidR="00107ECC" w:rsidRPr="005E0639" w:rsidRDefault="00107ECC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6E8A5096" w14:textId="519C1185" w:rsidR="00107ECC" w:rsidRPr="005E0639" w:rsidRDefault="00107ECC" w:rsidP="0034328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Ngày </w:t>
            </w:r>
            <w:proofErr w:type="spellStart"/>
            <w:r w:rsidR="00343281">
              <w:rPr>
                <w:lang w:val="en-US"/>
              </w:rPr>
              <w:t>sinh</w:t>
            </w:r>
            <w:proofErr w:type="spellEnd"/>
            <w:r w:rsidR="00343281">
              <w:rPr>
                <w:lang w:val="en-US"/>
              </w:rPr>
              <w:t xml:space="preserve"> của thành viên</w:t>
            </w:r>
          </w:p>
        </w:tc>
      </w:tr>
    </w:tbl>
    <w:p w14:paraId="5148B200" w14:textId="77777777" w:rsidR="00107ECC" w:rsidRPr="00AA2014" w:rsidRDefault="00107ECC" w:rsidP="00107ECC">
      <w:pPr>
        <w:rPr>
          <w:lang w:val="en-US"/>
        </w:rPr>
      </w:pPr>
    </w:p>
    <w:p w14:paraId="6A14006F" w14:textId="319C469D" w:rsidR="00107ECC" w:rsidRPr="00107ECC" w:rsidRDefault="00107ECC" w:rsidP="00107ECC">
      <w:pPr>
        <w:pStyle w:val="u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LOAIBAI</w:t>
      </w:r>
    </w:p>
    <w:tbl>
      <w:tblPr>
        <w:tblStyle w:val="LiBang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107ECC" w:rsidRPr="005E0639" w14:paraId="04808588" w14:textId="77777777" w:rsidTr="00B10B09">
        <w:trPr>
          <w:trHeight w:val="280"/>
        </w:trPr>
        <w:tc>
          <w:tcPr>
            <w:tcW w:w="796" w:type="dxa"/>
          </w:tcPr>
          <w:p w14:paraId="1C618143" w14:textId="77777777" w:rsidR="00107ECC" w:rsidRPr="005E0639" w:rsidRDefault="00107ECC" w:rsidP="00B10B09">
            <w:r w:rsidRPr="005E0639">
              <w:t>STT</w:t>
            </w:r>
          </w:p>
        </w:tc>
        <w:tc>
          <w:tcPr>
            <w:tcW w:w="1839" w:type="dxa"/>
          </w:tcPr>
          <w:p w14:paraId="63A8A022" w14:textId="77777777" w:rsidR="00107ECC" w:rsidRPr="005E0639" w:rsidRDefault="00107ECC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57142C6A" w14:textId="77777777" w:rsidR="00107ECC" w:rsidRPr="005E0639" w:rsidRDefault="00107ECC" w:rsidP="00B10B09">
            <w:r w:rsidRPr="005E0639">
              <w:t>Kiểu</w:t>
            </w:r>
          </w:p>
        </w:tc>
        <w:tc>
          <w:tcPr>
            <w:tcW w:w="1594" w:type="dxa"/>
          </w:tcPr>
          <w:p w14:paraId="3BF8C636" w14:textId="77777777" w:rsidR="00107ECC" w:rsidRPr="005E0639" w:rsidRDefault="00107ECC" w:rsidP="00B10B09">
            <w:r w:rsidRPr="005E0639">
              <w:t>Ràng buộc</w:t>
            </w:r>
          </w:p>
        </w:tc>
        <w:tc>
          <w:tcPr>
            <w:tcW w:w="2677" w:type="dxa"/>
          </w:tcPr>
          <w:p w14:paraId="51D8C814" w14:textId="77777777" w:rsidR="00107ECC" w:rsidRPr="005E0639" w:rsidRDefault="00107ECC" w:rsidP="00B10B09">
            <w:r w:rsidRPr="005E0639">
              <w:t>Ý nghĩa/ghi chú</w:t>
            </w:r>
          </w:p>
        </w:tc>
      </w:tr>
      <w:tr w:rsidR="00107ECC" w:rsidRPr="005E0639" w14:paraId="7D87554A" w14:textId="77777777" w:rsidTr="00B10B09">
        <w:trPr>
          <w:trHeight w:val="311"/>
        </w:trPr>
        <w:tc>
          <w:tcPr>
            <w:tcW w:w="796" w:type="dxa"/>
          </w:tcPr>
          <w:p w14:paraId="518F52D9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026A41A0" w14:textId="66A7746F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LoaiBai</w:t>
            </w:r>
            <w:proofErr w:type="spellEnd"/>
          </w:p>
        </w:tc>
        <w:tc>
          <w:tcPr>
            <w:tcW w:w="2155" w:type="dxa"/>
          </w:tcPr>
          <w:p w14:paraId="41645517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41213584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chính</w:t>
            </w:r>
          </w:p>
        </w:tc>
        <w:tc>
          <w:tcPr>
            <w:tcW w:w="2677" w:type="dxa"/>
          </w:tcPr>
          <w:p w14:paraId="320ED17C" w14:textId="31EAAC9E" w:rsidR="00107ECC" w:rsidRPr="005E0639" w:rsidRDefault="00107ECC" w:rsidP="00107EC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loại bài</w:t>
            </w:r>
          </w:p>
        </w:tc>
      </w:tr>
      <w:tr w:rsidR="00107ECC" w:rsidRPr="005E0639" w14:paraId="47C2128F" w14:textId="77777777" w:rsidTr="00B10B09">
        <w:trPr>
          <w:trHeight w:val="280"/>
        </w:trPr>
        <w:tc>
          <w:tcPr>
            <w:tcW w:w="796" w:type="dxa"/>
          </w:tcPr>
          <w:p w14:paraId="4BDFF084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691AE2E0" w14:textId="6E755CE1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Tenloaibai</w:t>
            </w:r>
            <w:proofErr w:type="spellEnd"/>
          </w:p>
        </w:tc>
        <w:tc>
          <w:tcPr>
            <w:tcW w:w="2155" w:type="dxa"/>
          </w:tcPr>
          <w:p w14:paraId="477E8CEE" w14:textId="77777777" w:rsidR="00107ECC" w:rsidRPr="005E0639" w:rsidRDefault="00107ECC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5CF17355" w14:textId="77777777" w:rsidR="00107ECC" w:rsidRPr="005E0639" w:rsidRDefault="00107ECC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35E25ACC" w14:textId="3C5D1910" w:rsidR="00107ECC" w:rsidRPr="005E0639" w:rsidRDefault="00107ECC" w:rsidP="00107EC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loại bài</w:t>
            </w:r>
          </w:p>
        </w:tc>
      </w:tr>
    </w:tbl>
    <w:p w14:paraId="57C10217" w14:textId="1AE3D868" w:rsidR="00107ECC" w:rsidRDefault="00107ECC" w:rsidP="00317CC2">
      <w:pPr>
        <w:rPr>
          <w:lang w:val="en-US"/>
        </w:rPr>
      </w:pPr>
    </w:p>
    <w:p w14:paraId="31F1D2F1" w14:textId="01BCB622" w:rsidR="00343281" w:rsidRDefault="00343281" w:rsidP="00343281">
      <w:pPr>
        <w:pStyle w:val="u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r w:rsidR="00D056BF">
        <w:rPr>
          <w:lang w:val="en-US"/>
        </w:rPr>
        <w:t>DSTUVUNG</w:t>
      </w:r>
    </w:p>
    <w:tbl>
      <w:tblPr>
        <w:tblStyle w:val="LiBang"/>
        <w:tblW w:w="9061" w:type="dxa"/>
        <w:tblLook w:val="01E0" w:firstRow="1" w:lastRow="1" w:firstColumn="1" w:lastColumn="1" w:noHBand="0" w:noVBand="0"/>
      </w:tblPr>
      <w:tblGrid>
        <w:gridCol w:w="796"/>
        <w:gridCol w:w="1839"/>
        <w:gridCol w:w="2155"/>
        <w:gridCol w:w="1594"/>
        <w:gridCol w:w="2677"/>
      </w:tblGrid>
      <w:tr w:rsidR="00343281" w:rsidRPr="005E0639" w14:paraId="242A6B06" w14:textId="77777777" w:rsidTr="00B10B09">
        <w:trPr>
          <w:trHeight w:val="280"/>
        </w:trPr>
        <w:tc>
          <w:tcPr>
            <w:tcW w:w="796" w:type="dxa"/>
          </w:tcPr>
          <w:p w14:paraId="1F323A8D" w14:textId="77777777" w:rsidR="00343281" w:rsidRPr="005E0639" w:rsidRDefault="00343281" w:rsidP="00B10B09">
            <w:r w:rsidRPr="005E0639">
              <w:t>STT</w:t>
            </w:r>
          </w:p>
        </w:tc>
        <w:tc>
          <w:tcPr>
            <w:tcW w:w="1839" w:type="dxa"/>
          </w:tcPr>
          <w:p w14:paraId="64FCEA98" w14:textId="77777777" w:rsidR="00343281" w:rsidRPr="005E0639" w:rsidRDefault="00343281" w:rsidP="00B10B09">
            <w:r w:rsidRPr="005E0639">
              <w:t>Tên thuộc tính</w:t>
            </w:r>
          </w:p>
        </w:tc>
        <w:tc>
          <w:tcPr>
            <w:tcW w:w="2155" w:type="dxa"/>
          </w:tcPr>
          <w:p w14:paraId="55C0ABF9" w14:textId="77777777" w:rsidR="00343281" w:rsidRPr="005E0639" w:rsidRDefault="00343281" w:rsidP="00B10B09">
            <w:r w:rsidRPr="005E0639">
              <w:t>Kiểu</w:t>
            </w:r>
          </w:p>
        </w:tc>
        <w:tc>
          <w:tcPr>
            <w:tcW w:w="1594" w:type="dxa"/>
          </w:tcPr>
          <w:p w14:paraId="5B9258BB" w14:textId="77777777" w:rsidR="00343281" w:rsidRPr="005E0639" w:rsidRDefault="00343281" w:rsidP="00B10B09">
            <w:r w:rsidRPr="005E0639">
              <w:t>Ràng buộc</w:t>
            </w:r>
          </w:p>
        </w:tc>
        <w:tc>
          <w:tcPr>
            <w:tcW w:w="2677" w:type="dxa"/>
          </w:tcPr>
          <w:p w14:paraId="1862DFA5" w14:textId="77777777" w:rsidR="00343281" w:rsidRPr="005E0639" w:rsidRDefault="00343281" w:rsidP="00B10B09">
            <w:r w:rsidRPr="005E0639">
              <w:t>Ý nghĩa/ghi chú</w:t>
            </w:r>
          </w:p>
        </w:tc>
      </w:tr>
      <w:tr w:rsidR="00343281" w:rsidRPr="005E0639" w14:paraId="40825FDF" w14:textId="77777777" w:rsidTr="00B10B09">
        <w:trPr>
          <w:trHeight w:val="311"/>
        </w:trPr>
        <w:tc>
          <w:tcPr>
            <w:tcW w:w="796" w:type="dxa"/>
          </w:tcPr>
          <w:p w14:paraId="0A5893DC" w14:textId="77777777" w:rsidR="00343281" w:rsidRPr="005E0639" w:rsidRDefault="00343281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39" w:type="dxa"/>
          </w:tcPr>
          <w:p w14:paraId="032D07C3" w14:textId="3BF1F403" w:rsidR="00343281" w:rsidRPr="005E0639" w:rsidRDefault="00343281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="00D056BF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dTUVUNG</w:t>
            </w:r>
            <w:proofErr w:type="spellEnd"/>
          </w:p>
        </w:tc>
        <w:tc>
          <w:tcPr>
            <w:tcW w:w="2155" w:type="dxa"/>
          </w:tcPr>
          <w:p w14:paraId="718F7717" w14:textId="77777777" w:rsidR="00343281" w:rsidRPr="005E0639" w:rsidRDefault="00343281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94" w:type="dxa"/>
          </w:tcPr>
          <w:p w14:paraId="27D8907D" w14:textId="77777777" w:rsidR="00343281" w:rsidRPr="005E0639" w:rsidRDefault="00343281" w:rsidP="00B10B0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chính</w:t>
            </w:r>
          </w:p>
        </w:tc>
        <w:tc>
          <w:tcPr>
            <w:tcW w:w="2677" w:type="dxa"/>
          </w:tcPr>
          <w:p w14:paraId="3A2BE1CE" w14:textId="73506E52" w:rsidR="00343281" w:rsidRPr="005E0639" w:rsidRDefault="00343281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 w:rsidR="00D056BF">
              <w:rPr>
                <w:lang w:val="en-US"/>
              </w:rPr>
              <w:t xml:space="preserve">từ </w:t>
            </w:r>
            <w:proofErr w:type="spellStart"/>
            <w:r w:rsidR="00D056BF">
              <w:rPr>
                <w:lang w:val="en-US"/>
              </w:rPr>
              <w:t>vựng</w:t>
            </w:r>
            <w:proofErr w:type="spellEnd"/>
          </w:p>
        </w:tc>
      </w:tr>
      <w:tr w:rsidR="00343281" w:rsidRPr="005E0639" w14:paraId="0E77A932" w14:textId="77777777" w:rsidTr="00B10B09">
        <w:trPr>
          <w:trHeight w:val="280"/>
        </w:trPr>
        <w:tc>
          <w:tcPr>
            <w:tcW w:w="796" w:type="dxa"/>
          </w:tcPr>
          <w:p w14:paraId="64A4C527" w14:textId="77777777" w:rsidR="00343281" w:rsidRPr="005E0639" w:rsidRDefault="00343281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14:paraId="202C4C86" w14:textId="65A724BC" w:rsidR="00343281" w:rsidRPr="005E0639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baiHoc</w:t>
            </w:r>
            <w:proofErr w:type="spellEnd"/>
          </w:p>
        </w:tc>
        <w:tc>
          <w:tcPr>
            <w:tcW w:w="2155" w:type="dxa"/>
          </w:tcPr>
          <w:p w14:paraId="5E8084F9" w14:textId="77777777" w:rsidR="00343281" w:rsidRPr="005E0639" w:rsidRDefault="00343281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037A2B90" w14:textId="712719B2" w:rsidR="00343281" w:rsidRPr="00D056BF" w:rsidRDefault="00D056BF" w:rsidP="00D056BF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677" w:type="dxa"/>
          </w:tcPr>
          <w:p w14:paraId="00E5E465" w14:textId="37503989" w:rsidR="00343281" w:rsidRPr="005E0639" w:rsidRDefault="00523632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chủ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</w:p>
        </w:tc>
      </w:tr>
      <w:tr w:rsidR="00343281" w:rsidRPr="005E0639" w14:paraId="38073877" w14:textId="77777777" w:rsidTr="00B10B09">
        <w:trPr>
          <w:trHeight w:val="280"/>
        </w:trPr>
        <w:tc>
          <w:tcPr>
            <w:tcW w:w="796" w:type="dxa"/>
          </w:tcPr>
          <w:p w14:paraId="5B280C74" w14:textId="02F21BDB" w:rsidR="00343281" w:rsidRPr="005E0639" w:rsidRDefault="00343281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14:paraId="2A72B461" w14:textId="57FBD3FD" w:rsidR="00343281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tenTuVung</w:t>
            </w:r>
            <w:proofErr w:type="spellEnd"/>
          </w:p>
        </w:tc>
        <w:tc>
          <w:tcPr>
            <w:tcW w:w="2155" w:type="dxa"/>
          </w:tcPr>
          <w:p w14:paraId="0D7EB8D8" w14:textId="6418B189" w:rsidR="00343281" w:rsidRDefault="00343281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94" w:type="dxa"/>
          </w:tcPr>
          <w:p w14:paraId="5185F482" w14:textId="77777777" w:rsidR="00343281" w:rsidRPr="005E0639" w:rsidRDefault="00343281" w:rsidP="00B10B09">
            <w:pPr>
              <w:pStyle w:val="ThnVnban"/>
              <w:spacing w:after="0" w:line="240" w:lineRule="auto"/>
            </w:pPr>
          </w:p>
        </w:tc>
        <w:tc>
          <w:tcPr>
            <w:tcW w:w="2677" w:type="dxa"/>
          </w:tcPr>
          <w:p w14:paraId="1B02085B" w14:textId="4AEC964A" w:rsidR="00343281" w:rsidRDefault="00523632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</w:tr>
      <w:tr w:rsidR="00343281" w:rsidRPr="005E0639" w14:paraId="496EE959" w14:textId="77777777" w:rsidTr="00B10B09">
        <w:trPr>
          <w:trHeight w:val="280"/>
        </w:trPr>
        <w:tc>
          <w:tcPr>
            <w:tcW w:w="796" w:type="dxa"/>
          </w:tcPr>
          <w:p w14:paraId="3E141531" w14:textId="3EFADB17" w:rsidR="00343281" w:rsidRDefault="00343281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9" w:type="dxa"/>
          </w:tcPr>
          <w:p w14:paraId="237DD5A4" w14:textId="40ABC052" w:rsidR="00343281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phienAm</w:t>
            </w:r>
            <w:proofErr w:type="spellEnd"/>
          </w:p>
        </w:tc>
        <w:tc>
          <w:tcPr>
            <w:tcW w:w="2155" w:type="dxa"/>
          </w:tcPr>
          <w:p w14:paraId="2D79AA14" w14:textId="7BC44212" w:rsidR="00343281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594" w:type="dxa"/>
          </w:tcPr>
          <w:p w14:paraId="2F7E8F44" w14:textId="553B8B33" w:rsidR="00343281" w:rsidRPr="00343281" w:rsidRDefault="00343281" w:rsidP="0034328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77" w:type="dxa"/>
          </w:tcPr>
          <w:p w14:paraId="254B00EA" w14:textId="1F0530E7" w:rsidR="00343281" w:rsidRDefault="00523632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âm</w:t>
            </w:r>
            <w:proofErr w:type="spellEnd"/>
            <w:r>
              <w:rPr>
                <w:lang w:val="en-US"/>
              </w:rPr>
              <w:t xml:space="preserve">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</w:tr>
      <w:tr w:rsidR="00D056BF" w:rsidRPr="005E0639" w14:paraId="1750239F" w14:textId="77777777" w:rsidTr="00B10B09">
        <w:trPr>
          <w:trHeight w:val="280"/>
        </w:trPr>
        <w:tc>
          <w:tcPr>
            <w:tcW w:w="796" w:type="dxa"/>
          </w:tcPr>
          <w:p w14:paraId="46092612" w14:textId="029544EE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9" w:type="dxa"/>
          </w:tcPr>
          <w:p w14:paraId="6806671D" w14:textId="6A363E2F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fileAmThanh</w:t>
            </w:r>
            <w:proofErr w:type="spellEnd"/>
          </w:p>
        </w:tc>
        <w:tc>
          <w:tcPr>
            <w:tcW w:w="2155" w:type="dxa"/>
          </w:tcPr>
          <w:p w14:paraId="58AEB6EC" w14:textId="0DCED617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450)</w:t>
            </w:r>
          </w:p>
        </w:tc>
        <w:tc>
          <w:tcPr>
            <w:tcW w:w="1594" w:type="dxa"/>
          </w:tcPr>
          <w:p w14:paraId="41AC7172" w14:textId="77777777" w:rsidR="00D056BF" w:rsidRDefault="00D056BF" w:rsidP="0034328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77" w:type="dxa"/>
          </w:tcPr>
          <w:p w14:paraId="0F8909F8" w14:textId="6B5FCF60" w:rsidR="00D056BF" w:rsidRDefault="00523632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proofErr w:type="spellStart"/>
            <w:r>
              <w:rPr>
                <w:lang w:val="en-US"/>
              </w:rPr>
              <w:t>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đọc từ</w:t>
            </w:r>
          </w:p>
        </w:tc>
      </w:tr>
      <w:tr w:rsidR="00D056BF" w:rsidRPr="005E0639" w14:paraId="2357CCE7" w14:textId="77777777" w:rsidTr="00B10B09">
        <w:trPr>
          <w:trHeight w:val="280"/>
        </w:trPr>
        <w:tc>
          <w:tcPr>
            <w:tcW w:w="796" w:type="dxa"/>
          </w:tcPr>
          <w:p w14:paraId="1D4AF6EE" w14:textId="338205A6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9" w:type="dxa"/>
          </w:tcPr>
          <w:p w14:paraId="5FEFB711" w14:textId="1EE5EDF5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fileHinhAnh</w:t>
            </w:r>
            <w:proofErr w:type="spellEnd"/>
          </w:p>
        </w:tc>
        <w:tc>
          <w:tcPr>
            <w:tcW w:w="2155" w:type="dxa"/>
          </w:tcPr>
          <w:p w14:paraId="0A4EF746" w14:textId="1C83382E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450)</w:t>
            </w:r>
          </w:p>
        </w:tc>
        <w:tc>
          <w:tcPr>
            <w:tcW w:w="1594" w:type="dxa"/>
          </w:tcPr>
          <w:p w14:paraId="1270E1B8" w14:textId="77777777" w:rsidR="00D056BF" w:rsidRDefault="00D056BF" w:rsidP="0034328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77" w:type="dxa"/>
          </w:tcPr>
          <w:p w14:paraId="0F90068B" w14:textId="450FFE1B" w:rsidR="00D056BF" w:rsidRDefault="00523632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File hình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của từ</w:t>
            </w:r>
          </w:p>
        </w:tc>
      </w:tr>
      <w:tr w:rsidR="00D056BF" w:rsidRPr="005E0639" w14:paraId="7C528F81" w14:textId="77777777" w:rsidTr="00B10B09">
        <w:trPr>
          <w:trHeight w:val="280"/>
        </w:trPr>
        <w:tc>
          <w:tcPr>
            <w:tcW w:w="796" w:type="dxa"/>
          </w:tcPr>
          <w:p w14:paraId="7714DA92" w14:textId="1E1F8B13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9" w:type="dxa"/>
          </w:tcPr>
          <w:p w14:paraId="76120BBF" w14:textId="194182BC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yNghia</w:t>
            </w:r>
            <w:proofErr w:type="spellEnd"/>
          </w:p>
        </w:tc>
        <w:tc>
          <w:tcPr>
            <w:tcW w:w="2155" w:type="dxa"/>
          </w:tcPr>
          <w:p w14:paraId="2D599034" w14:textId="2647DA01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594" w:type="dxa"/>
          </w:tcPr>
          <w:p w14:paraId="5FFDF16E" w14:textId="77777777" w:rsidR="00D056BF" w:rsidRDefault="00D056BF" w:rsidP="0034328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77" w:type="dxa"/>
          </w:tcPr>
          <w:p w14:paraId="2C24014C" w14:textId="7B7734F3" w:rsidR="00D056BF" w:rsidRDefault="00523632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Ý nghĩa của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</w:tr>
      <w:tr w:rsidR="00D056BF" w:rsidRPr="005E0639" w14:paraId="59396D83" w14:textId="77777777" w:rsidTr="00B10B09">
        <w:trPr>
          <w:trHeight w:val="280"/>
        </w:trPr>
        <w:tc>
          <w:tcPr>
            <w:tcW w:w="796" w:type="dxa"/>
          </w:tcPr>
          <w:p w14:paraId="45FEB48A" w14:textId="3B27133F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39" w:type="dxa"/>
          </w:tcPr>
          <w:p w14:paraId="5760F363" w14:textId="210F39F4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viDu</w:t>
            </w:r>
            <w:proofErr w:type="spellEnd"/>
          </w:p>
        </w:tc>
        <w:tc>
          <w:tcPr>
            <w:tcW w:w="2155" w:type="dxa"/>
          </w:tcPr>
          <w:p w14:paraId="3D661453" w14:textId="39D59094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450)</w:t>
            </w:r>
          </w:p>
        </w:tc>
        <w:tc>
          <w:tcPr>
            <w:tcW w:w="1594" w:type="dxa"/>
          </w:tcPr>
          <w:p w14:paraId="10269B8E" w14:textId="77777777" w:rsidR="00D056BF" w:rsidRDefault="00D056BF" w:rsidP="0034328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77" w:type="dxa"/>
          </w:tcPr>
          <w:p w14:paraId="342A638A" w14:textId="065251C1" w:rsidR="00D056BF" w:rsidRDefault="00523632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</w:tr>
      <w:tr w:rsidR="00D056BF" w:rsidRPr="005E0639" w14:paraId="7B860D9D" w14:textId="77777777" w:rsidTr="00B10B09">
        <w:trPr>
          <w:trHeight w:val="280"/>
        </w:trPr>
        <w:tc>
          <w:tcPr>
            <w:tcW w:w="796" w:type="dxa"/>
          </w:tcPr>
          <w:p w14:paraId="094C44C3" w14:textId="651A2C54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39" w:type="dxa"/>
          </w:tcPr>
          <w:p w14:paraId="4DF6ADE1" w14:textId="0C53B6B7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loaiTu</w:t>
            </w:r>
            <w:proofErr w:type="spellEnd"/>
          </w:p>
        </w:tc>
        <w:tc>
          <w:tcPr>
            <w:tcW w:w="2155" w:type="dxa"/>
          </w:tcPr>
          <w:p w14:paraId="0B795DB1" w14:textId="46E834BA" w:rsidR="00D056BF" w:rsidRDefault="00D056BF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594" w:type="dxa"/>
          </w:tcPr>
          <w:p w14:paraId="4A0C17AE" w14:textId="77777777" w:rsidR="00D056BF" w:rsidRDefault="00D056BF" w:rsidP="0034328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77" w:type="dxa"/>
          </w:tcPr>
          <w:p w14:paraId="4CF559E2" w14:textId="74859C82" w:rsidR="00D056BF" w:rsidRDefault="00523632" w:rsidP="00B10B0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Loại từ </w:t>
            </w:r>
            <w:proofErr w:type="spellStart"/>
            <w:r>
              <w:rPr>
                <w:lang w:val="en-US"/>
              </w:rPr>
              <w:t>vựng</w:t>
            </w:r>
            <w:bookmarkStart w:id="4" w:name="_GoBack"/>
            <w:bookmarkEnd w:id="4"/>
            <w:proofErr w:type="spellEnd"/>
          </w:p>
        </w:tc>
      </w:tr>
    </w:tbl>
    <w:p w14:paraId="1FA2A6FA" w14:textId="77777777" w:rsidR="00343281" w:rsidRDefault="00343281" w:rsidP="00343281">
      <w:pPr>
        <w:rPr>
          <w:lang w:val="en-US"/>
        </w:rPr>
      </w:pPr>
    </w:p>
    <w:p w14:paraId="00097DD8" w14:textId="63736B4E" w:rsidR="00D056BF" w:rsidRDefault="00D056BF" w:rsidP="00D056BF">
      <w:pPr>
        <w:pStyle w:val="u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DS</w:t>
      </w:r>
      <w:r>
        <w:rPr>
          <w:lang w:val="en-US"/>
        </w:rPr>
        <w:t>CAUTRUC</w:t>
      </w:r>
    </w:p>
    <w:tbl>
      <w:tblPr>
        <w:tblStyle w:val="LiBang"/>
        <w:tblW w:w="9061" w:type="dxa"/>
        <w:tblLook w:val="01E0" w:firstRow="1" w:lastRow="1" w:firstColumn="1" w:lastColumn="1" w:noHBand="0" w:noVBand="0"/>
      </w:tblPr>
      <w:tblGrid>
        <w:gridCol w:w="794"/>
        <w:gridCol w:w="1870"/>
        <w:gridCol w:w="2152"/>
        <w:gridCol w:w="1585"/>
        <w:gridCol w:w="2660"/>
      </w:tblGrid>
      <w:tr w:rsidR="00D056BF" w:rsidRPr="005E0639" w14:paraId="24ECF207" w14:textId="77777777" w:rsidTr="00D056BF">
        <w:trPr>
          <w:trHeight w:val="280"/>
        </w:trPr>
        <w:tc>
          <w:tcPr>
            <w:tcW w:w="794" w:type="dxa"/>
          </w:tcPr>
          <w:p w14:paraId="3BE9090D" w14:textId="77777777" w:rsidR="00D056BF" w:rsidRPr="005E0639" w:rsidRDefault="00D056BF" w:rsidP="005C7F89">
            <w:r w:rsidRPr="005E0639">
              <w:t>STT</w:t>
            </w:r>
          </w:p>
        </w:tc>
        <w:tc>
          <w:tcPr>
            <w:tcW w:w="1870" w:type="dxa"/>
          </w:tcPr>
          <w:p w14:paraId="760CFD07" w14:textId="77777777" w:rsidR="00D056BF" w:rsidRPr="005E0639" w:rsidRDefault="00D056BF" w:rsidP="005C7F89">
            <w:r w:rsidRPr="005E0639">
              <w:t xml:space="preserve">Tên </w:t>
            </w:r>
            <w:proofErr w:type="spellStart"/>
            <w:r w:rsidRPr="005E0639">
              <w:t>thuộc</w:t>
            </w:r>
            <w:proofErr w:type="spellEnd"/>
            <w:r w:rsidRPr="005E0639">
              <w:t xml:space="preserve"> </w:t>
            </w:r>
            <w:proofErr w:type="spellStart"/>
            <w:r w:rsidRPr="005E0639">
              <w:t>tính</w:t>
            </w:r>
            <w:proofErr w:type="spellEnd"/>
          </w:p>
        </w:tc>
        <w:tc>
          <w:tcPr>
            <w:tcW w:w="2152" w:type="dxa"/>
          </w:tcPr>
          <w:p w14:paraId="6B53F66B" w14:textId="77777777" w:rsidR="00D056BF" w:rsidRPr="005E0639" w:rsidRDefault="00D056BF" w:rsidP="005C7F89">
            <w:proofErr w:type="spellStart"/>
            <w:r w:rsidRPr="005E0639">
              <w:t>Kiểu</w:t>
            </w:r>
            <w:proofErr w:type="spellEnd"/>
          </w:p>
        </w:tc>
        <w:tc>
          <w:tcPr>
            <w:tcW w:w="1585" w:type="dxa"/>
          </w:tcPr>
          <w:p w14:paraId="0F2150E6" w14:textId="77777777" w:rsidR="00D056BF" w:rsidRPr="005E0639" w:rsidRDefault="00D056BF" w:rsidP="005C7F89">
            <w:proofErr w:type="spellStart"/>
            <w:r w:rsidRPr="005E0639">
              <w:t>Ràng</w:t>
            </w:r>
            <w:proofErr w:type="spellEnd"/>
            <w:r w:rsidRPr="005E0639">
              <w:t xml:space="preserve"> </w:t>
            </w:r>
            <w:proofErr w:type="spellStart"/>
            <w:r w:rsidRPr="005E0639">
              <w:t>buộc</w:t>
            </w:r>
            <w:proofErr w:type="spellEnd"/>
          </w:p>
        </w:tc>
        <w:tc>
          <w:tcPr>
            <w:tcW w:w="2660" w:type="dxa"/>
          </w:tcPr>
          <w:p w14:paraId="0C293BEF" w14:textId="77777777" w:rsidR="00D056BF" w:rsidRPr="005E0639" w:rsidRDefault="00D056BF" w:rsidP="005C7F89">
            <w:r w:rsidRPr="005E0639">
              <w:t xml:space="preserve">Ý </w:t>
            </w:r>
            <w:proofErr w:type="spellStart"/>
            <w:r w:rsidRPr="005E0639">
              <w:t>nghĩa</w:t>
            </w:r>
            <w:proofErr w:type="spellEnd"/>
            <w:r w:rsidRPr="005E0639">
              <w:t xml:space="preserve">/ghi </w:t>
            </w:r>
            <w:proofErr w:type="spellStart"/>
            <w:r w:rsidRPr="005E0639">
              <w:t>chú</w:t>
            </w:r>
            <w:proofErr w:type="spellEnd"/>
          </w:p>
        </w:tc>
      </w:tr>
      <w:tr w:rsidR="00D056BF" w:rsidRPr="005E0639" w14:paraId="518C022E" w14:textId="77777777" w:rsidTr="00D056BF">
        <w:trPr>
          <w:trHeight w:val="311"/>
        </w:trPr>
        <w:tc>
          <w:tcPr>
            <w:tcW w:w="794" w:type="dxa"/>
          </w:tcPr>
          <w:p w14:paraId="310DC4D8" w14:textId="77777777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70" w:type="dxa"/>
          </w:tcPr>
          <w:p w14:paraId="78456530" w14:textId="476CB582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DSCAUTRUC</w:t>
            </w:r>
            <w:proofErr w:type="spellEnd"/>
          </w:p>
        </w:tc>
        <w:tc>
          <w:tcPr>
            <w:tcW w:w="2152" w:type="dxa"/>
          </w:tcPr>
          <w:p w14:paraId="1947D0A9" w14:textId="77777777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85" w:type="dxa"/>
          </w:tcPr>
          <w:p w14:paraId="731C9E5C" w14:textId="77777777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chính</w:t>
            </w:r>
          </w:p>
        </w:tc>
        <w:tc>
          <w:tcPr>
            <w:tcW w:w="2660" w:type="dxa"/>
          </w:tcPr>
          <w:p w14:paraId="2BF42DC1" w14:textId="4818736D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 w:rsidR="00523632">
              <w:rPr>
                <w:lang w:val="en-US"/>
              </w:rPr>
              <w:t>bài</w:t>
            </w:r>
          </w:p>
        </w:tc>
      </w:tr>
      <w:tr w:rsidR="00D056BF" w:rsidRPr="005E0639" w14:paraId="1FBD0F33" w14:textId="77777777" w:rsidTr="00D056BF">
        <w:trPr>
          <w:trHeight w:val="280"/>
        </w:trPr>
        <w:tc>
          <w:tcPr>
            <w:tcW w:w="794" w:type="dxa"/>
          </w:tcPr>
          <w:p w14:paraId="033C79FA" w14:textId="77777777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42202870" w14:textId="361F6EBD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tenBai</w:t>
            </w:r>
            <w:proofErr w:type="spellEnd"/>
          </w:p>
        </w:tc>
        <w:tc>
          <w:tcPr>
            <w:tcW w:w="2152" w:type="dxa"/>
          </w:tcPr>
          <w:p w14:paraId="66BC2881" w14:textId="31D0132B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85" w:type="dxa"/>
          </w:tcPr>
          <w:p w14:paraId="5B6AC935" w14:textId="77777777" w:rsidR="00D056BF" w:rsidRP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660" w:type="dxa"/>
          </w:tcPr>
          <w:p w14:paraId="2AB5E91F" w14:textId="308D8651" w:rsidR="00D056BF" w:rsidRPr="005E0639" w:rsidRDefault="00523632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chủ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D056BF" w:rsidRPr="005E0639" w14:paraId="488543B1" w14:textId="77777777" w:rsidTr="00D056BF">
        <w:trPr>
          <w:trHeight w:val="280"/>
        </w:trPr>
        <w:tc>
          <w:tcPr>
            <w:tcW w:w="794" w:type="dxa"/>
          </w:tcPr>
          <w:p w14:paraId="32FCCF33" w14:textId="77777777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870" w:type="dxa"/>
          </w:tcPr>
          <w:p w14:paraId="27A5AFCB" w14:textId="4378AEE5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noiDung</w:t>
            </w:r>
            <w:proofErr w:type="spellEnd"/>
          </w:p>
        </w:tc>
        <w:tc>
          <w:tcPr>
            <w:tcW w:w="2152" w:type="dxa"/>
          </w:tcPr>
          <w:p w14:paraId="1A55D78A" w14:textId="3237C15B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80</w:t>
            </w:r>
            <w:r>
              <w:rPr>
                <w:lang w:val="en-US"/>
              </w:rPr>
              <w:t>00)</w:t>
            </w:r>
          </w:p>
        </w:tc>
        <w:tc>
          <w:tcPr>
            <w:tcW w:w="1585" w:type="dxa"/>
          </w:tcPr>
          <w:p w14:paraId="6A3A85F9" w14:textId="77777777" w:rsidR="00D056BF" w:rsidRPr="005E0639" w:rsidRDefault="00D056BF" w:rsidP="005C7F89">
            <w:pPr>
              <w:pStyle w:val="ThnVnban"/>
              <w:spacing w:after="0" w:line="240" w:lineRule="auto"/>
            </w:pPr>
          </w:p>
        </w:tc>
        <w:tc>
          <w:tcPr>
            <w:tcW w:w="2660" w:type="dxa"/>
          </w:tcPr>
          <w:p w14:paraId="62328E2D" w14:textId="6CC94188" w:rsidR="00D056BF" w:rsidRDefault="00523632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bài</w:t>
            </w:r>
          </w:p>
        </w:tc>
      </w:tr>
      <w:tr w:rsidR="00D056BF" w:rsidRPr="005E0639" w14:paraId="318EF743" w14:textId="77777777" w:rsidTr="00D056BF">
        <w:trPr>
          <w:trHeight w:val="280"/>
        </w:trPr>
        <w:tc>
          <w:tcPr>
            <w:tcW w:w="794" w:type="dxa"/>
          </w:tcPr>
          <w:p w14:paraId="3B82B3FE" w14:textId="77777777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203FF72F" w14:textId="0A111AA9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ngayDang</w:t>
            </w:r>
            <w:proofErr w:type="spellEnd"/>
          </w:p>
        </w:tc>
        <w:tc>
          <w:tcPr>
            <w:tcW w:w="2152" w:type="dxa"/>
          </w:tcPr>
          <w:p w14:paraId="50FA8CBB" w14:textId="6B676CE1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85" w:type="dxa"/>
          </w:tcPr>
          <w:p w14:paraId="36F5C6CA" w14:textId="77777777" w:rsidR="00D056BF" w:rsidRPr="00343281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60" w:type="dxa"/>
          </w:tcPr>
          <w:p w14:paraId="0DD7F998" w14:textId="0B25DADA" w:rsidR="00D056BF" w:rsidRDefault="00523632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đăng bài</w:t>
            </w:r>
          </w:p>
        </w:tc>
      </w:tr>
      <w:tr w:rsidR="00D056BF" w:rsidRPr="005E0639" w14:paraId="1432E03B" w14:textId="77777777" w:rsidTr="00D056BF">
        <w:trPr>
          <w:trHeight w:val="280"/>
        </w:trPr>
        <w:tc>
          <w:tcPr>
            <w:tcW w:w="794" w:type="dxa"/>
          </w:tcPr>
          <w:p w14:paraId="54B0A446" w14:textId="77777777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0" w:type="dxa"/>
          </w:tcPr>
          <w:p w14:paraId="179AF097" w14:textId="76E20112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nguoiDang</w:t>
            </w:r>
            <w:proofErr w:type="spellEnd"/>
          </w:p>
        </w:tc>
        <w:tc>
          <w:tcPr>
            <w:tcW w:w="2152" w:type="dxa"/>
          </w:tcPr>
          <w:p w14:paraId="2E0C9E8F" w14:textId="362618D7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85" w:type="dxa"/>
          </w:tcPr>
          <w:p w14:paraId="352B954A" w14:textId="77777777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60" w:type="dxa"/>
          </w:tcPr>
          <w:p w14:paraId="640AFA58" w14:textId="05AD4F85" w:rsidR="00D056BF" w:rsidRDefault="00523632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đăng bài</w:t>
            </w:r>
          </w:p>
        </w:tc>
      </w:tr>
    </w:tbl>
    <w:p w14:paraId="5DE882A6" w14:textId="77777777" w:rsidR="00D056BF" w:rsidRPr="00D056BF" w:rsidRDefault="00D056BF" w:rsidP="00D056BF">
      <w:pPr>
        <w:rPr>
          <w:lang w:val="en-US"/>
        </w:rPr>
      </w:pPr>
    </w:p>
    <w:p w14:paraId="536AB792" w14:textId="42A05A3A" w:rsidR="00D056BF" w:rsidRDefault="00D056BF" w:rsidP="00D056BF">
      <w:pPr>
        <w:pStyle w:val="u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DS</w:t>
      </w:r>
      <w:r>
        <w:rPr>
          <w:lang w:val="en-US"/>
        </w:rPr>
        <w:t>BAINGHE</w:t>
      </w:r>
    </w:p>
    <w:tbl>
      <w:tblPr>
        <w:tblStyle w:val="LiBang"/>
        <w:tblW w:w="9061" w:type="dxa"/>
        <w:tblLook w:val="01E0" w:firstRow="1" w:lastRow="1" w:firstColumn="1" w:lastColumn="1" w:noHBand="0" w:noVBand="0"/>
      </w:tblPr>
      <w:tblGrid>
        <w:gridCol w:w="794"/>
        <w:gridCol w:w="1870"/>
        <w:gridCol w:w="2152"/>
        <w:gridCol w:w="1585"/>
        <w:gridCol w:w="2660"/>
      </w:tblGrid>
      <w:tr w:rsidR="00D056BF" w:rsidRPr="005E0639" w14:paraId="382CDD2A" w14:textId="77777777" w:rsidTr="005C7F89">
        <w:trPr>
          <w:trHeight w:val="280"/>
        </w:trPr>
        <w:tc>
          <w:tcPr>
            <w:tcW w:w="794" w:type="dxa"/>
          </w:tcPr>
          <w:p w14:paraId="5E0AFFB3" w14:textId="77777777" w:rsidR="00D056BF" w:rsidRPr="005E0639" w:rsidRDefault="00D056BF" w:rsidP="005C7F89">
            <w:r w:rsidRPr="005E0639">
              <w:t>STT</w:t>
            </w:r>
          </w:p>
        </w:tc>
        <w:tc>
          <w:tcPr>
            <w:tcW w:w="1870" w:type="dxa"/>
          </w:tcPr>
          <w:p w14:paraId="670051BD" w14:textId="77777777" w:rsidR="00D056BF" w:rsidRPr="005E0639" w:rsidRDefault="00D056BF" w:rsidP="005C7F89">
            <w:r w:rsidRPr="005E0639">
              <w:t xml:space="preserve">Tên </w:t>
            </w:r>
            <w:proofErr w:type="spellStart"/>
            <w:r w:rsidRPr="005E0639">
              <w:t>thuộc</w:t>
            </w:r>
            <w:proofErr w:type="spellEnd"/>
            <w:r w:rsidRPr="005E0639">
              <w:t xml:space="preserve"> </w:t>
            </w:r>
            <w:proofErr w:type="spellStart"/>
            <w:r w:rsidRPr="005E0639">
              <w:t>tính</w:t>
            </w:r>
            <w:proofErr w:type="spellEnd"/>
          </w:p>
        </w:tc>
        <w:tc>
          <w:tcPr>
            <w:tcW w:w="2152" w:type="dxa"/>
          </w:tcPr>
          <w:p w14:paraId="124CA617" w14:textId="77777777" w:rsidR="00D056BF" w:rsidRPr="005E0639" w:rsidRDefault="00D056BF" w:rsidP="005C7F89">
            <w:proofErr w:type="spellStart"/>
            <w:r w:rsidRPr="005E0639">
              <w:t>Kiểu</w:t>
            </w:r>
            <w:proofErr w:type="spellEnd"/>
          </w:p>
        </w:tc>
        <w:tc>
          <w:tcPr>
            <w:tcW w:w="1585" w:type="dxa"/>
          </w:tcPr>
          <w:p w14:paraId="218C7F73" w14:textId="77777777" w:rsidR="00D056BF" w:rsidRPr="005E0639" w:rsidRDefault="00D056BF" w:rsidP="005C7F89">
            <w:proofErr w:type="spellStart"/>
            <w:r w:rsidRPr="005E0639">
              <w:t>Ràng</w:t>
            </w:r>
            <w:proofErr w:type="spellEnd"/>
            <w:r w:rsidRPr="005E0639">
              <w:t xml:space="preserve"> </w:t>
            </w:r>
            <w:proofErr w:type="spellStart"/>
            <w:r w:rsidRPr="005E0639">
              <w:t>buộc</w:t>
            </w:r>
            <w:proofErr w:type="spellEnd"/>
          </w:p>
        </w:tc>
        <w:tc>
          <w:tcPr>
            <w:tcW w:w="2660" w:type="dxa"/>
          </w:tcPr>
          <w:p w14:paraId="26021002" w14:textId="77777777" w:rsidR="00D056BF" w:rsidRPr="005E0639" w:rsidRDefault="00D056BF" w:rsidP="005C7F89">
            <w:r w:rsidRPr="005E0639">
              <w:t xml:space="preserve">Ý </w:t>
            </w:r>
            <w:proofErr w:type="spellStart"/>
            <w:r w:rsidRPr="005E0639">
              <w:t>nghĩa</w:t>
            </w:r>
            <w:proofErr w:type="spellEnd"/>
            <w:r w:rsidRPr="005E0639">
              <w:t xml:space="preserve">/ghi </w:t>
            </w:r>
            <w:proofErr w:type="spellStart"/>
            <w:r w:rsidRPr="005E0639">
              <w:t>chú</w:t>
            </w:r>
            <w:proofErr w:type="spellEnd"/>
          </w:p>
        </w:tc>
      </w:tr>
      <w:tr w:rsidR="00D056BF" w:rsidRPr="005E0639" w14:paraId="5967781E" w14:textId="77777777" w:rsidTr="005C7F89">
        <w:trPr>
          <w:trHeight w:val="311"/>
        </w:trPr>
        <w:tc>
          <w:tcPr>
            <w:tcW w:w="794" w:type="dxa"/>
          </w:tcPr>
          <w:p w14:paraId="2C2D7631" w14:textId="77777777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70" w:type="dxa"/>
          </w:tcPr>
          <w:p w14:paraId="671BF8C9" w14:textId="31CD6161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dDS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BAINGHE</w:t>
            </w:r>
            <w:proofErr w:type="spellEnd"/>
          </w:p>
        </w:tc>
        <w:tc>
          <w:tcPr>
            <w:tcW w:w="2152" w:type="dxa"/>
          </w:tcPr>
          <w:p w14:paraId="37241FB2" w14:textId="77777777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85" w:type="dxa"/>
          </w:tcPr>
          <w:p w14:paraId="7FE0BFFC" w14:textId="77777777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chính</w:t>
            </w:r>
          </w:p>
        </w:tc>
        <w:tc>
          <w:tcPr>
            <w:tcW w:w="2660" w:type="dxa"/>
          </w:tcPr>
          <w:p w14:paraId="6C321BF5" w14:textId="1DF16DAC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 w:rsidR="00523632">
              <w:rPr>
                <w:lang w:val="en-US"/>
              </w:rPr>
              <w:t xml:space="preserve">bài </w:t>
            </w:r>
            <w:proofErr w:type="spellStart"/>
            <w:r w:rsidR="00523632">
              <w:rPr>
                <w:lang w:val="en-US"/>
              </w:rPr>
              <w:t>nghe</w:t>
            </w:r>
            <w:proofErr w:type="spellEnd"/>
          </w:p>
        </w:tc>
      </w:tr>
      <w:tr w:rsidR="00D056BF" w:rsidRPr="005E0639" w14:paraId="6544F9B2" w14:textId="77777777" w:rsidTr="005C7F89">
        <w:trPr>
          <w:trHeight w:val="280"/>
        </w:trPr>
        <w:tc>
          <w:tcPr>
            <w:tcW w:w="794" w:type="dxa"/>
          </w:tcPr>
          <w:p w14:paraId="71780950" w14:textId="77777777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250A29EA" w14:textId="77777777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tenBai</w:t>
            </w:r>
            <w:proofErr w:type="spellEnd"/>
          </w:p>
        </w:tc>
        <w:tc>
          <w:tcPr>
            <w:tcW w:w="2152" w:type="dxa"/>
          </w:tcPr>
          <w:p w14:paraId="11F6C68F" w14:textId="17451506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85" w:type="dxa"/>
          </w:tcPr>
          <w:p w14:paraId="432C198A" w14:textId="77777777" w:rsidR="00D056BF" w:rsidRP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660" w:type="dxa"/>
          </w:tcPr>
          <w:p w14:paraId="0DDCA8D0" w14:textId="3A104852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của </w:t>
            </w:r>
            <w:r w:rsidR="00523632">
              <w:rPr>
                <w:lang w:val="en-US"/>
              </w:rPr>
              <w:t xml:space="preserve">bài </w:t>
            </w:r>
            <w:proofErr w:type="spellStart"/>
            <w:r w:rsidR="00523632">
              <w:rPr>
                <w:lang w:val="en-US"/>
              </w:rPr>
              <w:t>nghe</w:t>
            </w:r>
            <w:proofErr w:type="spellEnd"/>
          </w:p>
        </w:tc>
      </w:tr>
      <w:tr w:rsidR="00D056BF" w:rsidRPr="005E0639" w14:paraId="42A69EAF" w14:textId="77777777" w:rsidTr="005C7F89">
        <w:trPr>
          <w:trHeight w:val="280"/>
        </w:trPr>
        <w:tc>
          <w:tcPr>
            <w:tcW w:w="794" w:type="dxa"/>
          </w:tcPr>
          <w:p w14:paraId="222BFC1B" w14:textId="77777777" w:rsidR="00D056BF" w:rsidRPr="005E0639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0C735481" w14:textId="6546D065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fileAmTHanh</w:t>
            </w:r>
            <w:proofErr w:type="spellEnd"/>
          </w:p>
        </w:tc>
        <w:tc>
          <w:tcPr>
            <w:tcW w:w="2152" w:type="dxa"/>
          </w:tcPr>
          <w:p w14:paraId="3F7D9149" w14:textId="3B897D45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</w:t>
            </w:r>
            <w:r>
              <w:rPr>
                <w:lang w:val="en-US"/>
              </w:rPr>
              <w:t>0)</w:t>
            </w:r>
          </w:p>
        </w:tc>
        <w:tc>
          <w:tcPr>
            <w:tcW w:w="1585" w:type="dxa"/>
          </w:tcPr>
          <w:p w14:paraId="4F3B6EBE" w14:textId="77777777" w:rsidR="00D056BF" w:rsidRPr="005E0639" w:rsidRDefault="00D056BF" w:rsidP="005C7F89">
            <w:pPr>
              <w:pStyle w:val="ThnVnban"/>
              <w:spacing w:after="0" w:line="240" w:lineRule="auto"/>
            </w:pPr>
          </w:p>
        </w:tc>
        <w:tc>
          <w:tcPr>
            <w:tcW w:w="2660" w:type="dxa"/>
          </w:tcPr>
          <w:p w14:paraId="361444F8" w14:textId="6F45E65F" w:rsidR="00D056BF" w:rsidRDefault="00523632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proofErr w:type="spellStart"/>
            <w:r>
              <w:rPr>
                <w:lang w:val="en-US"/>
              </w:rPr>
              <w:t>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</w:p>
        </w:tc>
      </w:tr>
      <w:tr w:rsidR="00D056BF" w:rsidRPr="005E0639" w14:paraId="0EADA46D" w14:textId="77777777" w:rsidTr="005C7F89">
        <w:trPr>
          <w:trHeight w:val="280"/>
        </w:trPr>
        <w:tc>
          <w:tcPr>
            <w:tcW w:w="794" w:type="dxa"/>
          </w:tcPr>
          <w:p w14:paraId="0D226915" w14:textId="77777777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7C26055F" w14:textId="0221E37A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Script</w:t>
            </w:r>
          </w:p>
        </w:tc>
        <w:tc>
          <w:tcPr>
            <w:tcW w:w="2152" w:type="dxa"/>
          </w:tcPr>
          <w:p w14:paraId="59A8F6EF" w14:textId="1AC65847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  <w:tc>
          <w:tcPr>
            <w:tcW w:w="1585" w:type="dxa"/>
          </w:tcPr>
          <w:p w14:paraId="42161E8B" w14:textId="77777777" w:rsidR="00D056BF" w:rsidRPr="00343281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60" w:type="dxa"/>
          </w:tcPr>
          <w:p w14:paraId="659E8DAA" w14:textId="49035C95" w:rsidR="00D056BF" w:rsidRDefault="00523632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Lời Anh của bài </w:t>
            </w:r>
            <w:proofErr w:type="spellStart"/>
            <w:r>
              <w:rPr>
                <w:lang w:val="en-US"/>
              </w:rPr>
              <w:t>nghe</w:t>
            </w:r>
            <w:proofErr w:type="spellEnd"/>
          </w:p>
        </w:tc>
      </w:tr>
      <w:tr w:rsidR="00D056BF" w:rsidRPr="005E0639" w14:paraId="7845C44D" w14:textId="77777777" w:rsidTr="005C7F89">
        <w:trPr>
          <w:trHeight w:val="280"/>
        </w:trPr>
        <w:tc>
          <w:tcPr>
            <w:tcW w:w="794" w:type="dxa"/>
          </w:tcPr>
          <w:p w14:paraId="3689B221" w14:textId="77777777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0" w:type="dxa"/>
          </w:tcPr>
          <w:p w14:paraId="5B836F3B" w14:textId="4C2D12FA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baiTap</w:t>
            </w:r>
            <w:proofErr w:type="spellEnd"/>
          </w:p>
        </w:tc>
        <w:tc>
          <w:tcPr>
            <w:tcW w:w="2152" w:type="dxa"/>
          </w:tcPr>
          <w:p w14:paraId="5C4F2311" w14:textId="6802BE0C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0)</w:t>
            </w:r>
          </w:p>
        </w:tc>
        <w:tc>
          <w:tcPr>
            <w:tcW w:w="1585" w:type="dxa"/>
          </w:tcPr>
          <w:p w14:paraId="63012DF2" w14:textId="77777777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60" w:type="dxa"/>
          </w:tcPr>
          <w:p w14:paraId="3F4C96E6" w14:textId="1F3623C7" w:rsidR="00D056BF" w:rsidRDefault="00523632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Bài tập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</w:p>
        </w:tc>
      </w:tr>
      <w:tr w:rsidR="00D056BF" w:rsidRPr="005E0639" w14:paraId="01EA60F0" w14:textId="77777777" w:rsidTr="005C7F89">
        <w:trPr>
          <w:trHeight w:val="280"/>
        </w:trPr>
        <w:tc>
          <w:tcPr>
            <w:tcW w:w="794" w:type="dxa"/>
          </w:tcPr>
          <w:p w14:paraId="066B013C" w14:textId="17959B00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0" w:type="dxa"/>
          </w:tcPr>
          <w:p w14:paraId="521B086D" w14:textId="1ACF600E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ngayDang</w:t>
            </w:r>
            <w:proofErr w:type="spellEnd"/>
          </w:p>
        </w:tc>
        <w:tc>
          <w:tcPr>
            <w:tcW w:w="2152" w:type="dxa"/>
          </w:tcPr>
          <w:p w14:paraId="721F2F30" w14:textId="68217E9A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85" w:type="dxa"/>
          </w:tcPr>
          <w:p w14:paraId="31622C5D" w14:textId="77777777" w:rsidR="00D056BF" w:rsidRDefault="00D056BF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60" w:type="dxa"/>
          </w:tcPr>
          <w:p w14:paraId="1E4CC33B" w14:textId="092586C7" w:rsidR="00D056BF" w:rsidRDefault="00523632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đăng bài</w:t>
            </w:r>
          </w:p>
        </w:tc>
      </w:tr>
    </w:tbl>
    <w:p w14:paraId="77BE1CFB" w14:textId="40114384" w:rsidR="00D056BF" w:rsidRDefault="00D056BF" w:rsidP="00D056BF">
      <w:pPr>
        <w:rPr>
          <w:lang w:val="en-US"/>
        </w:rPr>
      </w:pPr>
    </w:p>
    <w:p w14:paraId="560ACF6B" w14:textId="250EE239" w:rsidR="00D056BF" w:rsidRPr="00D056BF" w:rsidRDefault="00D056BF" w:rsidP="00D056BF">
      <w:pPr>
        <w:pStyle w:val="u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TIPS</w:t>
      </w:r>
    </w:p>
    <w:tbl>
      <w:tblPr>
        <w:tblStyle w:val="LiBang"/>
        <w:tblW w:w="9061" w:type="dxa"/>
        <w:tblLook w:val="01E0" w:firstRow="1" w:lastRow="1" w:firstColumn="1" w:lastColumn="1" w:noHBand="0" w:noVBand="0"/>
      </w:tblPr>
      <w:tblGrid>
        <w:gridCol w:w="794"/>
        <w:gridCol w:w="1870"/>
        <w:gridCol w:w="2152"/>
        <w:gridCol w:w="1585"/>
        <w:gridCol w:w="2660"/>
      </w:tblGrid>
      <w:tr w:rsidR="00D03423" w:rsidRPr="005E0639" w14:paraId="5194E3E3" w14:textId="77777777" w:rsidTr="005C7F89">
        <w:trPr>
          <w:trHeight w:val="280"/>
        </w:trPr>
        <w:tc>
          <w:tcPr>
            <w:tcW w:w="794" w:type="dxa"/>
          </w:tcPr>
          <w:p w14:paraId="2DE9F08F" w14:textId="77777777" w:rsidR="00D03423" w:rsidRPr="005E0639" w:rsidRDefault="00D03423" w:rsidP="005C7F89">
            <w:r w:rsidRPr="005E0639">
              <w:t>STT</w:t>
            </w:r>
          </w:p>
        </w:tc>
        <w:tc>
          <w:tcPr>
            <w:tcW w:w="1870" w:type="dxa"/>
          </w:tcPr>
          <w:p w14:paraId="02BE60A4" w14:textId="77777777" w:rsidR="00D03423" w:rsidRPr="005E0639" w:rsidRDefault="00D03423" w:rsidP="005C7F89">
            <w:r w:rsidRPr="005E0639">
              <w:t xml:space="preserve">Tên </w:t>
            </w:r>
            <w:proofErr w:type="spellStart"/>
            <w:r w:rsidRPr="005E0639">
              <w:t>thuộc</w:t>
            </w:r>
            <w:proofErr w:type="spellEnd"/>
            <w:r w:rsidRPr="005E0639">
              <w:t xml:space="preserve"> </w:t>
            </w:r>
            <w:proofErr w:type="spellStart"/>
            <w:r w:rsidRPr="005E0639">
              <w:t>tính</w:t>
            </w:r>
            <w:proofErr w:type="spellEnd"/>
          </w:p>
        </w:tc>
        <w:tc>
          <w:tcPr>
            <w:tcW w:w="2152" w:type="dxa"/>
          </w:tcPr>
          <w:p w14:paraId="5C8E1A04" w14:textId="77777777" w:rsidR="00D03423" w:rsidRPr="005E0639" w:rsidRDefault="00D03423" w:rsidP="005C7F89">
            <w:proofErr w:type="spellStart"/>
            <w:r w:rsidRPr="005E0639">
              <w:t>Kiểu</w:t>
            </w:r>
            <w:proofErr w:type="spellEnd"/>
          </w:p>
        </w:tc>
        <w:tc>
          <w:tcPr>
            <w:tcW w:w="1585" w:type="dxa"/>
          </w:tcPr>
          <w:p w14:paraId="5288EC43" w14:textId="77777777" w:rsidR="00D03423" w:rsidRPr="005E0639" w:rsidRDefault="00D03423" w:rsidP="005C7F89">
            <w:proofErr w:type="spellStart"/>
            <w:r w:rsidRPr="005E0639">
              <w:t>Ràng</w:t>
            </w:r>
            <w:proofErr w:type="spellEnd"/>
            <w:r w:rsidRPr="005E0639">
              <w:t xml:space="preserve"> </w:t>
            </w:r>
            <w:proofErr w:type="spellStart"/>
            <w:r w:rsidRPr="005E0639">
              <w:t>buộc</w:t>
            </w:r>
            <w:proofErr w:type="spellEnd"/>
          </w:p>
        </w:tc>
        <w:tc>
          <w:tcPr>
            <w:tcW w:w="2660" w:type="dxa"/>
          </w:tcPr>
          <w:p w14:paraId="69DCAAE4" w14:textId="77777777" w:rsidR="00D03423" w:rsidRPr="005E0639" w:rsidRDefault="00D03423" w:rsidP="005C7F89">
            <w:r w:rsidRPr="005E0639">
              <w:t xml:space="preserve">Ý </w:t>
            </w:r>
            <w:proofErr w:type="spellStart"/>
            <w:r w:rsidRPr="005E0639">
              <w:t>nghĩa</w:t>
            </w:r>
            <w:proofErr w:type="spellEnd"/>
            <w:r w:rsidRPr="005E0639">
              <w:t xml:space="preserve">/ghi </w:t>
            </w:r>
            <w:proofErr w:type="spellStart"/>
            <w:r w:rsidRPr="005E0639">
              <w:t>chú</w:t>
            </w:r>
            <w:proofErr w:type="spellEnd"/>
          </w:p>
        </w:tc>
      </w:tr>
      <w:tr w:rsidR="00D03423" w:rsidRPr="005E0639" w14:paraId="013BFB0F" w14:textId="77777777" w:rsidTr="005C7F89">
        <w:trPr>
          <w:trHeight w:val="311"/>
        </w:trPr>
        <w:tc>
          <w:tcPr>
            <w:tcW w:w="794" w:type="dxa"/>
          </w:tcPr>
          <w:p w14:paraId="57F76D5B" w14:textId="77777777" w:rsidR="00D03423" w:rsidRPr="005E0639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70" w:type="dxa"/>
          </w:tcPr>
          <w:p w14:paraId="4A2B197E" w14:textId="77EDBB76" w:rsidR="00D03423" w:rsidRPr="005E0639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TIPS</w:t>
            </w:r>
            <w:proofErr w:type="spellEnd"/>
          </w:p>
        </w:tc>
        <w:tc>
          <w:tcPr>
            <w:tcW w:w="2152" w:type="dxa"/>
          </w:tcPr>
          <w:p w14:paraId="727DE404" w14:textId="77777777" w:rsidR="00D03423" w:rsidRPr="005E0639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1585" w:type="dxa"/>
          </w:tcPr>
          <w:p w14:paraId="62A16736" w14:textId="77777777" w:rsidR="00D03423" w:rsidRPr="005E0639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Khoá</w:t>
            </w:r>
            <w:proofErr w:type="spellEnd"/>
            <w:r w:rsidRPr="005E0639">
              <w:rPr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chính</w:t>
            </w:r>
          </w:p>
        </w:tc>
        <w:tc>
          <w:tcPr>
            <w:tcW w:w="2660" w:type="dxa"/>
          </w:tcPr>
          <w:p w14:paraId="650162E6" w14:textId="393A9D27" w:rsidR="00D03423" w:rsidRPr="005E0639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 w:rsidR="0041303C">
              <w:rPr>
                <w:lang w:val="en-US"/>
              </w:rPr>
              <w:t>bài</w:t>
            </w:r>
          </w:p>
        </w:tc>
      </w:tr>
      <w:tr w:rsidR="00D03423" w:rsidRPr="005E0639" w14:paraId="3941349E" w14:textId="77777777" w:rsidTr="005C7F89">
        <w:trPr>
          <w:trHeight w:val="280"/>
        </w:trPr>
        <w:tc>
          <w:tcPr>
            <w:tcW w:w="794" w:type="dxa"/>
          </w:tcPr>
          <w:p w14:paraId="751B1855" w14:textId="77777777" w:rsidR="00D03423" w:rsidRPr="005E0639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5E0639"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2B816353" w14:textId="25039ABE" w:rsidR="00D03423" w:rsidRPr="005E0639" w:rsidRDefault="00D03423" w:rsidP="00D03423">
            <w:pPr>
              <w:pStyle w:val="ThnVnban"/>
              <w:tabs>
                <w:tab w:val="left" w:pos="1125"/>
              </w:tabs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>
              <w:rPr>
                <w:lang w:val="en-US"/>
              </w:rPr>
              <w:t>ieuDe</w:t>
            </w:r>
            <w:proofErr w:type="spellEnd"/>
          </w:p>
        </w:tc>
        <w:tc>
          <w:tcPr>
            <w:tcW w:w="2152" w:type="dxa"/>
          </w:tcPr>
          <w:p w14:paraId="1DCC427E" w14:textId="77777777" w:rsidR="00D03423" w:rsidRPr="005E0639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85" w:type="dxa"/>
          </w:tcPr>
          <w:p w14:paraId="401F9F5C" w14:textId="77777777" w:rsidR="00D03423" w:rsidRPr="00D056BF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660" w:type="dxa"/>
          </w:tcPr>
          <w:p w14:paraId="1831601F" w14:textId="2A2EBD74" w:rsidR="00D03423" w:rsidRPr="005E0639" w:rsidRDefault="0041303C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bài</w:t>
            </w:r>
          </w:p>
        </w:tc>
      </w:tr>
      <w:tr w:rsidR="00D03423" w:rsidRPr="005E0639" w14:paraId="6606DA35" w14:textId="77777777" w:rsidTr="005C7F89">
        <w:trPr>
          <w:trHeight w:val="280"/>
        </w:trPr>
        <w:tc>
          <w:tcPr>
            <w:tcW w:w="794" w:type="dxa"/>
          </w:tcPr>
          <w:p w14:paraId="158C6373" w14:textId="77777777" w:rsidR="00D03423" w:rsidRPr="005E0639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45CFE248" w14:textId="21CD8DEA" w:rsidR="00D03423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noiDung</w:t>
            </w:r>
            <w:proofErr w:type="spellEnd"/>
          </w:p>
        </w:tc>
        <w:tc>
          <w:tcPr>
            <w:tcW w:w="2152" w:type="dxa"/>
          </w:tcPr>
          <w:p w14:paraId="5328C423" w14:textId="77777777" w:rsidR="00D03423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450)</w:t>
            </w:r>
          </w:p>
        </w:tc>
        <w:tc>
          <w:tcPr>
            <w:tcW w:w="1585" w:type="dxa"/>
          </w:tcPr>
          <w:p w14:paraId="5DF966B4" w14:textId="77777777" w:rsidR="00D03423" w:rsidRPr="005E0639" w:rsidRDefault="00D03423" w:rsidP="005C7F89">
            <w:pPr>
              <w:pStyle w:val="ThnVnban"/>
              <w:spacing w:after="0" w:line="240" w:lineRule="auto"/>
            </w:pPr>
          </w:p>
        </w:tc>
        <w:tc>
          <w:tcPr>
            <w:tcW w:w="2660" w:type="dxa"/>
          </w:tcPr>
          <w:p w14:paraId="43E5E820" w14:textId="027B5F33" w:rsidR="00D03423" w:rsidRDefault="0041303C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bài viết</w:t>
            </w:r>
          </w:p>
        </w:tc>
      </w:tr>
      <w:tr w:rsidR="00D03423" w:rsidRPr="005E0639" w14:paraId="666F012B" w14:textId="77777777" w:rsidTr="005C7F89">
        <w:trPr>
          <w:trHeight w:val="280"/>
        </w:trPr>
        <w:tc>
          <w:tcPr>
            <w:tcW w:w="794" w:type="dxa"/>
          </w:tcPr>
          <w:p w14:paraId="2FEE0124" w14:textId="77777777" w:rsidR="00D03423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58AE8C68" w14:textId="760E8B4F" w:rsidR="00D03423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nguoiDang</w:t>
            </w:r>
            <w:proofErr w:type="spellEnd"/>
          </w:p>
        </w:tc>
        <w:tc>
          <w:tcPr>
            <w:tcW w:w="2152" w:type="dxa"/>
          </w:tcPr>
          <w:p w14:paraId="3B4D52D0" w14:textId="77777777" w:rsidR="00D03423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500)</w:t>
            </w:r>
          </w:p>
        </w:tc>
        <w:tc>
          <w:tcPr>
            <w:tcW w:w="1585" w:type="dxa"/>
          </w:tcPr>
          <w:p w14:paraId="206ED805" w14:textId="77777777" w:rsidR="00D03423" w:rsidRPr="00343281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60" w:type="dxa"/>
          </w:tcPr>
          <w:p w14:paraId="57620537" w14:textId="650174EA" w:rsidR="00D03423" w:rsidRDefault="0041303C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viết bài</w:t>
            </w:r>
          </w:p>
        </w:tc>
      </w:tr>
      <w:tr w:rsidR="00D03423" w:rsidRPr="005E0639" w14:paraId="2AB3DD75" w14:textId="77777777" w:rsidTr="005C7F89">
        <w:trPr>
          <w:trHeight w:val="280"/>
        </w:trPr>
        <w:tc>
          <w:tcPr>
            <w:tcW w:w="794" w:type="dxa"/>
          </w:tcPr>
          <w:p w14:paraId="5414ECD8" w14:textId="1B8E3514" w:rsidR="00D03423" w:rsidRDefault="00FB6C36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0" w:type="dxa"/>
          </w:tcPr>
          <w:p w14:paraId="41CEF428" w14:textId="77777777" w:rsidR="00D03423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ngayDang</w:t>
            </w:r>
            <w:proofErr w:type="spellEnd"/>
          </w:p>
        </w:tc>
        <w:tc>
          <w:tcPr>
            <w:tcW w:w="2152" w:type="dxa"/>
          </w:tcPr>
          <w:p w14:paraId="3B798CA1" w14:textId="77777777" w:rsidR="00D03423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85" w:type="dxa"/>
          </w:tcPr>
          <w:p w14:paraId="4114DE1F" w14:textId="77777777" w:rsidR="00D03423" w:rsidRDefault="00D03423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660" w:type="dxa"/>
          </w:tcPr>
          <w:p w14:paraId="589A18BD" w14:textId="1AE83E36" w:rsidR="00D03423" w:rsidRDefault="0041303C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đăng bài</w:t>
            </w:r>
          </w:p>
        </w:tc>
      </w:tr>
      <w:tr w:rsidR="00FB6C36" w:rsidRPr="005E0639" w14:paraId="7D287672" w14:textId="77777777" w:rsidTr="005C7F89">
        <w:trPr>
          <w:trHeight w:val="280"/>
        </w:trPr>
        <w:tc>
          <w:tcPr>
            <w:tcW w:w="794" w:type="dxa"/>
          </w:tcPr>
          <w:p w14:paraId="60C1EF8A" w14:textId="3996F35E" w:rsidR="00FB6C36" w:rsidRDefault="00FB6C36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0" w:type="dxa"/>
          </w:tcPr>
          <w:p w14:paraId="0B0F67DD" w14:textId="0BBFA07B" w:rsidR="00FB6C36" w:rsidRDefault="00FB6C36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tenLoaiBai</w:t>
            </w:r>
            <w:proofErr w:type="spellEnd"/>
          </w:p>
        </w:tc>
        <w:tc>
          <w:tcPr>
            <w:tcW w:w="2152" w:type="dxa"/>
          </w:tcPr>
          <w:p w14:paraId="69103DE2" w14:textId="15477BEA" w:rsidR="00FB6C36" w:rsidRDefault="00FB6C36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85" w:type="dxa"/>
          </w:tcPr>
          <w:p w14:paraId="2F22F493" w14:textId="64F2594D" w:rsidR="00FB6C36" w:rsidRDefault="00FB6C36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660" w:type="dxa"/>
          </w:tcPr>
          <w:p w14:paraId="6B0D6D56" w14:textId="13F1CEC8" w:rsidR="00FB6C36" w:rsidRDefault="00FB6C36" w:rsidP="005C7F89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loại bài</w:t>
            </w:r>
          </w:p>
        </w:tc>
      </w:tr>
    </w:tbl>
    <w:p w14:paraId="74B1793C" w14:textId="38CD4CBF" w:rsidR="00343281" w:rsidRPr="00107ECC" w:rsidRDefault="00343281" w:rsidP="00317CC2">
      <w:pPr>
        <w:rPr>
          <w:lang w:val="en-US"/>
        </w:rPr>
      </w:pPr>
    </w:p>
    <w:sectPr w:rsidR="00343281" w:rsidRPr="00107EC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D2AA5" w14:textId="77777777" w:rsidR="008218C6" w:rsidRDefault="008218C6">
      <w:r>
        <w:separator/>
      </w:r>
    </w:p>
  </w:endnote>
  <w:endnote w:type="continuationSeparator" w:id="0">
    <w:p w14:paraId="415CB558" w14:textId="77777777" w:rsidR="008218C6" w:rsidRDefault="00821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78FF" w14:textId="77777777" w:rsidR="00AD7C91" w:rsidRDefault="00AD7C91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B536930" wp14:editId="09F73680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EE29D1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0C3B9C1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5FBA5D1" wp14:editId="32151D4A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10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FBA0871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16B20EA5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11372" w14:textId="77777777" w:rsidR="008218C6" w:rsidRDefault="008218C6">
      <w:r>
        <w:separator/>
      </w:r>
    </w:p>
  </w:footnote>
  <w:footnote w:type="continuationSeparator" w:id="0">
    <w:p w14:paraId="4FB9CFC2" w14:textId="77777777" w:rsidR="008218C6" w:rsidRDefault="00821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5A012" w14:textId="77777777" w:rsidR="00AD7C91" w:rsidRDefault="00AD7C91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5345B6C" wp14:editId="04A428C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25F91B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8BD65BC" wp14:editId="04F4B86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CAB1D9" w14:textId="77777777" w:rsidR="00AD7C91" w:rsidRDefault="00AD7C91" w:rsidP="00FC77E2">
    <w:pPr>
      <w:pStyle w:val="Tiu"/>
      <w:rPr>
        <w:lang w:val="en-US"/>
      </w:rPr>
    </w:pPr>
  </w:p>
  <w:p w14:paraId="5015AD78" w14:textId="77777777" w:rsidR="00AD7C91" w:rsidRPr="003B1A2B" w:rsidRDefault="00AD7C91" w:rsidP="00FC77E2">
    <w:pPr>
      <w:rPr>
        <w:lang w:val="en-US"/>
      </w:rPr>
    </w:pPr>
  </w:p>
  <w:p w14:paraId="6AACB40D" w14:textId="77777777" w:rsidR="00AD7C91" w:rsidRPr="00F53DBB" w:rsidRDefault="00AD7C91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Phân tích và thiết kế phần mềm</w:t>
    </w:r>
  </w:p>
  <w:p w14:paraId="7E84404B" w14:textId="77777777" w:rsidR="00AD7C91" w:rsidRPr="0040293A" w:rsidRDefault="00AD7C91" w:rsidP="00FC77E2">
    <w:pPr>
      <w:pStyle w:val="utrang"/>
      <w:rPr>
        <w:rFonts w:eastAsia="Tahoma"/>
      </w:rPr>
    </w:pPr>
  </w:p>
  <w:p w14:paraId="32A37AD4" w14:textId="77777777" w:rsidR="00AD7C91" w:rsidRPr="00FC77E2" w:rsidRDefault="00AD7C91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8CAC" w14:textId="77777777" w:rsidR="006D084D" w:rsidRPr="00E73C3A" w:rsidRDefault="006D084D">
    <w:r w:rsidRPr="00E73C3A">
      <w:rPr>
        <w:noProof/>
        <w:lang w:val="en-US"/>
      </w:rPr>
      <w:drawing>
        <wp:anchor distT="0" distB="0" distL="114300" distR="114300" simplePos="0" relativeHeight="251671040" behindDoc="1" locked="0" layoutInCell="1" allowOverlap="1" wp14:anchorId="6BF27ABA" wp14:editId="505B348B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73C3A" w:rsidRPr="00E73C3A" w14:paraId="566B5088" w14:textId="77777777" w:rsidTr="008D3541">
      <w:tc>
        <w:tcPr>
          <w:tcW w:w="6623" w:type="dxa"/>
          <w:shd w:val="clear" w:color="auto" w:fill="auto"/>
        </w:tcPr>
        <w:p w14:paraId="600666BE" w14:textId="3A9D913B" w:rsidR="00E95D0C" w:rsidRPr="00E73C3A" w:rsidRDefault="00E73C3A">
          <w:pPr>
            <w:pStyle w:val="utrang"/>
            <w:rPr>
              <w:lang w:val="en-US"/>
            </w:rPr>
          </w:pPr>
          <w:r w:rsidRPr="00E73C3A">
            <w:rPr>
              <w:lang w:val="en-US"/>
            </w:rPr>
            <w:t xml:space="preserve">Web học tiếng Anh online miễn </w:t>
          </w:r>
          <w:proofErr w:type="spellStart"/>
          <w:r w:rsidRPr="00E73C3A">
            <w:rPr>
              <w:lang w:val="en-US"/>
            </w:rPr>
            <w:t>phí</w:t>
          </w:r>
          <w:proofErr w:type="spellEnd"/>
          <w:r w:rsidRPr="00E73C3A">
            <w:rPr>
              <w:lang w:val="en-US"/>
            </w:rPr>
            <w:t xml:space="preserve"> </w:t>
          </w:r>
          <w:proofErr w:type="spellStart"/>
          <w:r w:rsidRPr="00E73C3A">
            <w:rPr>
              <w:lang w:val="en-US"/>
            </w:rPr>
            <w:t>cho</w:t>
          </w:r>
          <w:proofErr w:type="spellEnd"/>
          <w:r w:rsidRPr="00E73C3A">
            <w:rPr>
              <w:lang w:val="en-US"/>
            </w:rPr>
            <w:t xml:space="preserve"> </w:t>
          </w:r>
          <w:proofErr w:type="spellStart"/>
          <w:r w:rsidRPr="00E73C3A">
            <w:rPr>
              <w:lang w:val="en-US"/>
            </w:rPr>
            <w:t>người</w:t>
          </w:r>
          <w:proofErr w:type="spellEnd"/>
          <w:r w:rsidRPr="00E73C3A">
            <w:rPr>
              <w:lang w:val="en-US"/>
            </w:rPr>
            <w:t xml:space="preserve"> mới bắt đầu</w:t>
          </w:r>
        </w:p>
      </w:tc>
      <w:tc>
        <w:tcPr>
          <w:tcW w:w="2845" w:type="dxa"/>
          <w:shd w:val="clear" w:color="auto" w:fill="auto"/>
        </w:tcPr>
        <w:p w14:paraId="70A07311" w14:textId="12432788" w:rsidR="00E95D0C" w:rsidRPr="00E73C3A" w:rsidRDefault="00E95D0C">
          <w:pPr>
            <w:pStyle w:val="utrang"/>
            <w:rPr>
              <w:lang w:val="en-US"/>
            </w:rPr>
          </w:pPr>
          <w:proofErr w:type="spellStart"/>
          <w:r w:rsidRPr="00E73C3A">
            <w:rPr>
              <w:lang w:val="en-US"/>
            </w:rPr>
            <w:t>Phiên</w:t>
          </w:r>
          <w:proofErr w:type="spellEnd"/>
          <w:r w:rsidRPr="00E73C3A">
            <w:rPr>
              <w:lang w:val="en-US"/>
            </w:rPr>
            <w:t xml:space="preserve"> bản: </w:t>
          </w:r>
          <w:r w:rsidR="00E73C3A">
            <w:rPr>
              <w:lang w:val="en-US"/>
            </w:rPr>
            <w:t>3</w:t>
          </w:r>
          <w:r w:rsidR="00E73C3A" w:rsidRPr="00E73C3A">
            <w:rPr>
              <w:lang w:val="en-US"/>
            </w:rPr>
            <w:t>.0</w:t>
          </w:r>
        </w:p>
      </w:tc>
    </w:tr>
    <w:tr w:rsidR="00E95D0C" w:rsidRPr="00E73C3A" w14:paraId="154F26AF" w14:textId="77777777" w:rsidTr="008D3541">
      <w:tc>
        <w:tcPr>
          <w:tcW w:w="6623" w:type="dxa"/>
          <w:shd w:val="clear" w:color="auto" w:fill="auto"/>
        </w:tcPr>
        <w:p w14:paraId="6DFD46E6" w14:textId="77777777" w:rsidR="00E95D0C" w:rsidRPr="00E73C3A" w:rsidRDefault="00C14AB8" w:rsidP="00D328EA">
          <w:pPr>
            <w:pStyle w:val="utrang"/>
            <w:rPr>
              <w:lang w:val="en-US"/>
            </w:rPr>
          </w:pPr>
          <w:r w:rsidRPr="00E73C3A">
            <w:rPr>
              <w:lang w:val="en-US"/>
            </w:rPr>
            <w:t xml:space="preserve">Thiết kế dữ </w:t>
          </w:r>
          <w:proofErr w:type="spellStart"/>
          <w:r w:rsidRPr="00E73C3A"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2895C910" w14:textId="508C3326" w:rsidR="00E95D0C" w:rsidRPr="00E73C3A" w:rsidRDefault="00E95D0C">
          <w:pPr>
            <w:pStyle w:val="utrang"/>
            <w:rPr>
              <w:lang w:val="en-US"/>
            </w:rPr>
          </w:pPr>
          <w:r w:rsidRPr="00E73C3A">
            <w:rPr>
              <w:lang w:val="en-US"/>
            </w:rPr>
            <w:t xml:space="preserve">Ngày: </w:t>
          </w:r>
          <w:r w:rsidR="00E73C3A" w:rsidRPr="00E73C3A">
            <w:rPr>
              <w:lang w:val="en-US"/>
            </w:rPr>
            <w:t>31/05/2019</w:t>
          </w:r>
        </w:p>
      </w:tc>
    </w:tr>
  </w:tbl>
  <w:p w14:paraId="188BC013" w14:textId="77777777" w:rsidR="00E95D0C" w:rsidRPr="00E73C3A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C4A9EC0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07ECC"/>
    <w:rsid w:val="00213ECB"/>
    <w:rsid w:val="002160F2"/>
    <w:rsid w:val="00221A67"/>
    <w:rsid w:val="00294867"/>
    <w:rsid w:val="00301562"/>
    <w:rsid w:val="0031511D"/>
    <w:rsid w:val="00317CC2"/>
    <w:rsid w:val="00343281"/>
    <w:rsid w:val="00346F1F"/>
    <w:rsid w:val="003548A8"/>
    <w:rsid w:val="003701D7"/>
    <w:rsid w:val="003747E6"/>
    <w:rsid w:val="003C2F0F"/>
    <w:rsid w:val="0041303C"/>
    <w:rsid w:val="004176B5"/>
    <w:rsid w:val="00435847"/>
    <w:rsid w:val="004945C3"/>
    <w:rsid w:val="004B7CC9"/>
    <w:rsid w:val="004E4257"/>
    <w:rsid w:val="00523632"/>
    <w:rsid w:val="00564B0E"/>
    <w:rsid w:val="005802A5"/>
    <w:rsid w:val="00590D00"/>
    <w:rsid w:val="005D654F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18C6"/>
    <w:rsid w:val="008243D9"/>
    <w:rsid w:val="008D3541"/>
    <w:rsid w:val="00984338"/>
    <w:rsid w:val="0099744F"/>
    <w:rsid w:val="009A2DE5"/>
    <w:rsid w:val="009B2AFC"/>
    <w:rsid w:val="009F47F5"/>
    <w:rsid w:val="00A077C4"/>
    <w:rsid w:val="00A23833"/>
    <w:rsid w:val="00A544E7"/>
    <w:rsid w:val="00A638EF"/>
    <w:rsid w:val="00AD7C91"/>
    <w:rsid w:val="00B03FA1"/>
    <w:rsid w:val="00B127FB"/>
    <w:rsid w:val="00B14C83"/>
    <w:rsid w:val="00B871C5"/>
    <w:rsid w:val="00BB5444"/>
    <w:rsid w:val="00C14AB8"/>
    <w:rsid w:val="00C25BB4"/>
    <w:rsid w:val="00C30B0F"/>
    <w:rsid w:val="00C32DB1"/>
    <w:rsid w:val="00C74D6D"/>
    <w:rsid w:val="00CA52C8"/>
    <w:rsid w:val="00CF0DD3"/>
    <w:rsid w:val="00D03423"/>
    <w:rsid w:val="00D04A68"/>
    <w:rsid w:val="00D056BF"/>
    <w:rsid w:val="00D234F3"/>
    <w:rsid w:val="00D328EA"/>
    <w:rsid w:val="00DA2A6D"/>
    <w:rsid w:val="00DC363E"/>
    <w:rsid w:val="00DD57E3"/>
    <w:rsid w:val="00E73C3A"/>
    <w:rsid w:val="00E95D0C"/>
    <w:rsid w:val="00F93BD1"/>
    <w:rsid w:val="00FA2327"/>
    <w:rsid w:val="00FB3FFD"/>
    <w:rsid w:val="00FB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CDBC01"/>
  <w15:docId w15:val="{E8298857-C806-47C2-A9AB-2257FFCB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1206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3505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An Viet</cp:lastModifiedBy>
  <cp:revision>24</cp:revision>
  <cp:lastPrinted>2013-12-07T15:58:00Z</cp:lastPrinted>
  <dcterms:created xsi:type="dcterms:W3CDTF">2013-10-13T11:14:00Z</dcterms:created>
  <dcterms:modified xsi:type="dcterms:W3CDTF">2019-05-31T13:14:00Z</dcterms:modified>
</cp:coreProperties>
</file>