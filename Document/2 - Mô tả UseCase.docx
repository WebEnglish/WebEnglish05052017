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FBAE" w14:textId="77777777" w:rsidR="003548A8" w:rsidRDefault="003548A8" w:rsidP="003548A8">
      <w:pPr>
        <w:rPr>
          <w:lang w:val="en-US"/>
        </w:rPr>
      </w:pPr>
    </w:p>
    <w:p w14:paraId="52E42FAE" w14:textId="77777777" w:rsidR="00301562" w:rsidRDefault="00301562" w:rsidP="003548A8">
      <w:pPr>
        <w:rPr>
          <w:lang w:val="en-US"/>
        </w:rPr>
      </w:pPr>
    </w:p>
    <w:p w14:paraId="17060E97" w14:textId="77777777" w:rsidR="00301562" w:rsidRDefault="00301562" w:rsidP="003548A8">
      <w:pPr>
        <w:rPr>
          <w:lang w:val="en-US"/>
        </w:rPr>
      </w:pPr>
    </w:p>
    <w:p w14:paraId="5E6A6B4E" w14:textId="77777777" w:rsidR="00301562" w:rsidRDefault="00301562" w:rsidP="003548A8">
      <w:pPr>
        <w:rPr>
          <w:lang w:val="en-US"/>
        </w:rPr>
      </w:pPr>
    </w:p>
    <w:p w14:paraId="33A36EDF" w14:textId="77777777" w:rsidR="00301562" w:rsidRDefault="00301562" w:rsidP="003548A8">
      <w:pPr>
        <w:rPr>
          <w:lang w:val="en-US"/>
        </w:rPr>
      </w:pPr>
    </w:p>
    <w:p w14:paraId="1FE12B31" w14:textId="77777777" w:rsidR="00301562" w:rsidRDefault="00301562" w:rsidP="003548A8">
      <w:pPr>
        <w:rPr>
          <w:lang w:val="en-US"/>
        </w:rPr>
      </w:pPr>
    </w:p>
    <w:p w14:paraId="1C42C9E6" w14:textId="77777777" w:rsidR="00301562" w:rsidRDefault="00301562" w:rsidP="003548A8">
      <w:pPr>
        <w:rPr>
          <w:lang w:val="en-US"/>
        </w:rPr>
      </w:pPr>
    </w:p>
    <w:p w14:paraId="494840E4" w14:textId="77777777" w:rsidR="003548A8" w:rsidRPr="003548A8" w:rsidRDefault="003548A8" w:rsidP="003548A8">
      <w:pPr>
        <w:rPr>
          <w:lang w:val="en-US"/>
        </w:rPr>
      </w:pPr>
    </w:p>
    <w:p w14:paraId="33ED98AE" w14:textId="3D070CD9" w:rsidR="00780709" w:rsidRDefault="00A23833" w:rsidP="00780709">
      <w:pPr>
        <w:pStyle w:val="Tiu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hình Use case</w:t>
      </w:r>
    </w:p>
    <w:p w14:paraId="73EE377A" w14:textId="5EBDD6FD" w:rsidR="00D234F3" w:rsidRDefault="00780709" w:rsidP="00780709">
      <w:pPr>
        <w:pStyle w:val="Tiu"/>
        <w:rPr>
          <w:lang w:val="en-US"/>
        </w:rPr>
      </w:pPr>
      <w:r>
        <w:rPr>
          <w:color w:val="0000FF"/>
          <w:lang w:val="en-US"/>
        </w:rPr>
        <w:t xml:space="preserve">Web học tiếng Anh online miễn </w:t>
      </w:r>
      <w:proofErr w:type="spellStart"/>
      <w:r>
        <w:rPr>
          <w:color w:val="0000FF"/>
          <w:lang w:val="en-US"/>
        </w:rPr>
        <w:t>phí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cho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người</w:t>
      </w:r>
      <w:proofErr w:type="spellEnd"/>
      <w:r>
        <w:rPr>
          <w:color w:val="0000FF"/>
          <w:lang w:val="en-US"/>
        </w:rPr>
        <w:t xml:space="preserve"> mới bắt đầu</w:t>
      </w:r>
    </w:p>
    <w:p w14:paraId="14D33C8F" w14:textId="77777777" w:rsidR="007A1DE8" w:rsidRPr="007A1DE8" w:rsidRDefault="007A1DE8" w:rsidP="00780709">
      <w:pPr>
        <w:jc w:val="right"/>
        <w:rPr>
          <w:lang w:val="en-US"/>
        </w:rPr>
      </w:pPr>
    </w:p>
    <w:p w14:paraId="06C6E988" w14:textId="7E133AB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F7EB3">
        <w:rPr>
          <w:rFonts w:ascii="Arial" w:hAnsi="Arial"/>
          <w:color w:val="0000FF"/>
          <w:sz w:val="34"/>
          <w:szCs w:val="30"/>
          <w:lang w:val="en-US"/>
        </w:rPr>
        <w:t>2</w:t>
      </w:r>
      <w:r w:rsidR="00780709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17F9C6FF" w14:textId="77777777" w:rsidR="00D234F3" w:rsidRDefault="00D234F3">
      <w:pPr>
        <w:pStyle w:val="Tiu"/>
        <w:jc w:val="both"/>
        <w:rPr>
          <w:lang w:val="en-US"/>
        </w:rPr>
      </w:pPr>
    </w:p>
    <w:p w14:paraId="6453EE24" w14:textId="77777777" w:rsidR="003548A8" w:rsidRDefault="003548A8" w:rsidP="003548A8">
      <w:pPr>
        <w:rPr>
          <w:lang w:val="en-US"/>
        </w:rPr>
      </w:pPr>
    </w:p>
    <w:p w14:paraId="02E3BC30" w14:textId="77777777" w:rsidR="00301562" w:rsidRDefault="00301562" w:rsidP="003548A8">
      <w:pPr>
        <w:rPr>
          <w:lang w:val="en-US"/>
        </w:rPr>
      </w:pPr>
    </w:p>
    <w:p w14:paraId="75B7407F" w14:textId="77777777" w:rsidR="00301562" w:rsidRDefault="00301562" w:rsidP="003548A8">
      <w:pPr>
        <w:rPr>
          <w:lang w:val="en-US"/>
        </w:rPr>
      </w:pPr>
    </w:p>
    <w:p w14:paraId="123237C9" w14:textId="77777777" w:rsidR="00301562" w:rsidRDefault="00301562" w:rsidP="003548A8">
      <w:pPr>
        <w:rPr>
          <w:lang w:val="en-US"/>
        </w:rPr>
      </w:pPr>
    </w:p>
    <w:p w14:paraId="2B92D6F0" w14:textId="77777777" w:rsidR="00301562" w:rsidRDefault="00301562" w:rsidP="003548A8">
      <w:pPr>
        <w:rPr>
          <w:lang w:val="en-US"/>
        </w:rPr>
      </w:pPr>
    </w:p>
    <w:p w14:paraId="3B4C8284" w14:textId="77777777" w:rsidR="00301562" w:rsidRDefault="00301562" w:rsidP="003548A8">
      <w:pPr>
        <w:rPr>
          <w:lang w:val="en-US"/>
        </w:rPr>
      </w:pPr>
    </w:p>
    <w:p w14:paraId="0137C6D1" w14:textId="77777777" w:rsidR="00301562" w:rsidRDefault="00301562" w:rsidP="003548A8">
      <w:pPr>
        <w:rPr>
          <w:lang w:val="en-US"/>
        </w:rPr>
      </w:pPr>
    </w:p>
    <w:p w14:paraId="53D2F0A1" w14:textId="77777777" w:rsidR="00301562" w:rsidRDefault="00301562" w:rsidP="003548A8">
      <w:pPr>
        <w:rPr>
          <w:lang w:val="en-US"/>
        </w:rPr>
      </w:pPr>
    </w:p>
    <w:p w14:paraId="5E662CE0" w14:textId="77777777" w:rsidR="00301562" w:rsidRDefault="00301562" w:rsidP="003548A8">
      <w:pPr>
        <w:rPr>
          <w:lang w:val="en-US"/>
        </w:rPr>
      </w:pPr>
    </w:p>
    <w:p w14:paraId="10D47142" w14:textId="77777777" w:rsidR="003548A8" w:rsidRDefault="003548A8" w:rsidP="003548A8">
      <w:pPr>
        <w:rPr>
          <w:lang w:val="en-US"/>
        </w:rPr>
      </w:pPr>
    </w:p>
    <w:p w14:paraId="4109A953" w14:textId="77777777" w:rsidR="003548A8" w:rsidRDefault="003548A8" w:rsidP="003548A8">
      <w:pPr>
        <w:rPr>
          <w:lang w:val="en-US"/>
        </w:rPr>
      </w:pPr>
    </w:p>
    <w:p w14:paraId="2AB19F68" w14:textId="77777777" w:rsidR="003548A8" w:rsidRDefault="003548A8" w:rsidP="003548A8">
      <w:pPr>
        <w:rPr>
          <w:lang w:val="en-US"/>
        </w:rPr>
      </w:pPr>
    </w:p>
    <w:p w14:paraId="7B3D32D7" w14:textId="77777777" w:rsidR="003548A8" w:rsidRDefault="003548A8" w:rsidP="003548A8">
      <w:pPr>
        <w:rPr>
          <w:lang w:val="en-US"/>
        </w:rPr>
      </w:pPr>
    </w:p>
    <w:p w14:paraId="75D46F0B" w14:textId="77777777" w:rsidR="003548A8" w:rsidRDefault="003548A8" w:rsidP="003548A8">
      <w:pPr>
        <w:rPr>
          <w:lang w:val="en-US"/>
        </w:rPr>
      </w:pPr>
    </w:p>
    <w:p w14:paraId="44E04142" w14:textId="26F71EA1" w:rsidR="003548A8" w:rsidRDefault="003548A8" w:rsidP="0078070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viên thực hiện:</w:t>
      </w:r>
    </w:p>
    <w:p w14:paraId="6A346B73" w14:textId="14FE3EF4" w:rsidR="003548A8" w:rsidRDefault="00780709" w:rsidP="0078070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1612241 - Lê Công Hưng</w:t>
      </w:r>
    </w:p>
    <w:p w14:paraId="780AF8E2" w14:textId="78C1CA6A" w:rsidR="00DC363E" w:rsidRPr="003548A8" w:rsidRDefault="00780709" w:rsidP="00780709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Nguyễn Thị Việt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57FAFBB3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ghi nhận thay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tài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296D6C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F7EB3" w:rsidRPr="007F7EB3" w14:paraId="1E7D2DC8" w14:textId="77777777" w:rsidTr="007F7EB3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2E1C" w14:textId="77777777" w:rsidR="00E95D0C" w:rsidRPr="007F7EB3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F7EB3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7F39E" w14:textId="77777777" w:rsidR="00E95D0C" w:rsidRPr="007F7EB3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F7EB3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7F7EB3">
              <w:rPr>
                <w:rFonts w:eastAsia="SimSun"/>
                <w:b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9A93A" w14:textId="77777777" w:rsidR="00E95D0C" w:rsidRPr="007F7EB3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F7EB3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F7EB3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F7EB3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CBB8" w14:textId="77777777" w:rsidR="00E95D0C" w:rsidRPr="007F7EB3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F7EB3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7F7EB3">
              <w:rPr>
                <w:rFonts w:eastAsia="SimSun"/>
                <w:b/>
                <w:lang w:val="en-US"/>
              </w:rPr>
              <w:t xml:space="preserve"> thay </w:t>
            </w:r>
            <w:proofErr w:type="spellStart"/>
            <w:r w:rsidRPr="007F7EB3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7F7EB3" w:rsidRPr="007F7EB3" w14:paraId="0E733B66" w14:textId="77777777" w:rsidTr="007F7EB3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26A0" w14:textId="6B506DC5" w:rsidR="00E95D0C" w:rsidRPr="007F7EB3" w:rsidRDefault="00780709" w:rsidP="0078070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>01</w:t>
            </w:r>
            <w:r w:rsidR="00E95D0C" w:rsidRPr="007F7EB3">
              <w:rPr>
                <w:rFonts w:eastAsia="SimSun"/>
                <w:lang w:val="en-US"/>
              </w:rPr>
              <w:t>/</w:t>
            </w:r>
            <w:r w:rsidRPr="007F7EB3">
              <w:rPr>
                <w:rFonts w:eastAsia="SimSun"/>
                <w:lang w:val="en-US"/>
              </w:rPr>
              <w:t>04</w:t>
            </w:r>
            <w:r w:rsidR="00E95D0C" w:rsidRPr="007F7EB3">
              <w:rPr>
                <w:rFonts w:eastAsia="SimSun"/>
                <w:lang w:val="en-US"/>
              </w:rPr>
              <w:t>/</w:t>
            </w:r>
            <w:r w:rsidRPr="007F7EB3">
              <w:rPr>
                <w:rFonts w:eastAsia="SimSun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A137" w14:textId="3DD6EA73" w:rsidR="00E95D0C" w:rsidRPr="007F7EB3" w:rsidRDefault="00780709" w:rsidP="0078070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93B2" w14:textId="13FD92E1" w:rsidR="00E95D0C" w:rsidRPr="007F7EB3" w:rsidRDefault="00780709" w:rsidP="0078070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7F7EB3">
              <w:rPr>
                <w:rFonts w:eastAsia="SimSun"/>
                <w:lang w:val="en-US"/>
              </w:rPr>
              <w:t>Mô</w:t>
            </w:r>
            <w:proofErr w:type="spellEnd"/>
            <w:r w:rsidRPr="007F7EB3">
              <w:rPr>
                <w:rFonts w:eastAsia="SimSun"/>
                <w:lang w:val="en-US"/>
              </w:rPr>
              <w:t xml:space="preserve">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D4D6F" w14:textId="77777777" w:rsidR="00E95D0C" w:rsidRPr="007F7EB3" w:rsidRDefault="00780709" w:rsidP="0078070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>Lê Công Hưng</w:t>
            </w:r>
          </w:p>
          <w:p w14:paraId="500FEFE6" w14:textId="1696A3EB" w:rsidR="00780709" w:rsidRPr="007F7EB3" w:rsidRDefault="00780709" w:rsidP="0078070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 xml:space="preserve">Nguyễn Thị Việt </w:t>
            </w:r>
            <w:proofErr w:type="gramStart"/>
            <w:r w:rsidRPr="007F7EB3"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7F7EB3" w:rsidRPr="007F7EB3" w14:paraId="00F70ECA" w14:textId="77777777" w:rsidTr="007F7EB3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80A8" w14:textId="5C1F5A70" w:rsidR="00E95D0C" w:rsidRPr="007F7EB3" w:rsidRDefault="007F7EB3" w:rsidP="007F7E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>31/05/2019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AD9D" w14:textId="08A63412" w:rsidR="00E95D0C" w:rsidRPr="007F7EB3" w:rsidRDefault="007F7EB3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F07D2" w14:textId="632BD39B" w:rsidR="00E95D0C" w:rsidRPr="007F7EB3" w:rsidRDefault="007F7EB3" w:rsidP="007F7E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7F7EB3">
              <w:rPr>
                <w:rFonts w:eastAsia="SimSun"/>
                <w:lang w:val="en-US"/>
              </w:rPr>
              <w:t>Mô</w:t>
            </w:r>
            <w:proofErr w:type="spellEnd"/>
            <w:r w:rsidRPr="007F7EB3">
              <w:rPr>
                <w:rFonts w:eastAsia="SimSun"/>
                <w:lang w:val="en-US"/>
              </w:rPr>
              <w:t xml:space="preserve">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EE6F" w14:textId="225FC618" w:rsidR="00E95D0C" w:rsidRPr="007F7EB3" w:rsidRDefault="007F7EB3" w:rsidP="007F7EB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F7EB3">
              <w:rPr>
                <w:rFonts w:eastAsia="SimSun"/>
                <w:lang w:val="en-US"/>
              </w:rPr>
              <w:t xml:space="preserve">Nguyễn Thị Việt </w:t>
            </w:r>
            <w:proofErr w:type="gramStart"/>
            <w:r w:rsidRPr="007F7EB3"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7F7EB3" w:rsidRPr="007F7EB3" w14:paraId="062EC24E" w14:textId="77777777" w:rsidTr="007F7EB3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1588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B415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E7F61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98420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F7EB3" w:rsidRPr="007F7EB3" w14:paraId="76C9DC2E" w14:textId="77777777" w:rsidTr="007F7EB3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D56B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54B8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F16E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8F9F5" w14:textId="77777777" w:rsidR="00E95D0C" w:rsidRPr="007F7EB3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910C90C" w14:textId="77777777" w:rsidR="00A23833" w:rsidRDefault="00A23833" w:rsidP="0031511D">
      <w:pPr>
        <w:pStyle w:val="Tiu"/>
        <w:rPr>
          <w:lang w:val="en-US"/>
        </w:rPr>
      </w:pPr>
    </w:p>
    <w:p w14:paraId="53FDA068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Mục </w:t>
      </w:r>
      <w:proofErr w:type="spellStart"/>
      <w:r>
        <w:rPr>
          <w:lang w:val="en-US"/>
        </w:rPr>
        <w:t>lục</w:t>
      </w:r>
      <w:proofErr w:type="spellEnd"/>
    </w:p>
    <w:p w14:paraId="43FFA7D2" w14:textId="77777777" w:rsidR="0060493B" w:rsidRPr="008D3541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Siuktni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 xml:space="preserve">Sơ đồ </w:t>
        </w:r>
        <w:r w:rsidR="0060493B" w:rsidRPr="00D1174A">
          <w:rPr>
            <w:rStyle w:val="Siuktni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1D60EA9" w14:textId="77777777" w:rsidR="0060493B" w:rsidRPr="008D3541" w:rsidRDefault="0054090E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Siuktni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BFD4E66" w14:textId="77777777" w:rsidR="0060493B" w:rsidRPr="008D3541" w:rsidRDefault="0054090E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Siuktni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FB57333" w14:textId="77777777" w:rsidR="0060493B" w:rsidRPr="008D3541" w:rsidRDefault="0054090E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Siuktni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7F1144B0" w14:textId="77777777" w:rsidR="0060493B" w:rsidRPr="008D3541" w:rsidRDefault="0054090E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Siuktni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683147B" w14:textId="32D698FC" w:rsidR="00A23833" w:rsidRDefault="00821014" w:rsidP="008802F9">
      <w:pPr>
        <w:pStyle w:val="u1"/>
        <w:pageBreakBefore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61B1BAF" wp14:editId="349DFB8A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732145" cy="3136900"/>
            <wp:effectExtent l="0" t="0" r="1905" b="635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833">
        <w:rPr>
          <w:lang w:val="en-US"/>
        </w:rPr>
        <w:fldChar w:fldCharType="end"/>
      </w:r>
      <w:bookmarkStart w:id="0" w:name="_Toc369450773"/>
      <w:r w:rsidR="00A23833">
        <w:rPr>
          <w:lang w:val="en-US"/>
        </w:rPr>
        <w:t xml:space="preserve">Sơ </w:t>
      </w:r>
      <w:proofErr w:type="spellStart"/>
      <w:r w:rsidR="00A23833">
        <w:rPr>
          <w:lang w:val="en-US"/>
        </w:rPr>
        <w:t>đồ</w:t>
      </w:r>
      <w:proofErr w:type="spellEnd"/>
      <w:r w:rsidR="00A23833">
        <w:rPr>
          <w:lang w:val="en-US"/>
        </w:rPr>
        <w:t xml:space="preserve"> </w:t>
      </w:r>
      <w:r w:rsidR="00A23833">
        <w:t>Use-case</w:t>
      </w:r>
      <w:bookmarkEnd w:id="0"/>
      <w:r w:rsidR="008802F9">
        <w:rPr>
          <w:lang w:val="en-US"/>
        </w:rPr>
        <w:t xml:space="preserve"> </w:t>
      </w:r>
      <w:bookmarkStart w:id="1" w:name="_GoBack"/>
      <w:bookmarkEnd w:id="1"/>
    </w:p>
    <w:p w14:paraId="50A0768C" w14:textId="1CB3A53B" w:rsidR="008802F9" w:rsidRPr="008802F9" w:rsidRDefault="008802F9" w:rsidP="008802F9">
      <w:pPr>
        <w:rPr>
          <w:lang w:val="en-US"/>
        </w:rPr>
      </w:pPr>
    </w:p>
    <w:p w14:paraId="2DB59A03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9ED6085" w14:textId="77777777" w:rsidTr="008D3541">
        <w:tc>
          <w:tcPr>
            <w:tcW w:w="763" w:type="dxa"/>
            <w:shd w:val="clear" w:color="auto" w:fill="auto"/>
          </w:tcPr>
          <w:p w14:paraId="2AE22B13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19B446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7C9C0EB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nghĩa/Ghi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502D854" w14:textId="77777777" w:rsidTr="008D3541">
        <w:tc>
          <w:tcPr>
            <w:tcW w:w="763" w:type="dxa"/>
            <w:shd w:val="clear" w:color="auto" w:fill="auto"/>
          </w:tcPr>
          <w:p w14:paraId="729C804A" w14:textId="2CBA0DE8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65566903" w14:textId="5970E916" w:rsidR="00A23833" w:rsidRDefault="005B31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  <w:p w14:paraId="78F29D00" w14:textId="64ECA3D7" w:rsidR="005B3188" w:rsidRPr="005B3188" w:rsidRDefault="005B3188" w:rsidP="005B3188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0E7E0E9A" w14:textId="2C7D33D6" w:rsidR="00A23833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Là những </w:t>
            </w:r>
            <w:proofErr w:type="spellStart"/>
            <w:r w:rsidR="005B3188"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vào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để tìm hiểu và xem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trình học của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những </w:t>
            </w:r>
            <w:proofErr w:type="spellStart"/>
            <w:r w:rsidR="005B3188">
              <w:rPr>
                <w:lang w:val="en-US"/>
              </w:rPr>
              <w:t>người</w:t>
            </w:r>
            <w:proofErr w:type="spellEnd"/>
            <w:r w:rsidR="005B3188">
              <w:rPr>
                <w:lang w:val="en-US"/>
              </w:rPr>
              <w:t xml:space="preserve"> </w:t>
            </w:r>
            <w:proofErr w:type="spellStart"/>
            <w:r w:rsidR="005B3188"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này khi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thì sẽ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thành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viên và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trình học.</w:t>
            </w:r>
          </w:p>
        </w:tc>
      </w:tr>
      <w:tr w:rsidR="00A23833" w:rsidRPr="008D3541" w14:paraId="2F8852C8" w14:textId="77777777" w:rsidTr="008D3541">
        <w:tc>
          <w:tcPr>
            <w:tcW w:w="763" w:type="dxa"/>
            <w:shd w:val="clear" w:color="auto" w:fill="auto"/>
          </w:tcPr>
          <w:p w14:paraId="2931D2B4" w14:textId="638FEFBA" w:rsidR="00A23833" w:rsidRPr="008D3541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76D021A" w14:textId="405A7BC1" w:rsidR="00A23833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>Thành viên</w:t>
            </w:r>
          </w:p>
        </w:tc>
        <w:tc>
          <w:tcPr>
            <w:tcW w:w="5651" w:type="dxa"/>
            <w:shd w:val="clear" w:color="auto" w:fill="auto"/>
          </w:tcPr>
          <w:p w14:paraId="2BF6A0EC" w14:textId="458E2F98" w:rsidR="00A23833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Là những </w:t>
            </w:r>
            <w:proofErr w:type="spellStart"/>
            <w:r w:rsidR="00BA5C63"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mà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đăng nhập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để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các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trình học của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BB0769" w:rsidRPr="008D3541" w14:paraId="7670CF0F" w14:textId="77777777" w:rsidTr="008D3541">
        <w:tc>
          <w:tcPr>
            <w:tcW w:w="763" w:type="dxa"/>
            <w:shd w:val="clear" w:color="auto" w:fill="auto"/>
          </w:tcPr>
          <w:p w14:paraId="60A3F668" w14:textId="12B019CA" w:rsidR="00BB0769" w:rsidRDefault="00BB07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D30D7AA" w14:textId="7932DEFF" w:rsidR="00BB0769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14:paraId="25CE4D1B" w14:textId="436F53CD" w:rsidR="00BB0769" w:rsidRPr="008D3541" w:rsidRDefault="00BB07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Là những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riêng của admin để có thể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, thêm,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>, sửa</w:t>
            </w:r>
            <w:r w:rsidR="00FF3D9C">
              <w:rPr>
                <w:lang w:val="en-US"/>
              </w:rPr>
              <w:t xml:space="preserve">, xem các </w:t>
            </w:r>
            <w:proofErr w:type="spellStart"/>
            <w:r w:rsidR="00FF3D9C">
              <w:rPr>
                <w:lang w:val="en-US"/>
              </w:rPr>
              <w:t>chương</w:t>
            </w:r>
            <w:proofErr w:type="spellEnd"/>
            <w:r w:rsidR="00FF3D9C">
              <w:rPr>
                <w:lang w:val="en-US"/>
              </w:rPr>
              <w:t xml:space="preserve"> trình của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</w:tbl>
    <w:p w14:paraId="1BDC7C5B" w14:textId="77777777" w:rsidR="00A23833" w:rsidRDefault="00A23833" w:rsidP="00A23833">
      <w:pPr>
        <w:pStyle w:val="ThnVnban"/>
        <w:rPr>
          <w:lang w:val="en-US"/>
        </w:rPr>
      </w:pPr>
    </w:p>
    <w:p w14:paraId="749B5D49" w14:textId="77777777"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665"/>
        <w:gridCol w:w="5178"/>
      </w:tblGrid>
      <w:tr w:rsidR="00C97CDC" w:rsidRPr="008D3541" w14:paraId="3C6E940C" w14:textId="77777777" w:rsidTr="00C97CDC">
        <w:tc>
          <w:tcPr>
            <w:tcW w:w="763" w:type="dxa"/>
            <w:shd w:val="clear" w:color="auto" w:fill="auto"/>
          </w:tcPr>
          <w:p w14:paraId="69F1FC7F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665" w:type="dxa"/>
            <w:shd w:val="clear" w:color="auto" w:fill="auto"/>
          </w:tcPr>
          <w:p w14:paraId="03707BC4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178" w:type="dxa"/>
            <w:shd w:val="clear" w:color="auto" w:fill="auto"/>
          </w:tcPr>
          <w:p w14:paraId="0D48C9B3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nghĩa/Ghi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C97CDC" w:rsidRPr="008D3541" w14:paraId="2CF7E1F4" w14:textId="77777777" w:rsidTr="00C97CDC">
        <w:tc>
          <w:tcPr>
            <w:tcW w:w="763" w:type="dxa"/>
            <w:shd w:val="clear" w:color="auto" w:fill="auto"/>
          </w:tcPr>
          <w:p w14:paraId="793256CA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14:paraId="1B3879B2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60A1744F" w14:textId="77777777" w:rsidR="00C97CDC" w:rsidRPr="008D3541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chưa có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có thể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7CDC" w:rsidRPr="008D3541" w14:paraId="75E2F07C" w14:textId="77777777" w:rsidTr="00C97CDC">
        <w:tc>
          <w:tcPr>
            <w:tcW w:w="763" w:type="dxa"/>
            <w:shd w:val="clear" w:color="auto" w:fill="auto"/>
          </w:tcPr>
          <w:p w14:paraId="3CA40CA8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65" w:type="dxa"/>
            <w:shd w:val="clear" w:color="auto" w:fill="auto"/>
          </w:tcPr>
          <w:p w14:paraId="7C8659A7" w14:textId="77777777" w:rsidR="00C97CDC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178" w:type="dxa"/>
            <w:shd w:val="clear" w:color="auto" w:fill="auto"/>
          </w:tcPr>
          <w:p w14:paraId="492A4697" w14:textId="415C2CD5" w:rsidR="00C97CDC" w:rsidRDefault="005C4AA7" w:rsidP="00C97CD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97CDC">
              <w:rPr>
                <w:lang w:val="en-US"/>
              </w:rPr>
              <w:t xml:space="preserve">hành viên hoặc admin có thể đăng nhập khi có tài </w:t>
            </w:r>
            <w:proofErr w:type="spellStart"/>
            <w:r w:rsidR="00C97CDC">
              <w:rPr>
                <w:lang w:val="en-US"/>
              </w:rPr>
              <w:t>khoản</w:t>
            </w:r>
            <w:proofErr w:type="spellEnd"/>
            <w:r w:rsidR="00C97CDC">
              <w:rPr>
                <w:lang w:val="en-US"/>
              </w:rPr>
              <w:t xml:space="preserve">. </w:t>
            </w:r>
            <w:proofErr w:type="spellStart"/>
            <w:r w:rsidR="00C97CDC">
              <w:rPr>
                <w:lang w:val="en-US"/>
              </w:rPr>
              <w:t>Đối</w:t>
            </w:r>
            <w:proofErr w:type="spellEnd"/>
            <w:r w:rsidR="00C97CDC">
              <w:rPr>
                <w:lang w:val="en-US"/>
              </w:rPr>
              <w:t xml:space="preserve"> </w:t>
            </w:r>
            <w:proofErr w:type="spellStart"/>
            <w:r w:rsidR="00C97CDC">
              <w:rPr>
                <w:lang w:val="en-US"/>
              </w:rPr>
              <w:t>với</w:t>
            </w:r>
            <w:proofErr w:type="spellEnd"/>
            <w:r w:rsidR="00C97CDC">
              <w:rPr>
                <w:lang w:val="en-US"/>
              </w:rPr>
              <w:t xml:space="preserve"> thành viên sau khi đăng nhập có thể </w:t>
            </w:r>
            <w:proofErr w:type="spellStart"/>
            <w:r w:rsidR="00C97CDC">
              <w:rPr>
                <w:lang w:val="en-US"/>
              </w:rPr>
              <w:t>tham</w:t>
            </w:r>
            <w:proofErr w:type="spellEnd"/>
            <w:r w:rsidR="00C97CDC">
              <w:rPr>
                <w:lang w:val="en-US"/>
              </w:rPr>
              <w:t xml:space="preserve"> </w:t>
            </w:r>
            <w:proofErr w:type="spellStart"/>
            <w:r w:rsidR="00C97CDC">
              <w:rPr>
                <w:lang w:val="en-US"/>
              </w:rPr>
              <w:t>gia</w:t>
            </w:r>
            <w:proofErr w:type="spellEnd"/>
            <w:r w:rsidR="00C97CDC">
              <w:rPr>
                <w:lang w:val="en-US"/>
              </w:rPr>
              <w:t xml:space="preserve"> vào các bài học. Còn admin có thể thực hiện các </w:t>
            </w:r>
            <w:proofErr w:type="spellStart"/>
            <w:r w:rsidR="00C97CDC">
              <w:rPr>
                <w:lang w:val="en-US"/>
              </w:rPr>
              <w:t>chức</w:t>
            </w:r>
            <w:proofErr w:type="spellEnd"/>
            <w:r w:rsidR="00C97CDC">
              <w:rPr>
                <w:lang w:val="en-US"/>
              </w:rPr>
              <w:t xml:space="preserve"> năng </w:t>
            </w:r>
            <w:proofErr w:type="spellStart"/>
            <w:r w:rsidR="00C97CDC">
              <w:rPr>
                <w:lang w:val="en-US"/>
              </w:rPr>
              <w:t>quản</w:t>
            </w:r>
            <w:proofErr w:type="spellEnd"/>
            <w:r w:rsidR="00C97CDC">
              <w:rPr>
                <w:lang w:val="en-US"/>
              </w:rPr>
              <w:t xml:space="preserve"> </w:t>
            </w:r>
            <w:proofErr w:type="spellStart"/>
            <w:r w:rsidR="00C97CDC">
              <w:rPr>
                <w:lang w:val="en-US"/>
              </w:rPr>
              <w:t>lí</w:t>
            </w:r>
            <w:proofErr w:type="spellEnd"/>
            <w:r w:rsidR="00C97CDC">
              <w:rPr>
                <w:lang w:val="en-US"/>
              </w:rPr>
              <w:t xml:space="preserve"> </w:t>
            </w:r>
            <w:proofErr w:type="spellStart"/>
            <w:r w:rsidR="00C97CDC">
              <w:rPr>
                <w:lang w:val="en-US"/>
              </w:rPr>
              <w:t>trang</w:t>
            </w:r>
            <w:proofErr w:type="spellEnd"/>
            <w:r w:rsidR="00C97CDC">
              <w:rPr>
                <w:lang w:val="en-US"/>
              </w:rPr>
              <w:t xml:space="preserve"> web.</w:t>
            </w:r>
          </w:p>
        </w:tc>
      </w:tr>
      <w:tr w:rsidR="00C97CDC" w:rsidRPr="008D3541" w14:paraId="5758382D" w14:textId="77777777" w:rsidTr="00C97CDC">
        <w:tc>
          <w:tcPr>
            <w:tcW w:w="763" w:type="dxa"/>
            <w:shd w:val="clear" w:color="auto" w:fill="auto"/>
          </w:tcPr>
          <w:p w14:paraId="1E30B8E3" w14:textId="77777777" w:rsidR="00C97CDC" w:rsidRPr="008D3541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5" w:type="dxa"/>
            <w:shd w:val="clear" w:color="auto" w:fill="auto"/>
          </w:tcPr>
          <w:p w14:paraId="4E31AF69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>Xem mục học</w:t>
            </w:r>
          </w:p>
        </w:tc>
        <w:tc>
          <w:tcPr>
            <w:tcW w:w="5178" w:type="dxa"/>
            <w:shd w:val="clear" w:color="auto" w:fill="auto"/>
          </w:tcPr>
          <w:p w14:paraId="63232BE7" w14:textId="68365191" w:rsidR="00C97CDC" w:rsidRPr="008D3541" w:rsidRDefault="005C4AA7" w:rsidP="00C97CD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97CDC">
              <w:rPr>
                <w:lang w:val="en-US"/>
              </w:rPr>
              <w:t xml:space="preserve">hành viên và admin khi vào </w:t>
            </w:r>
            <w:proofErr w:type="spellStart"/>
            <w:r w:rsidR="00C97CDC">
              <w:rPr>
                <w:lang w:val="en-US"/>
              </w:rPr>
              <w:t>trang</w:t>
            </w:r>
            <w:proofErr w:type="spellEnd"/>
            <w:r w:rsidR="00C97CDC">
              <w:rPr>
                <w:lang w:val="en-US"/>
              </w:rPr>
              <w:t xml:space="preserve"> web có thể xem các mục học của </w:t>
            </w:r>
            <w:proofErr w:type="spellStart"/>
            <w:r w:rsidR="00C97CDC">
              <w:rPr>
                <w:lang w:val="en-US"/>
              </w:rPr>
              <w:t>trang</w:t>
            </w:r>
            <w:proofErr w:type="spellEnd"/>
            <w:r w:rsidR="00C97CDC">
              <w:rPr>
                <w:lang w:val="en-US"/>
              </w:rPr>
              <w:t xml:space="preserve"> web.</w:t>
            </w:r>
          </w:p>
        </w:tc>
      </w:tr>
      <w:tr w:rsidR="00C97CDC" w:rsidRPr="008D3541" w14:paraId="55E10786" w14:textId="77777777" w:rsidTr="00C97CDC">
        <w:tc>
          <w:tcPr>
            <w:tcW w:w="763" w:type="dxa"/>
            <w:shd w:val="clear" w:color="auto" w:fill="auto"/>
          </w:tcPr>
          <w:p w14:paraId="6E6FE877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65" w:type="dxa"/>
            <w:shd w:val="clear" w:color="auto" w:fill="auto"/>
          </w:tcPr>
          <w:p w14:paraId="5636206E" w14:textId="77777777" w:rsidR="00C97CDC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>Xem thông tin cá nhân</w:t>
            </w:r>
          </w:p>
        </w:tc>
        <w:tc>
          <w:tcPr>
            <w:tcW w:w="5178" w:type="dxa"/>
            <w:shd w:val="clear" w:color="auto" w:fill="auto"/>
          </w:tcPr>
          <w:p w14:paraId="7586F7E5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và admin có thể xem thông tin tài </w:t>
            </w:r>
            <w:proofErr w:type="spellStart"/>
            <w:r>
              <w:rPr>
                <w:lang w:val="en-US"/>
              </w:rPr>
              <w:lastRenderedPageBreak/>
              <w:t>khoản</w:t>
            </w:r>
            <w:proofErr w:type="spellEnd"/>
            <w:r>
              <w:rPr>
                <w:lang w:val="en-US"/>
              </w:rPr>
              <w:t xml:space="preserve"> của mình khi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đăng nhập</w:t>
            </w:r>
          </w:p>
        </w:tc>
      </w:tr>
      <w:tr w:rsidR="00C97CDC" w:rsidRPr="008D3541" w14:paraId="57EE0193" w14:textId="77777777" w:rsidTr="00C97CDC">
        <w:tc>
          <w:tcPr>
            <w:tcW w:w="763" w:type="dxa"/>
            <w:shd w:val="clear" w:color="auto" w:fill="auto"/>
          </w:tcPr>
          <w:p w14:paraId="34EA78EC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665" w:type="dxa"/>
            <w:shd w:val="clear" w:color="auto" w:fill="auto"/>
          </w:tcPr>
          <w:p w14:paraId="222DB606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thông tin cá nhân</w:t>
            </w:r>
          </w:p>
        </w:tc>
        <w:tc>
          <w:tcPr>
            <w:tcW w:w="5178" w:type="dxa"/>
            <w:shd w:val="clear" w:color="auto" w:fill="auto"/>
          </w:tcPr>
          <w:p w14:paraId="4EACD82C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và admin có thể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thông tin cá nhân của mình.</w:t>
            </w:r>
          </w:p>
        </w:tc>
      </w:tr>
      <w:tr w:rsidR="00C97CDC" w:rsidRPr="008D3541" w14:paraId="43AEC8EE" w14:textId="77777777" w:rsidTr="00CB2FBB">
        <w:trPr>
          <w:trHeight w:val="647"/>
        </w:trPr>
        <w:tc>
          <w:tcPr>
            <w:tcW w:w="763" w:type="dxa"/>
            <w:shd w:val="clear" w:color="auto" w:fill="auto"/>
          </w:tcPr>
          <w:p w14:paraId="60BF4C54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65" w:type="dxa"/>
            <w:shd w:val="clear" w:color="auto" w:fill="auto"/>
          </w:tcPr>
          <w:p w14:paraId="25E009E2" w14:textId="77777777" w:rsidR="00C97CDC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bài học</w:t>
            </w:r>
          </w:p>
        </w:tc>
        <w:tc>
          <w:tcPr>
            <w:tcW w:w="5178" w:type="dxa"/>
            <w:shd w:val="clear" w:color="auto" w:fill="auto"/>
          </w:tcPr>
          <w:p w14:paraId="1EE7F500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Sau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bài học, thành viên có thể để lại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thắc</w:t>
            </w:r>
            <w:proofErr w:type="spellEnd"/>
            <w:r>
              <w:rPr>
                <w:lang w:val="en-US"/>
              </w:rPr>
              <w:t xml:space="preserve"> mắc hoặc đóng góp dưới bài học</w:t>
            </w:r>
          </w:p>
        </w:tc>
      </w:tr>
      <w:tr w:rsidR="00C97CDC" w:rsidRPr="008D3541" w14:paraId="7A586808" w14:textId="77777777" w:rsidTr="00CB2FBB">
        <w:trPr>
          <w:trHeight w:val="728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AB0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B3ED1" w14:textId="5C792F36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mục kiểm tra 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59957" w14:textId="30150655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đăng nhập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mục Kiểm tra để kiểm tra các kiến thức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học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7CDC" w:rsidRPr="008D3541" w14:paraId="54F2ADFF" w14:textId="77777777" w:rsidTr="00CB2FBB">
        <w:trPr>
          <w:trHeight w:val="692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FB69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8B266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mục học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0E94B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đăng nhập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mục học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 để học từ mới, có thể chọn học từ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các chủ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</w:tr>
      <w:tr w:rsidR="00C97CDC" w:rsidRPr="008D3541" w14:paraId="63D16D28" w14:textId="77777777" w:rsidTr="00CB2FBB">
        <w:trPr>
          <w:trHeight w:val="71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A01F9" w14:textId="77777777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B4B5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mục học ngữ pháp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331FC" w14:textId="550285C0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xem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các bài học ngữ pháp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mức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từ </w:t>
            </w:r>
            <w:r w:rsidR="00CB2FBB">
              <w:rPr>
                <w:lang w:val="en-US"/>
              </w:rPr>
              <w:t xml:space="preserve">cơ bản đến </w:t>
            </w:r>
            <w:proofErr w:type="spellStart"/>
            <w:r w:rsidR="00CB2FBB">
              <w:rPr>
                <w:lang w:val="en-US"/>
              </w:rPr>
              <w:t>nâng</w:t>
            </w:r>
            <w:proofErr w:type="spellEnd"/>
            <w:r w:rsidR="00CB2FBB">
              <w:rPr>
                <w:lang w:val="en-US"/>
              </w:rPr>
              <w:t xml:space="preserve"> </w:t>
            </w:r>
            <w:proofErr w:type="spellStart"/>
            <w:r w:rsidR="00CB2FBB">
              <w:rPr>
                <w:lang w:val="en-US"/>
              </w:rPr>
              <w:t>cao</w:t>
            </w:r>
            <w:proofErr w:type="spellEnd"/>
          </w:p>
        </w:tc>
      </w:tr>
      <w:tr w:rsidR="00C97CDC" w:rsidRPr="008D3541" w14:paraId="7626F104" w14:textId="77777777" w:rsidTr="00CB2FBB">
        <w:trPr>
          <w:trHeight w:val="71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A5FA" w14:textId="412C58DB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B2FBB">
              <w:rPr>
                <w:lang w:val="en-US"/>
              </w:rPr>
              <w:t>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20A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mục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8216C" w14:textId="4FB620A5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các bài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tiếng Anh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hợp bài tập</w:t>
            </w:r>
            <w:r w:rsidR="00CB2FBB">
              <w:rPr>
                <w:lang w:val="en-US"/>
              </w:rPr>
              <w:t>.</w:t>
            </w:r>
          </w:p>
        </w:tc>
      </w:tr>
      <w:tr w:rsidR="00C97CDC" w:rsidRPr="008D3541" w14:paraId="053BEC6B" w14:textId="77777777" w:rsidTr="00CB2FBB">
        <w:trPr>
          <w:trHeight w:val="80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91CEA" w14:textId="3AD4E0D4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5F30">
              <w:rPr>
                <w:lang w:val="en-US"/>
              </w:rPr>
              <w:t>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71D97" w14:textId="77777777" w:rsidR="00C97CDC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thành viên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708DD" w14:textId="2800BDAB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có thể xem </w:t>
            </w:r>
            <w:r w:rsidR="00CB2FBB">
              <w:rPr>
                <w:lang w:val="en-US"/>
              </w:rPr>
              <w:t>thông tin</w:t>
            </w:r>
            <w:r>
              <w:rPr>
                <w:lang w:val="en-US"/>
              </w:rPr>
              <w:t xml:space="preserve"> các thành viên của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C97CDC" w:rsidRPr="008D3541" w14:paraId="506D2156" w14:textId="77777777" w:rsidTr="00573AD4">
        <w:trPr>
          <w:trHeight w:val="80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6816" w14:textId="11DCC5F2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5F30">
              <w:rPr>
                <w:lang w:val="en-US"/>
              </w:rPr>
              <w:t>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AFC12" w14:textId="77777777" w:rsidR="00C97CDC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Phản hồi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4FD7B" w14:textId="77777777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có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trả lời các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thắc</w:t>
            </w:r>
            <w:proofErr w:type="spellEnd"/>
            <w:r>
              <w:rPr>
                <w:lang w:val="en-US"/>
              </w:rPr>
              <w:t xml:space="preserve"> mắc của các thành viên để lại dưới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bài học</w:t>
            </w:r>
          </w:p>
        </w:tc>
      </w:tr>
      <w:tr w:rsidR="00C97CDC" w:rsidRPr="008D3541" w14:paraId="2470EF65" w14:textId="77777777" w:rsidTr="00573AD4">
        <w:trPr>
          <w:trHeight w:val="71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CF4A" w14:textId="3E65C0DD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5F30">
              <w:rPr>
                <w:lang w:val="en-US"/>
              </w:rPr>
              <w:t>3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104B4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bài kiểm tra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E376C" w14:textId="0AE30D35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có thể chọn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thêm/xóa/sửa</w:t>
            </w:r>
            <w:r w:rsidR="00573AD4">
              <w:rPr>
                <w:lang w:val="en-US"/>
              </w:rPr>
              <w:t>/xem</w:t>
            </w:r>
            <w:r>
              <w:rPr>
                <w:lang w:val="en-US"/>
              </w:rPr>
              <w:t xml:space="preserve"> bài kiểm tra</w:t>
            </w:r>
          </w:p>
        </w:tc>
      </w:tr>
      <w:tr w:rsidR="00C97CDC" w:rsidRPr="008D3541" w14:paraId="6C151E90" w14:textId="77777777" w:rsidTr="00C97CDC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1A9DF" w14:textId="6FABBAC0" w:rsidR="00C97CDC" w:rsidRDefault="00C97CDC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B0E56">
              <w:rPr>
                <w:lang w:val="en-US"/>
              </w:rPr>
              <w:t>4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E9F37" w14:textId="77777777" w:rsidR="00C97CDC" w:rsidRDefault="00C97CDC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bài học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B43B" w14:textId="0A8A744C" w:rsidR="00C97CDC" w:rsidRPr="008D3541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 xml:space="preserve">Admin có thể chọn các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thêm, xóa, sửa</w:t>
            </w:r>
            <w:r w:rsidR="001B5F30">
              <w:rPr>
                <w:lang w:val="en-US"/>
              </w:rPr>
              <w:t xml:space="preserve">, xem </w:t>
            </w:r>
            <w:r>
              <w:rPr>
                <w:lang w:val="en-US"/>
              </w:rPr>
              <w:t>bài học</w:t>
            </w:r>
          </w:p>
        </w:tc>
      </w:tr>
      <w:tr w:rsidR="00C97CDC" w:rsidRPr="008D3541" w14:paraId="05B0700E" w14:textId="77777777" w:rsidTr="006B0E56">
        <w:trPr>
          <w:trHeight w:val="692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2841A" w14:textId="4A51CCE7" w:rsidR="00C97CDC" w:rsidRDefault="006B0E56" w:rsidP="00C9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C664" w14:textId="77777777" w:rsidR="00C97CDC" w:rsidRDefault="00C97CDC" w:rsidP="00C97CDC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C85D" w14:textId="2E4ECDA7" w:rsidR="00C97CDC" w:rsidRPr="008D3541" w:rsidRDefault="00F46D9E" w:rsidP="00C97C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dung, </w:t>
            </w:r>
            <w:r w:rsidR="00C97CDC">
              <w:rPr>
                <w:lang w:val="en-US"/>
              </w:rPr>
              <w:t xml:space="preserve">Thành viên và admin có thể tìm kiếm bài học </w:t>
            </w:r>
            <w:proofErr w:type="spellStart"/>
            <w:r w:rsidR="00C97CDC">
              <w:rPr>
                <w:lang w:val="en-US"/>
              </w:rPr>
              <w:t>theo</w:t>
            </w:r>
            <w:proofErr w:type="spellEnd"/>
            <w:r w:rsidR="00C97CDC">
              <w:rPr>
                <w:lang w:val="en-US"/>
              </w:rPr>
              <w:t xml:space="preserve"> từ </w:t>
            </w:r>
            <w:proofErr w:type="spellStart"/>
            <w:r w:rsidR="00C97CDC">
              <w:rPr>
                <w:lang w:val="en-US"/>
              </w:rPr>
              <w:t>khóa</w:t>
            </w:r>
            <w:proofErr w:type="spellEnd"/>
          </w:p>
        </w:tc>
      </w:tr>
    </w:tbl>
    <w:p w14:paraId="34B65A88" w14:textId="77777777" w:rsidR="00A23833" w:rsidRDefault="00A23833" w:rsidP="00A23833">
      <w:pPr>
        <w:rPr>
          <w:lang w:val="en-US"/>
        </w:rPr>
      </w:pPr>
    </w:p>
    <w:p w14:paraId="352FA01C" w14:textId="1FD43212" w:rsidR="00C97CDC" w:rsidRPr="0054090E" w:rsidRDefault="00A23833" w:rsidP="00CD198F">
      <w:pPr>
        <w:pStyle w:val="u1"/>
        <w:spacing w:line="360" w:lineRule="auto"/>
        <w:jc w:val="both"/>
        <w:rPr>
          <w:i/>
          <w:color w:val="0000FF"/>
          <w:lang w:val="en-US"/>
        </w:rPr>
      </w:pPr>
      <w:bookmarkStart w:id="9" w:name="_Toc369450776"/>
      <w:proofErr w:type="spellStart"/>
      <w:r w:rsidRPr="0054090E">
        <w:rPr>
          <w:lang w:val="en-US"/>
        </w:rPr>
        <w:t>Đặc</w:t>
      </w:r>
      <w:proofErr w:type="spellEnd"/>
      <w:r w:rsidRPr="0054090E">
        <w:rPr>
          <w:lang w:val="en-US"/>
        </w:rPr>
        <w:t xml:space="preserve"> </w:t>
      </w:r>
      <w:proofErr w:type="spellStart"/>
      <w:r w:rsidRPr="0054090E">
        <w:rPr>
          <w:lang w:val="en-US"/>
        </w:rPr>
        <w:t>tả</w:t>
      </w:r>
      <w:proofErr w:type="spellEnd"/>
      <w:r w:rsidRPr="0054090E"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 w:rsidRPr="0054090E">
        <w:rPr>
          <w:lang w:val="en-US"/>
        </w:rPr>
        <w:t>Use-case</w:t>
      </w:r>
      <w:bookmarkEnd w:id="9"/>
      <w:r w:rsidRPr="0054090E">
        <w:rPr>
          <w:lang w:val="en-US"/>
        </w:rPr>
        <w:t xml:space="preserve"> </w:t>
      </w:r>
    </w:p>
    <w:p w14:paraId="327BC176" w14:textId="3EF76D79" w:rsidR="00CD198F" w:rsidRDefault="008802F9" w:rsidP="00CD198F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4.1 </w:t>
      </w:r>
      <w:proofErr w:type="spellStart"/>
      <w:r w:rsidR="00CF3500">
        <w:rPr>
          <w:i/>
          <w:color w:val="0000FF"/>
          <w:lang w:val="en-US"/>
        </w:rPr>
        <w:t>Đặc</w:t>
      </w:r>
      <w:proofErr w:type="spellEnd"/>
      <w:r w:rsidR="00CF3500">
        <w:rPr>
          <w:i/>
          <w:color w:val="0000FF"/>
          <w:lang w:val="en-US"/>
        </w:rPr>
        <w:t xml:space="preserve"> </w:t>
      </w:r>
      <w:proofErr w:type="spellStart"/>
      <w:r w:rsidR="00CF3500">
        <w:rPr>
          <w:i/>
          <w:color w:val="0000FF"/>
          <w:lang w:val="en-US"/>
        </w:rPr>
        <w:t>tả</w:t>
      </w:r>
      <w:proofErr w:type="spellEnd"/>
      <w:r w:rsidR="00CF3500">
        <w:rPr>
          <w:i/>
          <w:color w:val="0000FF"/>
          <w:lang w:val="en-US"/>
        </w:rPr>
        <w:t xml:space="preserve"> </w:t>
      </w:r>
      <w:r w:rsidR="004A507A">
        <w:rPr>
          <w:i/>
          <w:color w:val="0000FF"/>
          <w:lang w:val="en-US"/>
        </w:rPr>
        <w:t>U</w:t>
      </w:r>
      <w:r w:rsidR="00CF3500">
        <w:rPr>
          <w:i/>
          <w:color w:val="0000FF"/>
          <w:lang w:val="en-US"/>
        </w:rPr>
        <w:t>se case</w:t>
      </w:r>
      <w:r w:rsidR="004A507A">
        <w:rPr>
          <w:i/>
          <w:color w:val="0000FF"/>
          <w:lang w:val="en-US"/>
        </w:rPr>
        <w:t xml:space="preserve">: Đăng </w:t>
      </w:r>
      <w:proofErr w:type="spellStart"/>
      <w:r w:rsidR="004A507A">
        <w:rPr>
          <w:i/>
          <w:color w:val="0000FF"/>
          <w:lang w:val="en-US"/>
        </w:rPr>
        <w:t>ký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E7B44" w14:paraId="1EB66EB1" w14:textId="77777777" w:rsidTr="003663DD">
        <w:tc>
          <w:tcPr>
            <w:tcW w:w="4621" w:type="dxa"/>
            <w:shd w:val="clear" w:color="auto" w:fill="92D050"/>
          </w:tcPr>
          <w:p w14:paraId="2A8F14AA" w14:textId="60C34ECD" w:rsidR="00AE7B44" w:rsidRPr="003663DD" w:rsidRDefault="00CF3500" w:rsidP="00AE7B44">
            <w:pPr>
              <w:rPr>
                <w:lang w:val="en-US"/>
              </w:rPr>
            </w:pPr>
            <w:r>
              <w:rPr>
                <w:lang w:val="en-US"/>
              </w:rPr>
              <w:t xml:space="preserve">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</w:p>
        </w:tc>
        <w:tc>
          <w:tcPr>
            <w:tcW w:w="4622" w:type="dxa"/>
            <w:shd w:val="clear" w:color="auto" w:fill="92D050"/>
          </w:tcPr>
          <w:p w14:paraId="4E188BC2" w14:textId="3FA39DFE" w:rsidR="00AE7B44" w:rsidRPr="003663DD" w:rsidRDefault="00CF3500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</w:tr>
      <w:tr w:rsidR="003663DD" w14:paraId="5580A5F5" w14:textId="77777777" w:rsidTr="003663DD">
        <w:tc>
          <w:tcPr>
            <w:tcW w:w="4621" w:type="dxa"/>
            <w:shd w:val="clear" w:color="auto" w:fill="FFFFFF" w:themeFill="background1"/>
          </w:tcPr>
          <w:p w14:paraId="2FD15C64" w14:textId="74015BF3" w:rsidR="003663DD" w:rsidRPr="003663DD" w:rsidRDefault="003663DD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  <w:shd w:val="clear" w:color="auto" w:fill="FFFFFF" w:themeFill="background1"/>
          </w:tcPr>
          <w:p w14:paraId="0DD23D26" w14:textId="5D5866A3" w:rsidR="003663DD" w:rsidRPr="003663DD" w:rsidRDefault="003509B1" w:rsidP="00AE7B44">
            <w:pPr>
              <w:rPr>
                <w:lang w:val="en-US"/>
              </w:rPr>
            </w:pPr>
            <w:r>
              <w:rPr>
                <w:lang w:val="en-US"/>
              </w:rPr>
              <w:t xml:space="preserve">Tất cả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thành viên cũng như admin </w:t>
            </w:r>
            <w:r w:rsidR="00E14427">
              <w:rPr>
                <w:lang w:val="en-US"/>
              </w:rPr>
              <w:t xml:space="preserve">phải </w:t>
            </w:r>
            <w:r>
              <w:rPr>
                <w:lang w:val="en-US"/>
              </w:rPr>
              <w:t>đ</w:t>
            </w:r>
            <w:r w:rsidR="003663DD">
              <w:rPr>
                <w:lang w:val="en-US"/>
              </w:rPr>
              <w:t xml:space="preserve">ăng </w:t>
            </w:r>
            <w:proofErr w:type="spellStart"/>
            <w:r w:rsidR="003663DD">
              <w:rPr>
                <w:lang w:val="en-US"/>
              </w:rPr>
              <w:t>kí</w:t>
            </w:r>
            <w:proofErr w:type="spellEnd"/>
            <w:r w:rsidR="003663DD">
              <w:rPr>
                <w:lang w:val="en-US"/>
              </w:rPr>
              <w:t xml:space="preserve"> tài </w:t>
            </w:r>
            <w:proofErr w:type="spellStart"/>
            <w:r w:rsidR="003663DD">
              <w:rPr>
                <w:lang w:val="en-US"/>
              </w:rPr>
              <w:t>khoản</w:t>
            </w:r>
            <w:proofErr w:type="spellEnd"/>
            <w:r w:rsidR="00CF3500">
              <w:rPr>
                <w:lang w:val="en-US"/>
              </w:rPr>
              <w:t xml:space="preserve"> để có thể đăng nhập</w:t>
            </w:r>
          </w:p>
        </w:tc>
      </w:tr>
      <w:tr w:rsidR="00AE7B44" w14:paraId="47C1B54E" w14:textId="77777777" w:rsidTr="00AE7B44">
        <w:tc>
          <w:tcPr>
            <w:tcW w:w="4621" w:type="dxa"/>
          </w:tcPr>
          <w:p w14:paraId="57C12E47" w14:textId="0190A59B" w:rsidR="00AE7B44" w:rsidRDefault="00AE7B44" w:rsidP="00AE7B44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5A0788D5" w14:textId="77777777" w:rsidR="00AE7B44" w:rsidRDefault="003663DD" w:rsidP="00876526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cập vào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  <w:p w14:paraId="61B308E6" w14:textId="77777777" w:rsidR="003663DD" w:rsidRDefault="003663DD" w:rsidP="00876526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  <w:p w14:paraId="459E931A" w14:textId="77777777" w:rsidR="003663DD" w:rsidRDefault="003663DD" w:rsidP="00876526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Nhập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thông tin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yêu cầu của hệ thống</w:t>
            </w:r>
          </w:p>
          <w:p w14:paraId="2919398E" w14:textId="79547812" w:rsidR="003663DD" w:rsidRPr="003663DD" w:rsidRDefault="003663DD" w:rsidP="00876526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Bấm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sau khi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thực hiện </w:t>
            </w:r>
            <w:proofErr w:type="spellStart"/>
            <w:r>
              <w:rPr>
                <w:lang w:val="en-US"/>
              </w:rPr>
              <w:t>xong</w:t>
            </w:r>
            <w:proofErr w:type="spellEnd"/>
          </w:p>
        </w:tc>
      </w:tr>
      <w:tr w:rsidR="00AE7B44" w14:paraId="52901A2E" w14:textId="77777777" w:rsidTr="00AE7B44">
        <w:tc>
          <w:tcPr>
            <w:tcW w:w="4621" w:type="dxa"/>
          </w:tcPr>
          <w:p w14:paraId="6D555E6E" w14:textId="7B6D4ED6" w:rsidR="00AE7B44" w:rsidRDefault="00AE7B44" w:rsidP="00AE7B44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099AA6BA" w14:textId="77777777" w:rsidR="003509B1" w:rsidRDefault="003509B1" w:rsidP="00876526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Nhập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 yêu cầu khi thực hiện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  <w:p w14:paraId="7F148DC7" w14:textId="29AC1F22" w:rsidR="004A507A" w:rsidRPr="003509B1" w:rsidRDefault="004A507A" w:rsidP="00876526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có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và </w:t>
            </w:r>
            <w:proofErr w:type="spellStart"/>
            <w:r>
              <w:rPr>
                <w:lang w:val="en-US"/>
              </w:rPr>
              <w:t>ngừng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</w:tr>
      <w:tr w:rsidR="00AE7B44" w14:paraId="5E597EDD" w14:textId="77777777" w:rsidTr="00AE7B44">
        <w:tc>
          <w:tcPr>
            <w:tcW w:w="4621" w:type="dxa"/>
          </w:tcPr>
          <w:p w14:paraId="7D493F88" w14:textId="2C4E5873" w:rsidR="00AE7B44" w:rsidRDefault="00AE7B44" w:rsidP="00AE7B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E174907" w14:textId="2A72302A" w:rsidR="00AE7B44" w:rsidRDefault="003509B1" w:rsidP="00AE7B44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AE7B44" w14:paraId="6B5EC31F" w14:textId="77777777" w:rsidTr="00AE7B44">
        <w:tc>
          <w:tcPr>
            <w:tcW w:w="4621" w:type="dxa"/>
          </w:tcPr>
          <w:p w14:paraId="2A64BEBA" w14:textId="327B196E" w:rsidR="00AE7B44" w:rsidRDefault="00AE7B44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</w:t>
            </w:r>
            <w:r w:rsidR="00030B68">
              <w:rPr>
                <w:lang w:val="en-US"/>
              </w:rPr>
              <w:t xml:space="preserve"> Use-case</w:t>
            </w:r>
          </w:p>
        </w:tc>
        <w:tc>
          <w:tcPr>
            <w:tcW w:w="4622" w:type="dxa"/>
          </w:tcPr>
          <w:p w14:paraId="75F5A242" w14:textId="03D52C13" w:rsidR="00AE7B44" w:rsidRDefault="003509B1" w:rsidP="00AE7B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cập thành công vào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</w:tr>
      <w:tr w:rsidR="00AE7B44" w14:paraId="237AD9A5" w14:textId="77777777" w:rsidTr="00AE7B44">
        <w:tc>
          <w:tcPr>
            <w:tcW w:w="4621" w:type="dxa"/>
          </w:tcPr>
          <w:p w14:paraId="2D7073EC" w14:textId="5FCAB517" w:rsidR="00AE7B44" w:rsidRDefault="00030B68" w:rsidP="00AE7B44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05A1F946" w14:textId="77777777" w:rsidR="00AE7B44" w:rsidRDefault="003509B1" w:rsidP="00876526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công: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có thể đăng nhập vào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vừa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  <w:p w14:paraId="4E1C01B8" w14:textId="64B1CEBC" w:rsidR="003509B1" w:rsidRPr="003509B1" w:rsidRDefault="003509B1" w:rsidP="00876526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Thất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 xml:space="preserve">: Hệ thống gửi thông báo và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có thể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lại</w:t>
            </w:r>
          </w:p>
        </w:tc>
      </w:tr>
      <w:tr w:rsidR="00AE7B44" w14:paraId="22DF9F36" w14:textId="77777777" w:rsidTr="00AE7B44">
        <w:tc>
          <w:tcPr>
            <w:tcW w:w="4621" w:type="dxa"/>
          </w:tcPr>
          <w:p w14:paraId="3AFC54B3" w14:textId="21678B3F" w:rsidR="00AE7B44" w:rsidRDefault="00030B68" w:rsidP="00AE7B44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7D4A34FC" w14:textId="029A2E54" w:rsidR="00AE7B44" w:rsidRDefault="00CF3500" w:rsidP="00AE7B44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AE7B44" w14:paraId="7924351F" w14:textId="77777777" w:rsidTr="00AE7B44">
        <w:tc>
          <w:tcPr>
            <w:tcW w:w="4621" w:type="dxa"/>
          </w:tcPr>
          <w:p w14:paraId="77EB913D" w14:textId="77777777" w:rsidR="00AE7B44" w:rsidRDefault="00AE7B44" w:rsidP="00AE7B44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232FBAF6" w14:textId="77777777" w:rsidR="00AE7B44" w:rsidRDefault="00AE7B44" w:rsidP="00AE7B44">
            <w:pPr>
              <w:rPr>
                <w:lang w:val="en-US"/>
              </w:rPr>
            </w:pPr>
          </w:p>
        </w:tc>
      </w:tr>
    </w:tbl>
    <w:p w14:paraId="1D9DA33E" w14:textId="77777777" w:rsidR="00AE7B44" w:rsidRPr="00AE7B44" w:rsidRDefault="00AE7B44" w:rsidP="00AE7B44">
      <w:pPr>
        <w:rPr>
          <w:lang w:val="en-US"/>
        </w:rPr>
      </w:pPr>
    </w:p>
    <w:p w14:paraId="45ECD1A0" w14:textId="4B33212F" w:rsidR="00030B68" w:rsidRDefault="00030B68" w:rsidP="00030B68">
      <w:pPr>
        <w:pStyle w:val="ThnVnban"/>
        <w:ind w:left="0"/>
        <w:jc w:val="both"/>
        <w:rPr>
          <w:i/>
          <w:color w:val="0000FF"/>
          <w:lang w:val="en-US"/>
        </w:rPr>
      </w:pPr>
    </w:p>
    <w:p w14:paraId="038CF882" w14:textId="04B66566" w:rsidR="004A507A" w:rsidRDefault="008802F9" w:rsidP="00030B68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4.2 </w:t>
      </w:r>
      <w:proofErr w:type="spellStart"/>
      <w:r w:rsidR="004A507A">
        <w:rPr>
          <w:i/>
          <w:color w:val="0000FF"/>
          <w:lang w:val="en-US"/>
        </w:rPr>
        <w:t>Đặc</w:t>
      </w:r>
      <w:proofErr w:type="spellEnd"/>
      <w:r w:rsidR="004A507A">
        <w:rPr>
          <w:i/>
          <w:color w:val="0000FF"/>
          <w:lang w:val="en-US"/>
        </w:rPr>
        <w:t xml:space="preserve"> </w:t>
      </w:r>
      <w:proofErr w:type="spellStart"/>
      <w:r w:rsidR="004A507A">
        <w:rPr>
          <w:i/>
          <w:color w:val="0000FF"/>
          <w:lang w:val="en-US"/>
        </w:rPr>
        <w:t>tả</w:t>
      </w:r>
      <w:proofErr w:type="spellEnd"/>
      <w:r w:rsidR="004A507A">
        <w:rPr>
          <w:i/>
          <w:color w:val="0000FF"/>
          <w:lang w:val="en-US"/>
        </w:rPr>
        <w:t xml:space="preserve"> Use case: Xem mục học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30B68" w14:paraId="741613A8" w14:textId="77777777" w:rsidTr="004A507A">
        <w:tc>
          <w:tcPr>
            <w:tcW w:w="4621" w:type="dxa"/>
            <w:shd w:val="clear" w:color="auto" w:fill="92D050"/>
          </w:tcPr>
          <w:p w14:paraId="2932CD67" w14:textId="62B896BF" w:rsidR="00030B68" w:rsidRPr="004A507A" w:rsidRDefault="004A507A" w:rsidP="004A507A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CFEBFF0" w14:textId="182C5172" w:rsidR="00030B68" w:rsidRPr="004A507A" w:rsidRDefault="004A507A" w:rsidP="004A507A">
            <w:r w:rsidRPr="004A507A">
              <w:t>Nội dung</w:t>
            </w:r>
          </w:p>
        </w:tc>
      </w:tr>
      <w:tr w:rsidR="004A507A" w14:paraId="6F40FD47" w14:textId="77777777" w:rsidTr="004A507A">
        <w:tc>
          <w:tcPr>
            <w:tcW w:w="4621" w:type="dxa"/>
            <w:shd w:val="clear" w:color="auto" w:fill="FFFFFF" w:themeFill="background1"/>
          </w:tcPr>
          <w:p w14:paraId="4B37E555" w14:textId="77B75AA1" w:rsidR="004A507A" w:rsidRPr="004A507A" w:rsidRDefault="004A507A" w:rsidP="004A5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  <w:shd w:val="clear" w:color="auto" w:fill="FFFFFF" w:themeFill="background1"/>
          </w:tcPr>
          <w:p w14:paraId="3A65D249" w14:textId="3B780477" w:rsidR="004A507A" w:rsidRPr="004A507A" w:rsidRDefault="004A507A" w:rsidP="004A507A">
            <w:pPr>
              <w:rPr>
                <w:lang w:val="en-US"/>
              </w:rPr>
            </w:pPr>
            <w:r>
              <w:rPr>
                <w:lang w:val="en-US"/>
              </w:rPr>
              <w:t xml:space="preserve">Tất cả các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="00E14427">
              <w:rPr>
                <w:lang w:val="en-US"/>
              </w:rPr>
              <w:t>ù</w:t>
            </w:r>
            <w:r>
              <w:rPr>
                <w:lang w:val="en-US"/>
              </w:rPr>
              <w:t>ng</w:t>
            </w:r>
            <w:proofErr w:type="spellEnd"/>
            <w:r w:rsidR="00E14427">
              <w:rPr>
                <w:lang w:val="en-US"/>
              </w:rPr>
              <w:t>, thành viên, admin đều</w:t>
            </w:r>
            <w:r>
              <w:rPr>
                <w:lang w:val="en-US"/>
              </w:rPr>
              <w:t xml:space="preserve"> có thể xem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mục học của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các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trình học</w:t>
            </w:r>
          </w:p>
        </w:tc>
      </w:tr>
      <w:tr w:rsidR="00030B68" w14:paraId="18451FE3" w14:textId="77777777" w:rsidTr="00057033">
        <w:tc>
          <w:tcPr>
            <w:tcW w:w="4621" w:type="dxa"/>
          </w:tcPr>
          <w:p w14:paraId="0DFCFA16" w14:textId="77777777" w:rsidR="00030B68" w:rsidRDefault="00030B68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6E9FDCDA" w14:textId="77777777" w:rsidR="00AF42AB" w:rsidRDefault="00AF42AB" w:rsidP="00876526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cập vào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  <w:p w14:paraId="3D12E0C1" w14:textId="05E88D70" w:rsidR="00030B68" w:rsidRPr="004A507A" w:rsidRDefault="00AF42AB" w:rsidP="00876526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mục học.</w:t>
            </w:r>
          </w:p>
        </w:tc>
      </w:tr>
      <w:tr w:rsidR="00030B68" w14:paraId="022438F2" w14:textId="77777777" w:rsidTr="00057033">
        <w:tc>
          <w:tcPr>
            <w:tcW w:w="4621" w:type="dxa"/>
          </w:tcPr>
          <w:p w14:paraId="2EE4FDCA" w14:textId="77777777" w:rsidR="00030B68" w:rsidRDefault="00030B68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21E8FC4F" w14:textId="065022B3" w:rsidR="00030B68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>Khôn</w:t>
            </w:r>
            <w:r w:rsidR="00E14427">
              <w:rPr>
                <w:lang w:val="en-US"/>
              </w:rPr>
              <w:t>g</w:t>
            </w:r>
            <w:r>
              <w:rPr>
                <w:lang w:val="en-US"/>
              </w:rPr>
              <w:t xml:space="preserve"> có</w:t>
            </w:r>
          </w:p>
        </w:tc>
      </w:tr>
      <w:tr w:rsidR="00030B68" w14:paraId="6F9D4790" w14:textId="77777777" w:rsidTr="00057033">
        <w:tc>
          <w:tcPr>
            <w:tcW w:w="4621" w:type="dxa"/>
          </w:tcPr>
          <w:p w14:paraId="42A95203" w14:textId="77777777" w:rsidR="00030B68" w:rsidRDefault="00030B68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4BC1C79" w14:textId="01C74FF4" w:rsidR="00030B68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030B68" w14:paraId="0D288266" w14:textId="77777777" w:rsidTr="00057033">
        <w:tc>
          <w:tcPr>
            <w:tcW w:w="4621" w:type="dxa"/>
          </w:tcPr>
          <w:p w14:paraId="7FCF5805" w14:textId="77777777" w:rsidR="00030B68" w:rsidRDefault="00030B68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5070A9A2" w14:textId="2F464C2A" w:rsidR="00030B68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có thể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đăng nhập hoặc chưa đăng nhập</w:t>
            </w:r>
          </w:p>
        </w:tc>
      </w:tr>
      <w:tr w:rsidR="00030B68" w14:paraId="2C2F5723" w14:textId="77777777" w:rsidTr="00057033">
        <w:tc>
          <w:tcPr>
            <w:tcW w:w="4621" w:type="dxa"/>
          </w:tcPr>
          <w:p w14:paraId="661F2EA9" w14:textId="77777777" w:rsidR="00030B68" w:rsidRDefault="00030B68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554DFEA8" w14:textId="79D15A6C" w:rsidR="00030B68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gì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030B68" w14:paraId="3ACBDFBC" w14:textId="77777777" w:rsidTr="00057033">
        <w:tc>
          <w:tcPr>
            <w:tcW w:w="4621" w:type="dxa"/>
          </w:tcPr>
          <w:p w14:paraId="2F2EA6F8" w14:textId="77777777" w:rsidR="00030B68" w:rsidRDefault="00030B68" w:rsidP="00057033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2BC835FC" w14:textId="5EB94ED2" w:rsidR="00030B68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030B68" w14:paraId="6CDC8F2E" w14:textId="77777777" w:rsidTr="00057033">
        <w:tc>
          <w:tcPr>
            <w:tcW w:w="4621" w:type="dxa"/>
          </w:tcPr>
          <w:p w14:paraId="3A530B4F" w14:textId="77777777" w:rsidR="00030B68" w:rsidRDefault="00030B68" w:rsidP="00057033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1EE5B1A3" w14:textId="77777777" w:rsidR="00030B68" w:rsidRDefault="00030B68" w:rsidP="00057033">
            <w:pPr>
              <w:rPr>
                <w:lang w:val="en-US"/>
              </w:rPr>
            </w:pPr>
          </w:p>
        </w:tc>
      </w:tr>
    </w:tbl>
    <w:p w14:paraId="646DD729" w14:textId="77777777" w:rsidR="00030B68" w:rsidRPr="00AE7B44" w:rsidRDefault="00030B68" w:rsidP="00030B68">
      <w:pPr>
        <w:rPr>
          <w:lang w:val="en-US"/>
        </w:rPr>
      </w:pPr>
    </w:p>
    <w:p w14:paraId="59F6782E" w14:textId="423AA1B1" w:rsidR="00AF42AB" w:rsidRDefault="008802F9" w:rsidP="00AF42AB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4.3 </w:t>
      </w:r>
      <w:proofErr w:type="spellStart"/>
      <w:r w:rsidR="00057033">
        <w:rPr>
          <w:i/>
          <w:color w:val="0000FF"/>
          <w:lang w:val="en-US"/>
        </w:rPr>
        <w:t>Đặc</w:t>
      </w:r>
      <w:proofErr w:type="spellEnd"/>
      <w:r w:rsidR="00057033">
        <w:rPr>
          <w:i/>
          <w:color w:val="0000FF"/>
          <w:lang w:val="en-US"/>
        </w:rPr>
        <w:t xml:space="preserve"> </w:t>
      </w:r>
      <w:proofErr w:type="spellStart"/>
      <w:r w:rsidR="00057033">
        <w:rPr>
          <w:i/>
          <w:color w:val="0000FF"/>
          <w:lang w:val="en-US"/>
        </w:rPr>
        <w:t>tả</w:t>
      </w:r>
      <w:proofErr w:type="spellEnd"/>
      <w:r w:rsidR="00057033">
        <w:rPr>
          <w:i/>
          <w:color w:val="0000FF"/>
          <w:lang w:val="en-US"/>
        </w:rPr>
        <w:t xml:space="preserve"> Use case: Xem thông tin cá nhân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F42AB" w14:paraId="067CE9A8" w14:textId="77777777" w:rsidTr="00057033">
        <w:tc>
          <w:tcPr>
            <w:tcW w:w="4621" w:type="dxa"/>
            <w:shd w:val="clear" w:color="auto" w:fill="92D050"/>
          </w:tcPr>
          <w:p w14:paraId="5F6D67A2" w14:textId="77777777" w:rsidR="00AF42AB" w:rsidRPr="004A507A" w:rsidRDefault="00AF42AB" w:rsidP="00057033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032D936A" w14:textId="77777777" w:rsidR="00AF42AB" w:rsidRPr="004A507A" w:rsidRDefault="00AF42AB" w:rsidP="00057033">
            <w:r w:rsidRPr="004A507A">
              <w:t>Nội dung</w:t>
            </w:r>
          </w:p>
        </w:tc>
      </w:tr>
      <w:tr w:rsidR="00AF42AB" w14:paraId="20805486" w14:textId="77777777" w:rsidTr="00057033">
        <w:tc>
          <w:tcPr>
            <w:tcW w:w="4621" w:type="dxa"/>
            <w:shd w:val="clear" w:color="auto" w:fill="FFFFFF" w:themeFill="background1"/>
          </w:tcPr>
          <w:p w14:paraId="011C8297" w14:textId="77777777" w:rsidR="00AF42AB" w:rsidRPr="004A507A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  <w:shd w:val="clear" w:color="auto" w:fill="FFFFFF" w:themeFill="background1"/>
          </w:tcPr>
          <w:p w14:paraId="3DCA99F0" w14:textId="4B4FDBDB" w:rsidR="00AF42AB" w:rsidRPr="004A507A" w:rsidRDefault="00057033" w:rsidP="00057033">
            <w:pPr>
              <w:rPr>
                <w:lang w:val="en-US"/>
              </w:rPr>
            </w:pPr>
            <w:r>
              <w:rPr>
                <w:lang w:val="en-US"/>
              </w:rPr>
              <w:t>Thành viên hoặc admin xem thông tin cá nhân của mình</w:t>
            </w:r>
          </w:p>
        </w:tc>
      </w:tr>
      <w:tr w:rsidR="00AF42AB" w14:paraId="178316F3" w14:textId="77777777" w:rsidTr="00057033">
        <w:tc>
          <w:tcPr>
            <w:tcW w:w="4621" w:type="dxa"/>
          </w:tcPr>
          <w:p w14:paraId="763769E6" w14:textId="77777777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4F791EFC" w14:textId="3991A190" w:rsidR="00AF42AB" w:rsidRDefault="00E14427" w:rsidP="00876526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57033">
              <w:rPr>
                <w:lang w:val="en-US"/>
              </w:rPr>
              <w:t xml:space="preserve">ắt đầu khi </w:t>
            </w:r>
            <w:r>
              <w:rPr>
                <w:lang w:val="en-US"/>
              </w:rPr>
              <w:t>thành viên</w:t>
            </w:r>
            <w:r w:rsidR="00057033">
              <w:rPr>
                <w:lang w:val="en-US"/>
              </w:rPr>
              <w:t xml:space="preserve"> chọn </w:t>
            </w:r>
            <w:proofErr w:type="spellStart"/>
            <w:r w:rsidR="00057033">
              <w:rPr>
                <w:lang w:val="en-US"/>
              </w:rPr>
              <w:t>chức</w:t>
            </w:r>
            <w:proofErr w:type="spellEnd"/>
            <w:r w:rsidR="00057033">
              <w:rPr>
                <w:lang w:val="en-US"/>
              </w:rPr>
              <w:t xml:space="preserve"> năng xem thông tin các nhân.</w:t>
            </w:r>
          </w:p>
          <w:p w14:paraId="3127EFF4" w14:textId="43FF4E65" w:rsidR="00057033" w:rsidRDefault="00057033" w:rsidP="00876526">
            <w:pPr>
              <w:pStyle w:val="oancuaDanhsac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hiện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tất cả thông tin của </w:t>
            </w:r>
            <w:r w:rsidR="00E14427">
              <w:rPr>
                <w:lang w:val="en-US"/>
              </w:rPr>
              <w:t xml:space="preserve">thành </w:t>
            </w:r>
            <w:proofErr w:type="spellStart"/>
            <w:r w:rsidR="00E14427">
              <w:rPr>
                <w:lang w:val="en-US"/>
              </w:rPr>
              <w:t>viêm</w:t>
            </w:r>
            <w:proofErr w:type="spellEnd"/>
            <w:r>
              <w:rPr>
                <w:lang w:val="en-US"/>
              </w:rPr>
              <w:t xml:space="preserve"> lên màn hình.</w:t>
            </w:r>
          </w:p>
          <w:p w14:paraId="46E698DC" w14:textId="45BE50A0" w:rsidR="00057033" w:rsidRPr="00057033" w:rsidRDefault="00057033" w:rsidP="00057033">
            <w:pPr>
              <w:ind w:left="360"/>
              <w:rPr>
                <w:lang w:val="en-US"/>
              </w:rPr>
            </w:pPr>
          </w:p>
        </w:tc>
      </w:tr>
      <w:tr w:rsidR="00AF42AB" w14:paraId="1F8CE819" w14:textId="77777777" w:rsidTr="00057033">
        <w:tc>
          <w:tcPr>
            <w:tcW w:w="4621" w:type="dxa"/>
          </w:tcPr>
          <w:p w14:paraId="1B1438C1" w14:textId="77777777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71D1FABC" w14:textId="23002581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AF42AB" w14:paraId="042087A0" w14:textId="77777777" w:rsidTr="00057033">
        <w:tc>
          <w:tcPr>
            <w:tcW w:w="4621" w:type="dxa"/>
          </w:tcPr>
          <w:p w14:paraId="7BB0CCD6" w14:textId="77777777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8AF3211" w14:textId="72758586" w:rsidR="00AF42AB" w:rsidRDefault="00057033" w:rsidP="0005703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AF42AB" w14:paraId="4D3C150B" w14:textId="77777777" w:rsidTr="00057033">
        <w:tc>
          <w:tcPr>
            <w:tcW w:w="4621" w:type="dxa"/>
          </w:tcPr>
          <w:p w14:paraId="6EFFC99B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65E64042" w14:textId="4B283622" w:rsidR="00057033" w:rsidRPr="00BA64F0" w:rsidRDefault="00BF5112" w:rsidP="00BA64F0">
            <w:pPr>
              <w:rPr>
                <w:lang w:val="en-US"/>
              </w:rPr>
            </w:pPr>
            <w:r>
              <w:rPr>
                <w:lang w:val="en-US"/>
              </w:rPr>
              <w:t>Thành viên</w:t>
            </w:r>
            <w:r w:rsidR="00BA64F0" w:rsidRPr="00BA64F0">
              <w:rPr>
                <w:lang w:val="en-US"/>
              </w:rPr>
              <w:t xml:space="preserve"> phải đăng nhập thành công </w:t>
            </w:r>
            <w:proofErr w:type="spellStart"/>
            <w:r w:rsidR="00BA64F0" w:rsidRPr="00BA64F0">
              <w:rPr>
                <w:lang w:val="en-US"/>
              </w:rPr>
              <w:t>bằng</w:t>
            </w:r>
            <w:proofErr w:type="spellEnd"/>
            <w:r w:rsidR="00BA64F0" w:rsidRPr="00BA64F0">
              <w:rPr>
                <w:lang w:val="en-US"/>
              </w:rPr>
              <w:t xml:space="preserve"> tải </w:t>
            </w:r>
            <w:proofErr w:type="spellStart"/>
            <w:r w:rsidR="00BA64F0" w:rsidRPr="00BA64F0">
              <w:rPr>
                <w:lang w:val="en-US"/>
              </w:rPr>
              <w:t>khoản</w:t>
            </w:r>
            <w:proofErr w:type="spellEnd"/>
            <w:r w:rsidR="00BA64F0" w:rsidRPr="00BA64F0">
              <w:rPr>
                <w:lang w:val="en-US"/>
              </w:rPr>
              <w:t xml:space="preserve"> của mình.</w:t>
            </w:r>
          </w:p>
        </w:tc>
      </w:tr>
      <w:tr w:rsidR="00AF42AB" w14:paraId="3450978A" w14:textId="77777777" w:rsidTr="00057033">
        <w:tc>
          <w:tcPr>
            <w:tcW w:w="4621" w:type="dxa"/>
          </w:tcPr>
          <w:p w14:paraId="15002482" w14:textId="77777777" w:rsidR="00AF42AB" w:rsidRDefault="00AF42AB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41855D14" w14:textId="7FD5EA23" w:rsidR="00BA64F0" w:rsidRDefault="00BA64F0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thông tin cá nhân của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F42AB" w14:paraId="699E5189" w14:textId="77777777" w:rsidTr="00057033">
        <w:tc>
          <w:tcPr>
            <w:tcW w:w="4621" w:type="dxa"/>
          </w:tcPr>
          <w:p w14:paraId="12D269B8" w14:textId="77777777" w:rsidR="00AF42AB" w:rsidRDefault="00AF42AB" w:rsidP="00057033">
            <w:pPr>
              <w:rPr>
                <w:lang w:val="en-US"/>
              </w:rPr>
            </w:pPr>
            <w:r w:rsidRPr="00030B68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4622" w:type="dxa"/>
          </w:tcPr>
          <w:p w14:paraId="2D2E707E" w14:textId="7023D888" w:rsidR="00AF42AB" w:rsidRDefault="003110E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case: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thông tin cá nhân</w:t>
            </w:r>
          </w:p>
        </w:tc>
      </w:tr>
      <w:tr w:rsidR="00AF42AB" w14:paraId="3D01F72E" w14:textId="77777777" w:rsidTr="00057033">
        <w:tc>
          <w:tcPr>
            <w:tcW w:w="4621" w:type="dxa"/>
          </w:tcPr>
          <w:p w14:paraId="79AAE4B6" w14:textId="77777777" w:rsidR="00AF42AB" w:rsidRDefault="00AF42AB" w:rsidP="00057033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2C150232" w14:textId="77777777" w:rsidR="00AF42AB" w:rsidRDefault="00AF42AB" w:rsidP="00057033">
            <w:pPr>
              <w:rPr>
                <w:lang w:val="en-US"/>
              </w:rPr>
            </w:pPr>
          </w:p>
        </w:tc>
      </w:tr>
    </w:tbl>
    <w:p w14:paraId="1C344FB9" w14:textId="1C2BD70B" w:rsidR="00030B68" w:rsidRDefault="00030B68">
      <w:pPr>
        <w:rPr>
          <w:lang w:val="en-US"/>
        </w:rPr>
      </w:pPr>
    </w:p>
    <w:p w14:paraId="74E04111" w14:textId="1D288A68" w:rsidR="00AF42AB" w:rsidRDefault="008802F9" w:rsidP="00AF42AB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4.4 </w:t>
      </w:r>
      <w:proofErr w:type="spellStart"/>
      <w:r w:rsidR="00BA64F0">
        <w:rPr>
          <w:i/>
          <w:color w:val="0000FF"/>
          <w:lang w:val="en-US"/>
        </w:rPr>
        <w:t>Đặc</w:t>
      </w:r>
      <w:proofErr w:type="spellEnd"/>
      <w:r w:rsidR="00BA64F0">
        <w:rPr>
          <w:i/>
          <w:color w:val="0000FF"/>
          <w:lang w:val="en-US"/>
        </w:rPr>
        <w:t xml:space="preserve"> </w:t>
      </w:r>
      <w:proofErr w:type="spellStart"/>
      <w:r w:rsidR="00BA64F0">
        <w:rPr>
          <w:i/>
          <w:color w:val="0000FF"/>
          <w:lang w:val="en-US"/>
        </w:rPr>
        <w:t>tả</w:t>
      </w:r>
      <w:proofErr w:type="spellEnd"/>
      <w:r w:rsidR="00BA64F0">
        <w:rPr>
          <w:i/>
          <w:color w:val="0000FF"/>
          <w:lang w:val="en-US"/>
        </w:rPr>
        <w:t xml:space="preserve"> Use case: </w:t>
      </w:r>
      <w:proofErr w:type="spellStart"/>
      <w:r w:rsidR="00BA64F0">
        <w:rPr>
          <w:i/>
          <w:color w:val="0000FF"/>
          <w:lang w:val="en-US"/>
        </w:rPr>
        <w:t>Chỉnh</w:t>
      </w:r>
      <w:proofErr w:type="spellEnd"/>
      <w:r w:rsidR="00BA64F0">
        <w:rPr>
          <w:i/>
          <w:color w:val="0000FF"/>
          <w:lang w:val="en-US"/>
        </w:rPr>
        <w:t xml:space="preserve"> sửa thông tin cá nhân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F42AB" w14:paraId="4547AA8C" w14:textId="77777777" w:rsidTr="00057033">
        <w:tc>
          <w:tcPr>
            <w:tcW w:w="4621" w:type="dxa"/>
            <w:shd w:val="clear" w:color="auto" w:fill="92D050"/>
          </w:tcPr>
          <w:p w14:paraId="5A2D22DC" w14:textId="77777777" w:rsidR="00AF42AB" w:rsidRPr="004A507A" w:rsidRDefault="00AF42AB" w:rsidP="00057033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09F2B2A" w14:textId="77777777" w:rsidR="00AF42AB" w:rsidRPr="004A507A" w:rsidRDefault="00AF42AB" w:rsidP="00057033">
            <w:r w:rsidRPr="004A507A">
              <w:t>Nội dung</w:t>
            </w:r>
          </w:p>
        </w:tc>
      </w:tr>
      <w:tr w:rsidR="00AF42AB" w14:paraId="29BBC2F2" w14:textId="77777777" w:rsidTr="00057033">
        <w:tc>
          <w:tcPr>
            <w:tcW w:w="4621" w:type="dxa"/>
            <w:shd w:val="clear" w:color="auto" w:fill="FFFFFF" w:themeFill="background1"/>
          </w:tcPr>
          <w:p w14:paraId="696690DA" w14:textId="77777777" w:rsidR="00AF42AB" w:rsidRPr="004A507A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  <w:shd w:val="clear" w:color="auto" w:fill="FFFFFF" w:themeFill="background1"/>
          </w:tcPr>
          <w:p w14:paraId="1ECFECCA" w14:textId="46B673EB" w:rsidR="00AF42AB" w:rsidRPr="004A507A" w:rsidRDefault="008B1705" w:rsidP="00057033">
            <w:pPr>
              <w:rPr>
                <w:lang w:val="en-US"/>
              </w:rPr>
            </w:pPr>
            <w:r>
              <w:rPr>
                <w:lang w:val="en-US"/>
              </w:rPr>
              <w:t>Thành viên/admin</w:t>
            </w:r>
            <w:r w:rsidR="00BA64F0">
              <w:rPr>
                <w:lang w:val="en-US"/>
              </w:rPr>
              <w:t xml:space="preserve"> có thể </w:t>
            </w:r>
            <w:proofErr w:type="spellStart"/>
            <w:r w:rsidR="00BA64F0">
              <w:rPr>
                <w:lang w:val="en-US"/>
              </w:rPr>
              <w:t>sử</w:t>
            </w:r>
            <w:proofErr w:type="spellEnd"/>
            <w:r w:rsidR="00BA64F0">
              <w:rPr>
                <w:lang w:val="en-US"/>
              </w:rPr>
              <w:t xml:space="preserve"> dụng use case này để có thể </w:t>
            </w:r>
            <w:proofErr w:type="spellStart"/>
            <w:r w:rsidR="00BA64F0">
              <w:rPr>
                <w:lang w:val="en-US"/>
              </w:rPr>
              <w:t>chỉnh</w:t>
            </w:r>
            <w:proofErr w:type="spellEnd"/>
            <w:r w:rsidR="00BA64F0">
              <w:rPr>
                <w:lang w:val="en-US"/>
              </w:rPr>
              <w:t xml:space="preserve"> sửa hoặc cập </w:t>
            </w:r>
            <w:proofErr w:type="spellStart"/>
            <w:r w:rsidR="00BA64F0">
              <w:rPr>
                <w:lang w:val="en-US"/>
              </w:rPr>
              <w:t>nhật</w:t>
            </w:r>
            <w:proofErr w:type="spellEnd"/>
            <w:r w:rsidR="00BA64F0">
              <w:rPr>
                <w:lang w:val="en-US"/>
              </w:rPr>
              <w:t xml:space="preserve"> thông tin cá nhân</w:t>
            </w:r>
            <w:r w:rsidR="009F679A">
              <w:rPr>
                <w:lang w:val="en-US"/>
              </w:rPr>
              <w:t>.</w:t>
            </w:r>
          </w:p>
        </w:tc>
      </w:tr>
      <w:tr w:rsidR="00AF42AB" w14:paraId="19828A05" w14:textId="77777777" w:rsidTr="00057033">
        <w:tc>
          <w:tcPr>
            <w:tcW w:w="4621" w:type="dxa"/>
          </w:tcPr>
          <w:p w14:paraId="23329548" w14:textId="77777777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1A9D52AF" w14:textId="77777777" w:rsidR="00AF42AB" w:rsidRDefault="00BA64F0" w:rsidP="00876526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bắt đầu khi user chọn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này</w:t>
            </w:r>
          </w:p>
          <w:p w14:paraId="237F4F5C" w14:textId="77777777" w:rsidR="00BA64F0" w:rsidRDefault="00BA64F0" w:rsidP="00876526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thông gửi thông tin </w:t>
            </w:r>
            <w:proofErr w:type="spellStart"/>
            <w:r>
              <w:rPr>
                <w:lang w:val="en-US"/>
              </w:rPr>
              <w:t>sẵn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user trên màn hình</w:t>
            </w:r>
          </w:p>
          <w:p w14:paraId="54F486BA" w14:textId="77777777" w:rsidR="00BA64F0" w:rsidRDefault="00BA64F0" w:rsidP="00876526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có thể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và cập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lại thông tin của user</w:t>
            </w:r>
          </w:p>
          <w:p w14:paraId="6695BD0D" w14:textId="6A3EA2AF" w:rsidR="00BA64F0" w:rsidRPr="004A507A" w:rsidRDefault="00BA64F0" w:rsidP="00876526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vào Cập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để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tát</w:t>
            </w:r>
            <w:proofErr w:type="spellEnd"/>
          </w:p>
        </w:tc>
      </w:tr>
      <w:tr w:rsidR="00AF42AB" w14:paraId="6BA38EC4" w14:textId="77777777" w:rsidTr="00057033">
        <w:tc>
          <w:tcPr>
            <w:tcW w:w="4621" w:type="dxa"/>
          </w:tcPr>
          <w:p w14:paraId="3FF5A3AE" w14:textId="77777777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4D365B3C" w14:textId="77777777" w:rsidR="00BA64F0" w:rsidRDefault="00BA64F0" w:rsidP="00876526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thông tin không đúng yêu cầu</w:t>
            </w:r>
          </w:p>
          <w:p w14:paraId="4D951716" w14:textId="7E980C89" w:rsidR="00BA64F0" w:rsidRPr="00BA64F0" w:rsidRDefault="00BA64F0" w:rsidP="00876526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Hệ  thống</w:t>
            </w:r>
            <w:proofErr w:type="gramEnd"/>
            <w:r>
              <w:rPr>
                <w:lang w:val="en-US"/>
              </w:rPr>
              <w:t xml:space="preserve"> gửi thông báo lỗi và yêu cầu user nhập lại</w:t>
            </w:r>
          </w:p>
        </w:tc>
      </w:tr>
      <w:tr w:rsidR="00AF42AB" w14:paraId="3E066D8D" w14:textId="77777777" w:rsidTr="00057033">
        <w:tc>
          <w:tcPr>
            <w:tcW w:w="4621" w:type="dxa"/>
          </w:tcPr>
          <w:p w14:paraId="7CA8E4FE" w14:textId="77777777" w:rsidR="00AF42AB" w:rsidRDefault="00AF42AB" w:rsidP="00057033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665E4C6" w14:textId="19EB3056" w:rsidR="00AF42AB" w:rsidRDefault="00BA64F0" w:rsidP="0005703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AF42AB" w14:paraId="10C703DF" w14:textId="77777777" w:rsidTr="00057033">
        <w:tc>
          <w:tcPr>
            <w:tcW w:w="4621" w:type="dxa"/>
          </w:tcPr>
          <w:p w14:paraId="17A58A2D" w14:textId="77777777" w:rsidR="00AF42AB" w:rsidRDefault="00AF42A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44B28C8E" w14:textId="26E73AE0" w:rsidR="00AF42AB" w:rsidRDefault="003110EB" w:rsidP="000570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phải đăng nhập thành công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tải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mình.</w:t>
            </w:r>
          </w:p>
        </w:tc>
      </w:tr>
      <w:tr w:rsidR="00AF42AB" w14:paraId="3887482B" w14:textId="77777777" w:rsidTr="00057033">
        <w:tc>
          <w:tcPr>
            <w:tcW w:w="4621" w:type="dxa"/>
          </w:tcPr>
          <w:p w14:paraId="3DEC4526" w14:textId="77777777" w:rsidR="00AF42AB" w:rsidRDefault="00AF42AB" w:rsidP="00057033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53A5535E" w14:textId="77777777" w:rsidR="00AF42AB" w:rsidRDefault="003110EB" w:rsidP="00876526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công: Những thông tin bị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sẽ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cập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lên hệ thống.</w:t>
            </w:r>
          </w:p>
          <w:p w14:paraId="2C25930E" w14:textId="3B3B8D79" w:rsidR="003110EB" w:rsidRPr="003110EB" w:rsidRDefault="003110EB" w:rsidP="00876526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Thất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>: Hệ thông yêu cầu nhập lại thông tin</w:t>
            </w:r>
          </w:p>
        </w:tc>
      </w:tr>
      <w:tr w:rsidR="00AF42AB" w14:paraId="5BC3E52C" w14:textId="77777777" w:rsidTr="00057033">
        <w:tc>
          <w:tcPr>
            <w:tcW w:w="4621" w:type="dxa"/>
          </w:tcPr>
          <w:p w14:paraId="38E8696C" w14:textId="77777777" w:rsidR="00AF42AB" w:rsidRDefault="00AF42AB" w:rsidP="00057033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472118DE" w14:textId="0C2B7121" w:rsidR="00AF42AB" w:rsidRDefault="003110EB" w:rsidP="00057033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AF42AB" w14:paraId="4C067BC9" w14:textId="77777777" w:rsidTr="00057033">
        <w:tc>
          <w:tcPr>
            <w:tcW w:w="4621" w:type="dxa"/>
          </w:tcPr>
          <w:p w14:paraId="053BB1BD" w14:textId="77777777" w:rsidR="00AF42AB" w:rsidRDefault="00AF42AB" w:rsidP="00057033">
            <w:pPr>
              <w:rPr>
                <w:lang w:val="en-US"/>
              </w:rPr>
            </w:pPr>
          </w:p>
        </w:tc>
        <w:tc>
          <w:tcPr>
            <w:tcW w:w="4622" w:type="dxa"/>
          </w:tcPr>
          <w:p w14:paraId="5E1E5096" w14:textId="77777777" w:rsidR="00AF42AB" w:rsidRDefault="00AF42AB" w:rsidP="00057033">
            <w:pPr>
              <w:rPr>
                <w:lang w:val="en-US"/>
              </w:rPr>
            </w:pPr>
          </w:p>
        </w:tc>
      </w:tr>
    </w:tbl>
    <w:p w14:paraId="58E56F00" w14:textId="70E78355" w:rsidR="00AF42AB" w:rsidRDefault="00AF42AB">
      <w:pPr>
        <w:rPr>
          <w:lang w:val="en-US"/>
        </w:rPr>
      </w:pPr>
    </w:p>
    <w:p w14:paraId="7D91C895" w14:textId="77777777" w:rsidR="008802F9" w:rsidRDefault="008802F9" w:rsidP="00BA64F0">
      <w:pPr>
        <w:pStyle w:val="ThnVnban"/>
        <w:ind w:left="0"/>
        <w:jc w:val="both"/>
        <w:rPr>
          <w:i/>
          <w:color w:val="0000FF"/>
          <w:lang w:val="en-US"/>
        </w:rPr>
      </w:pPr>
    </w:p>
    <w:p w14:paraId="25A4B948" w14:textId="77777777" w:rsidR="008802F9" w:rsidRDefault="008802F9" w:rsidP="00BA64F0">
      <w:pPr>
        <w:pStyle w:val="ThnVnban"/>
        <w:ind w:left="0"/>
        <w:jc w:val="both"/>
        <w:rPr>
          <w:i/>
          <w:color w:val="0000FF"/>
          <w:lang w:val="en-US"/>
        </w:rPr>
      </w:pPr>
    </w:p>
    <w:p w14:paraId="11A2E61F" w14:textId="73A109D7" w:rsidR="00BA64F0" w:rsidRDefault="008802F9" w:rsidP="00BA64F0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4.5 </w:t>
      </w:r>
      <w:proofErr w:type="spellStart"/>
      <w:r w:rsidR="00644FD5">
        <w:rPr>
          <w:i/>
          <w:color w:val="0000FF"/>
          <w:lang w:val="en-US"/>
        </w:rPr>
        <w:t>Đặc</w:t>
      </w:r>
      <w:proofErr w:type="spellEnd"/>
      <w:r w:rsidR="00644FD5">
        <w:rPr>
          <w:i/>
          <w:color w:val="0000FF"/>
          <w:lang w:val="en-US"/>
        </w:rPr>
        <w:t xml:space="preserve"> </w:t>
      </w:r>
      <w:proofErr w:type="spellStart"/>
      <w:r w:rsidR="00644FD5">
        <w:rPr>
          <w:i/>
          <w:color w:val="0000FF"/>
          <w:lang w:val="en-US"/>
        </w:rPr>
        <w:t>tả</w:t>
      </w:r>
      <w:proofErr w:type="spellEnd"/>
      <w:r w:rsidR="00644FD5">
        <w:rPr>
          <w:i/>
          <w:color w:val="0000FF"/>
          <w:lang w:val="en-US"/>
        </w:rPr>
        <w:t xml:space="preserve"> Use case: Đăng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BA64F0" w14:paraId="2F8E8F57" w14:textId="77777777" w:rsidTr="00655316">
        <w:tc>
          <w:tcPr>
            <w:tcW w:w="4621" w:type="dxa"/>
            <w:shd w:val="clear" w:color="auto" w:fill="92D050"/>
          </w:tcPr>
          <w:p w14:paraId="3162F7D3" w14:textId="77777777" w:rsidR="00BA64F0" w:rsidRPr="004A507A" w:rsidRDefault="00BA64F0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CCA14D9" w14:textId="77777777" w:rsidR="00BA64F0" w:rsidRPr="004A507A" w:rsidRDefault="00BA64F0" w:rsidP="00655316">
            <w:r w:rsidRPr="004A507A">
              <w:t>Nội dung</w:t>
            </w:r>
          </w:p>
        </w:tc>
      </w:tr>
      <w:tr w:rsidR="00BA64F0" w14:paraId="03E7F4A6" w14:textId="77777777" w:rsidTr="00655316">
        <w:tc>
          <w:tcPr>
            <w:tcW w:w="4621" w:type="dxa"/>
            <w:shd w:val="clear" w:color="auto" w:fill="FFFFFF" w:themeFill="background1"/>
          </w:tcPr>
          <w:p w14:paraId="0B1DD387" w14:textId="77777777" w:rsidR="00BA64F0" w:rsidRPr="004A507A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  <w:shd w:val="clear" w:color="auto" w:fill="FFFFFF" w:themeFill="background1"/>
          </w:tcPr>
          <w:p w14:paraId="12488A22" w14:textId="6E41D55A" w:rsidR="00BA64F0" w:rsidRPr="004A507A" w:rsidRDefault="00644FD5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Tất cả các user có thể đăng nhập vào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BA64F0" w14:paraId="3D5F0331" w14:textId="77777777" w:rsidTr="00655316">
        <w:tc>
          <w:tcPr>
            <w:tcW w:w="4621" w:type="dxa"/>
          </w:tcPr>
          <w:p w14:paraId="74A143EA" w14:textId="77777777" w:rsidR="00BA64F0" w:rsidRDefault="00BA64F0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455BF1EC" w14:textId="77777777" w:rsidR="00644FD5" w:rsidRDefault="00644FD5" w:rsidP="00876526">
            <w:pPr>
              <w:pStyle w:val="oancuaDanhsac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bắt đầu khi user chọn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này</w:t>
            </w:r>
          </w:p>
          <w:p w14:paraId="381AFBBA" w14:textId="77777777" w:rsidR="00BA64F0" w:rsidRDefault="00644FD5" w:rsidP="00876526">
            <w:pPr>
              <w:pStyle w:val="oancuaDanhsac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yêu cầu user điền thông tin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.</w:t>
            </w:r>
          </w:p>
          <w:p w14:paraId="69B77060" w14:textId="4CAB07F7" w:rsidR="00644FD5" w:rsidRPr="00644FD5" w:rsidRDefault="00644FD5" w:rsidP="00876526">
            <w:pPr>
              <w:pStyle w:val="oancuaDanhsac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 điền thông tin của mình và chọn đăng nhập</w:t>
            </w:r>
          </w:p>
        </w:tc>
      </w:tr>
      <w:tr w:rsidR="00BA64F0" w14:paraId="3E39D002" w14:textId="77777777" w:rsidTr="00655316">
        <w:tc>
          <w:tcPr>
            <w:tcW w:w="4621" w:type="dxa"/>
          </w:tcPr>
          <w:p w14:paraId="010A535C" w14:textId="77777777" w:rsidR="00BA64F0" w:rsidRDefault="00BA64F0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1C4A7B4D" w14:textId="77777777" w:rsidR="00BA64F0" w:rsidRDefault="00644FD5" w:rsidP="00876526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hoặc mật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không chính xác</w:t>
            </w:r>
          </w:p>
          <w:p w14:paraId="042C9AC3" w14:textId="69A59F00" w:rsidR="00644FD5" w:rsidRPr="00644FD5" w:rsidRDefault="00644FD5" w:rsidP="00876526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gửi thông báo lỗi </w:t>
            </w:r>
            <w:proofErr w:type="spellStart"/>
            <w:r>
              <w:rPr>
                <w:lang w:val="en-US"/>
              </w:rPr>
              <w:t>chó</w:t>
            </w:r>
            <w:proofErr w:type="spellEnd"/>
            <w:r>
              <w:rPr>
                <w:lang w:val="en-US"/>
              </w:rPr>
              <w:t xml:space="preserve"> khác </w:t>
            </w:r>
            <w:proofErr w:type="spellStart"/>
            <w:r>
              <w:rPr>
                <w:lang w:val="en-US"/>
              </w:rPr>
              <w:lastRenderedPageBreak/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A64F0" w14:paraId="6E260202" w14:textId="77777777" w:rsidTr="00655316">
        <w:tc>
          <w:tcPr>
            <w:tcW w:w="4621" w:type="dxa"/>
          </w:tcPr>
          <w:p w14:paraId="4AED9F4C" w14:textId="77777777" w:rsidR="00BA64F0" w:rsidRDefault="00BA64F0" w:rsidP="006553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1904F48A" w14:textId="77777777" w:rsidR="00BA64F0" w:rsidRDefault="00BA64F0" w:rsidP="00655316">
            <w:pPr>
              <w:rPr>
                <w:lang w:val="en-US"/>
              </w:rPr>
            </w:pPr>
          </w:p>
        </w:tc>
      </w:tr>
      <w:tr w:rsidR="00BA64F0" w14:paraId="0297EDA9" w14:textId="77777777" w:rsidTr="00655316">
        <w:tc>
          <w:tcPr>
            <w:tcW w:w="4621" w:type="dxa"/>
          </w:tcPr>
          <w:p w14:paraId="4328098D" w14:textId="77777777" w:rsidR="00BA64F0" w:rsidRDefault="00BA64F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720345C1" w14:textId="7F75FF02" w:rsidR="00BA64F0" w:rsidRDefault="00644FD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cập thành công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và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có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BA64F0" w14:paraId="620EE696" w14:textId="77777777" w:rsidTr="00655316">
        <w:tc>
          <w:tcPr>
            <w:tcW w:w="4621" w:type="dxa"/>
          </w:tcPr>
          <w:p w14:paraId="19851947" w14:textId="77777777" w:rsidR="00BA64F0" w:rsidRDefault="00BA64F0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294942EB" w14:textId="24544620" w:rsidR="00BA64F0" w:rsidRDefault="00644FD5" w:rsidP="00876526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Đăng nhập thành công: Hiện ra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diện chính của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  <w:r w:rsidR="00251D99">
              <w:rPr>
                <w:lang w:val="en-US"/>
              </w:rPr>
              <w:t xml:space="preserve"> </w:t>
            </w:r>
            <w:proofErr w:type="spellStart"/>
            <w:r w:rsidR="00251D99">
              <w:rPr>
                <w:lang w:val="en-US"/>
              </w:rPr>
              <w:t>theo</w:t>
            </w:r>
            <w:proofErr w:type="spellEnd"/>
            <w:r w:rsidR="00251D99">
              <w:rPr>
                <w:lang w:val="en-US"/>
              </w:rPr>
              <w:t xml:space="preserve"> tài </w:t>
            </w:r>
            <w:proofErr w:type="spellStart"/>
            <w:proofErr w:type="gramStart"/>
            <w:r w:rsidR="00251D99">
              <w:rPr>
                <w:lang w:val="en-US"/>
              </w:rPr>
              <w:t>khoản</w:t>
            </w:r>
            <w:proofErr w:type="spellEnd"/>
            <w:r w:rsidR="00251D99">
              <w:rPr>
                <w:lang w:val="en-US"/>
              </w:rPr>
              <w:t>(</w:t>
            </w:r>
            <w:proofErr w:type="gramEnd"/>
            <w:r w:rsidR="00251D99">
              <w:rPr>
                <w:lang w:val="en-US"/>
              </w:rPr>
              <w:t>Có thể là admin hoặc là thành viên).</w:t>
            </w:r>
          </w:p>
          <w:p w14:paraId="22278B12" w14:textId="6F0AE5B5" w:rsidR="00251D99" w:rsidRPr="00644FD5" w:rsidRDefault="00251D99" w:rsidP="00876526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Đăng nhập thất </w:t>
            </w:r>
            <w:proofErr w:type="spellStart"/>
            <w:r>
              <w:rPr>
                <w:lang w:val="en-US"/>
              </w:rPr>
              <w:t>bại</w:t>
            </w:r>
            <w:proofErr w:type="spellEnd"/>
            <w:r>
              <w:rPr>
                <w:lang w:val="en-US"/>
              </w:rPr>
              <w:t>: Hệ thống thông báo lỗi và yêu cầu nhập lại</w:t>
            </w:r>
          </w:p>
        </w:tc>
      </w:tr>
      <w:tr w:rsidR="00BA64F0" w14:paraId="1AF16917" w14:textId="77777777" w:rsidTr="00655316">
        <w:tc>
          <w:tcPr>
            <w:tcW w:w="4621" w:type="dxa"/>
          </w:tcPr>
          <w:p w14:paraId="70B0F968" w14:textId="77777777" w:rsidR="00BA64F0" w:rsidRDefault="00BA64F0" w:rsidP="00655316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505D00B8" w14:textId="0238813B" w:rsidR="00BA64F0" w:rsidRDefault="00251D99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14:paraId="7CA6449B" w14:textId="4CBBCDEC" w:rsidR="00BA64F0" w:rsidRDefault="00BA64F0">
      <w:pPr>
        <w:rPr>
          <w:lang w:val="en-US"/>
        </w:rPr>
      </w:pPr>
    </w:p>
    <w:p w14:paraId="7BFFB02F" w14:textId="5DB368F5" w:rsidR="00BA64F0" w:rsidRDefault="00BA64F0" w:rsidP="00BA64F0">
      <w:pPr>
        <w:pStyle w:val="ThnVnban"/>
        <w:ind w:left="0"/>
        <w:jc w:val="both"/>
        <w:rPr>
          <w:i/>
          <w:color w:val="0000FF"/>
          <w:lang w:val="en-US"/>
        </w:rPr>
      </w:pPr>
    </w:p>
    <w:p w14:paraId="74A92E58" w14:textId="77777777" w:rsidR="00251D99" w:rsidRDefault="00251D99" w:rsidP="00251D99">
      <w:pPr>
        <w:rPr>
          <w:lang w:val="en-US"/>
        </w:rPr>
      </w:pPr>
    </w:p>
    <w:p w14:paraId="46CE553F" w14:textId="11A69702" w:rsidR="00251D99" w:rsidRDefault="008802F9" w:rsidP="00BA64F0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4.6 </w:t>
      </w:r>
      <w:proofErr w:type="spellStart"/>
      <w:r w:rsidR="00251D99">
        <w:rPr>
          <w:i/>
          <w:color w:val="0000FF"/>
          <w:lang w:val="en-US"/>
        </w:rPr>
        <w:t>Đặc</w:t>
      </w:r>
      <w:proofErr w:type="spellEnd"/>
      <w:r w:rsidR="00251D99">
        <w:rPr>
          <w:i/>
          <w:color w:val="0000FF"/>
          <w:lang w:val="en-US"/>
        </w:rPr>
        <w:t xml:space="preserve"> </w:t>
      </w:r>
      <w:proofErr w:type="spellStart"/>
      <w:r w:rsidR="00251D99">
        <w:rPr>
          <w:i/>
          <w:color w:val="0000FF"/>
          <w:lang w:val="en-US"/>
        </w:rPr>
        <w:t>tả</w:t>
      </w:r>
      <w:proofErr w:type="spellEnd"/>
      <w:r w:rsidR="00251D99">
        <w:rPr>
          <w:i/>
          <w:color w:val="0000FF"/>
          <w:lang w:val="en-US"/>
        </w:rPr>
        <w:t xml:space="preserve"> Use case: Bình </w:t>
      </w:r>
      <w:proofErr w:type="spellStart"/>
      <w:r w:rsidR="00251D99">
        <w:rPr>
          <w:i/>
          <w:color w:val="0000FF"/>
          <w:lang w:val="en-US"/>
        </w:rPr>
        <w:t>luận</w:t>
      </w:r>
      <w:proofErr w:type="spellEnd"/>
      <w:r w:rsidR="00765345">
        <w:rPr>
          <w:i/>
          <w:color w:val="0000FF"/>
          <w:lang w:val="en-US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4E1657E3" w14:textId="77777777" w:rsidTr="00251D99">
        <w:tc>
          <w:tcPr>
            <w:tcW w:w="4621" w:type="dxa"/>
            <w:shd w:val="clear" w:color="auto" w:fill="92D050"/>
          </w:tcPr>
          <w:p w14:paraId="36A96480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B816542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143BCFA3" w14:textId="77777777" w:rsidTr="003110EB">
        <w:tc>
          <w:tcPr>
            <w:tcW w:w="4621" w:type="dxa"/>
          </w:tcPr>
          <w:p w14:paraId="4A36812C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2806496E" w14:textId="141B81D5" w:rsidR="003110EB" w:rsidRPr="004A507A" w:rsidRDefault="00251D99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ý kiến của mình dưới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bài học.</w:t>
            </w:r>
          </w:p>
        </w:tc>
      </w:tr>
      <w:tr w:rsidR="003110EB" w:rsidRPr="003110EB" w14:paraId="05D4FB65" w14:textId="77777777" w:rsidTr="003110EB">
        <w:tc>
          <w:tcPr>
            <w:tcW w:w="4621" w:type="dxa"/>
          </w:tcPr>
          <w:p w14:paraId="55996F6A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368B77E7" w14:textId="77777777" w:rsidR="003110EB" w:rsidRDefault="00251D99" w:rsidP="00876526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nhập những ý kiến của mình vào phần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và gửi lên hệ thống.</w:t>
            </w:r>
          </w:p>
          <w:p w14:paraId="7A540F1E" w14:textId="3F3E133D" w:rsidR="00251D99" w:rsidRPr="00251D99" w:rsidRDefault="00765345" w:rsidP="00876526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Những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sẽ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lên </w:t>
            </w:r>
            <w:proofErr w:type="spellStart"/>
            <w:r>
              <w:rPr>
                <w:lang w:val="en-US"/>
              </w:rPr>
              <w:t>ngay</w:t>
            </w:r>
            <w:proofErr w:type="spellEnd"/>
            <w:r>
              <w:rPr>
                <w:lang w:val="en-US"/>
              </w:rPr>
              <w:t xml:space="preserve"> dưới bài học</w:t>
            </w:r>
          </w:p>
        </w:tc>
      </w:tr>
      <w:tr w:rsidR="003110EB" w14:paraId="1B258925" w14:textId="77777777" w:rsidTr="003110EB">
        <w:tc>
          <w:tcPr>
            <w:tcW w:w="4621" w:type="dxa"/>
          </w:tcPr>
          <w:p w14:paraId="56BD1128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2E47FF9A" w14:textId="3F72EE88" w:rsidR="003110EB" w:rsidRPr="00765345" w:rsidRDefault="00765345" w:rsidP="00765345">
            <w:pPr>
              <w:rPr>
                <w:lang w:val="en-US"/>
              </w:rPr>
            </w:pPr>
            <w:r>
              <w:rPr>
                <w:lang w:val="en-US"/>
              </w:rPr>
              <w:t xml:space="preserve">Để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 xml:space="preserve"> thì sẽ không click thể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3110EB" w14:paraId="284922D8" w14:textId="77777777" w:rsidTr="003110EB">
        <w:tc>
          <w:tcPr>
            <w:tcW w:w="4621" w:type="dxa"/>
          </w:tcPr>
          <w:p w14:paraId="0A0B0DE3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65206ED7" w14:textId="37D39B29" w:rsidR="003110EB" w:rsidRDefault="00765345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3110EB" w14:paraId="3249EC1F" w14:textId="77777777" w:rsidTr="003110EB">
        <w:tc>
          <w:tcPr>
            <w:tcW w:w="4621" w:type="dxa"/>
          </w:tcPr>
          <w:p w14:paraId="18CA9229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2E55F2A2" w14:textId="1EB089B8" w:rsidR="003110EB" w:rsidRDefault="00765345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phải đăng nhập thành công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thành viên.</w:t>
            </w:r>
          </w:p>
        </w:tc>
      </w:tr>
      <w:tr w:rsidR="003110EB" w14:paraId="043CE655" w14:textId="77777777" w:rsidTr="003110EB">
        <w:tc>
          <w:tcPr>
            <w:tcW w:w="4621" w:type="dxa"/>
          </w:tcPr>
          <w:p w14:paraId="58F42EBD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184906A3" w14:textId="77777777" w:rsidR="003110EB" w:rsidRDefault="00765345" w:rsidP="00876526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công: Những lời bình sẽ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hiện </w:t>
            </w:r>
            <w:proofErr w:type="gramStart"/>
            <w:r>
              <w:rPr>
                <w:lang w:val="en-US"/>
              </w:rPr>
              <w:t>lên  màn</w:t>
            </w:r>
            <w:proofErr w:type="gramEnd"/>
            <w:r>
              <w:rPr>
                <w:lang w:val="en-US"/>
              </w:rPr>
              <w:t xml:space="preserve"> hình.</w:t>
            </w:r>
          </w:p>
          <w:p w14:paraId="2AB1DB75" w14:textId="5A52D5E1" w:rsidR="00765345" w:rsidRPr="00765345" w:rsidRDefault="00765345" w:rsidP="00876526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Thất bài: Hệ thống không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3110EB" w14:paraId="2EA0A483" w14:textId="77777777" w:rsidTr="003110EB">
        <w:tc>
          <w:tcPr>
            <w:tcW w:w="4621" w:type="dxa"/>
          </w:tcPr>
          <w:p w14:paraId="2F5D01A7" w14:textId="77777777" w:rsidR="003110EB" w:rsidRDefault="003110EB" w:rsidP="00655316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1E15350B" w14:textId="2BD15453" w:rsidR="003110EB" w:rsidRDefault="00765345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14:paraId="28FD8F9F" w14:textId="6322BDF5" w:rsidR="00BA64F0" w:rsidRDefault="00BA64F0">
      <w:pPr>
        <w:rPr>
          <w:lang w:val="en-US"/>
        </w:rPr>
      </w:pPr>
    </w:p>
    <w:p w14:paraId="0B6F0818" w14:textId="77777777" w:rsidR="008802F9" w:rsidRDefault="008802F9" w:rsidP="00765345">
      <w:pPr>
        <w:pStyle w:val="ThnVnban"/>
        <w:ind w:left="0"/>
        <w:jc w:val="both"/>
        <w:rPr>
          <w:i/>
          <w:color w:val="0000FF"/>
          <w:lang w:val="en-US"/>
        </w:rPr>
      </w:pPr>
    </w:p>
    <w:p w14:paraId="46DE4754" w14:textId="1310ED5F" w:rsidR="00765345" w:rsidRPr="00765345" w:rsidRDefault="008802F9" w:rsidP="00765345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4.7 </w:t>
      </w:r>
      <w:proofErr w:type="spellStart"/>
      <w:r w:rsidR="00765345">
        <w:rPr>
          <w:i/>
          <w:color w:val="0000FF"/>
          <w:lang w:val="en-US"/>
        </w:rPr>
        <w:t>Đặc</w:t>
      </w:r>
      <w:proofErr w:type="spellEnd"/>
      <w:r w:rsidR="00765345">
        <w:rPr>
          <w:i/>
          <w:color w:val="0000FF"/>
          <w:lang w:val="en-US"/>
        </w:rPr>
        <w:t xml:space="preserve"> </w:t>
      </w:r>
      <w:proofErr w:type="spellStart"/>
      <w:r w:rsidR="00765345">
        <w:rPr>
          <w:i/>
          <w:color w:val="0000FF"/>
          <w:lang w:val="en-US"/>
        </w:rPr>
        <w:t>tả</w:t>
      </w:r>
      <w:proofErr w:type="spellEnd"/>
      <w:r w:rsidR="00765345">
        <w:rPr>
          <w:i/>
          <w:color w:val="0000FF"/>
          <w:lang w:val="en-US"/>
        </w:rPr>
        <w:t xml:space="preserve"> Use case: Mục </w:t>
      </w:r>
      <w:proofErr w:type="spellStart"/>
      <w:r w:rsidR="00765345">
        <w:rPr>
          <w:i/>
          <w:color w:val="0000FF"/>
          <w:lang w:val="en-US"/>
        </w:rPr>
        <w:t>luyện</w:t>
      </w:r>
      <w:proofErr w:type="spellEnd"/>
      <w:r w:rsidR="00765345">
        <w:rPr>
          <w:i/>
          <w:color w:val="0000FF"/>
          <w:lang w:val="en-US"/>
        </w:rPr>
        <w:t xml:space="preserve"> </w:t>
      </w:r>
      <w:proofErr w:type="spellStart"/>
      <w:r w:rsidR="00765345">
        <w:rPr>
          <w:i/>
          <w:color w:val="0000FF"/>
          <w:lang w:val="en-US"/>
        </w:rPr>
        <w:t>nghe</w:t>
      </w:r>
      <w:proofErr w:type="spellEnd"/>
      <w:r w:rsidR="00765345">
        <w:rPr>
          <w:i/>
          <w:color w:val="0000FF"/>
          <w:lang w:val="en-US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04559D63" w14:textId="77777777" w:rsidTr="005F33EF">
        <w:tc>
          <w:tcPr>
            <w:tcW w:w="4621" w:type="dxa"/>
            <w:shd w:val="clear" w:color="auto" w:fill="92D050"/>
          </w:tcPr>
          <w:p w14:paraId="6F4FD9F1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568E63D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2261A6A5" w14:textId="77777777" w:rsidTr="00655316">
        <w:tc>
          <w:tcPr>
            <w:tcW w:w="4621" w:type="dxa"/>
          </w:tcPr>
          <w:p w14:paraId="63838FAB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492B6F82" w14:textId="0AFF03AD" w:rsidR="003110EB" w:rsidRPr="004A507A" w:rsidRDefault="00765345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có thể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110EB" w:rsidRPr="003110EB" w14:paraId="60BBD814" w14:textId="77777777" w:rsidTr="00655316">
        <w:tc>
          <w:tcPr>
            <w:tcW w:w="4621" w:type="dxa"/>
          </w:tcPr>
          <w:p w14:paraId="1742C84F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643BB239" w14:textId="77777777" w:rsidR="002F3120" w:rsidRDefault="002F3120" w:rsidP="00876526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vào mục học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nge.</w:t>
            </w:r>
          </w:p>
          <w:p w14:paraId="1CB48D34" w14:textId="77777777" w:rsidR="002F3120" w:rsidRDefault="002F3120" w:rsidP="00876526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sẽ hiện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các bài học lên màn học.</w:t>
            </w:r>
          </w:p>
          <w:p w14:paraId="780B334C" w14:textId="24CD7358" w:rsidR="002F3120" w:rsidRPr="002F3120" w:rsidRDefault="002F3120" w:rsidP="00876526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có thể chọn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bài để học.</w:t>
            </w:r>
          </w:p>
        </w:tc>
      </w:tr>
      <w:tr w:rsidR="003110EB" w14:paraId="087B68DE" w14:textId="77777777" w:rsidTr="00655316">
        <w:tc>
          <w:tcPr>
            <w:tcW w:w="4621" w:type="dxa"/>
          </w:tcPr>
          <w:p w14:paraId="215D5FA5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162AF165" w14:textId="14A5FAAB" w:rsidR="003110EB" w:rsidRDefault="002F3120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 Không có</w:t>
            </w:r>
          </w:p>
        </w:tc>
      </w:tr>
      <w:tr w:rsidR="003110EB" w14:paraId="212892DB" w14:textId="77777777" w:rsidTr="00655316">
        <w:tc>
          <w:tcPr>
            <w:tcW w:w="4621" w:type="dxa"/>
          </w:tcPr>
          <w:p w14:paraId="0172B078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7E89854" w14:textId="353D2823" w:rsidR="003110EB" w:rsidRDefault="002F3120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3110EB" w14:paraId="332B3167" w14:textId="77777777" w:rsidTr="00655316">
        <w:tc>
          <w:tcPr>
            <w:tcW w:w="4621" w:type="dxa"/>
          </w:tcPr>
          <w:p w14:paraId="2C968D5A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26B970DA" w14:textId="2FDD6171" w:rsidR="003110EB" w:rsidRDefault="002F3120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phải đăng nhập thành công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thành viên.</w:t>
            </w:r>
          </w:p>
        </w:tc>
      </w:tr>
      <w:tr w:rsidR="003110EB" w14:paraId="59EA1AF1" w14:textId="77777777" w:rsidTr="00655316">
        <w:tc>
          <w:tcPr>
            <w:tcW w:w="4621" w:type="dxa"/>
          </w:tcPr>
          <w:p w14:paraId="1B130237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4348C63E" w14:textId="5340C87E" w:rsidR="002F3120" w:rsidRPr="002F3120" w:rsidRDefault="002F3120" w:rsidP="002F3120">
            <w:pPr>
              <w:rPr>
                <w:lang w:val="en-US"/>
              </w:rPr>
            </w:pPr>
            <w:r>
              <w:rPr>
                <w:lang w:val="en-US"/>
              </w:rPr>
              <w:t xml:space="preserve">Không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3110EB" w14:paraId="773DE9AF" w14:textId="77777777" w:rsidTr="00655316">
        <w:tc>
          <w:tcPr>
            <w:tcW w:w="4621" w:type="dxa"/>
          </w:tcPr>
          <w:p w14:paraId="05186C9E" w14:textId="77777777" w:rsidR="003110EB" w:rsidRDefault="003110EB" w:rsidP="00655316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150B8D71" w14:textId="76434E84" w:rsidR="003110EB" w:rsidRDefault="002F3120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14:paraId="5C70D2B2" w14:textId="6B7E18DD" w:rsidR="003110EB" w:rsidRDefault="003110EB">
      <w:pPr>
        <w:rPr>
          <w:lang w:val="en-US"/>
        </w:rPr>
      </w:pPr>
    </w:p>
    <w:p w14:paraId="004E1D69" w14:textId="77777777" w:rsidR="008802F9" w:rsidRDefault="008802F9" w:rsidP="002F3120">
      <w:pPr>
        <w:pStyle w:val="ThnVnban"/>
        <w:ind w:left="0"/>
        <w:jc w:val="both"/>
        <w:rPr>
          <w:i/>
          <w:color w:val="0000FF"/>
          <w:lang w:val="en-US"/>
        </w:rPr>
      </w:pPr>
    </w:p>
    <w:p w14:paraId="399C72D5" w14:textId="77777777" w:rsidR="008802F9" w:rsidRDefault="008802F9" w:rsidP="002F3120">
      <w:pPr>
        <w:pStyle w:val="ThnVnban"/>
        <w:ind w:left="0"/>
        <w:jc w:val="both"/>
        <w:rPr>
          <w:i/>
          <w:color w:val="0000FF"/>
          <w:lang w:val="en-US"/>
        </w:rPr>
      </w:pPr>
    </w:p>
    <w:p w14:paraId="1C8A98AA" w14:textId="77777777" w:rsidR="008802F9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</w:p>
    <w:p w14:paraId="1BFA8306" w14:textId="77777777" w:rsidR="008802F9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</w:p>
    <w:p w14:paraId="401F2D31" w14:textId="0D069FE3" w:rsidR="00655316" w:rsidRPr="00765345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</w:t>
      </w:r>
      <w:r w:rsidR="009A461B">
        <w:rPr>
          <w:i/>
          <w:color w:val="0000FF"/>
          <w:lang w:val="en-US"/>
        </w:rPr>
        <w:t>8</w:t>
      </w:r>
      <w:r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Đặc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tả</w:t>
      </w:r>
      <w:proofErr w:type="spellEnd"/>
      <w:r w:rsidR="00655316">
        <w:rPr>
          <w:i/>
          <w:color w:val="0000FF"/>
          <w:lang w:val="en-US"/>
        </w:rPr>
        <w:t xml:space="preserve"> Use case: Mục học </w:t>
      </w:r>
      <w:proofErr w:type="spellStart"/>
      <w:r w:rsidR="00655316">
        <w:rPr>
          <w:i/>
          <w:color w:val="0000FF"/>
          <w:lang w:val="en-US"/>
        </w:rPr>
        <w:t>nghữ</w:t>
      </w:r>
      <w:proofErr w:type="spellEnd"/>
      <w:r w:rsidR="00655316">
        <w:rPr>
          <w:i/>
          <w:color w:val="0000FF"/>
          <w:lang w:val="en-US"/>
        </w:rPr>
        <w:t xml:space="preserve"> pháp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5316" w:rsidRPr="004A507A" w14:paraId="0B47166F" w14:textId="77777777" w:rsidTr="005F33EF">
        <w:tc>
          <w:tcPr>
            <w:tcW w:w="4621" w:type="dxa"/>
            <w:shd w:val="clear" w:color="auto" w:fill="92D050"/>
          </w:tcPr>
          <w:p w14:paraId="071581E1" w14:textId="77777777" w:rsidR="00655316" w:rsidRPr="004A507A" w:rsidRDefault="00655316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5F243661" w14:textId="77777777" w:rsidR="00655316" w:rsidRPr="004A507A" w:rsidRDefault="00655316" w:rsidP="00655316">
            <w:r w:rsidRPr="004A507A">
              <w:t>Nội dung</w:t>
            </w:r>
          </w:p>
        </w:tc>
      </w:tr>
      <w:tr w:rsidR="00655316" w:rsidRPr="004A507A" w14:paraId="06D92AC8" w14:textId="77777777" w:rsidTr="00655316">
        <w:tc>
          <w:tcPr>
            <w:tcW w:w="4621" w:type="dxa"/>
          </w:tcPr>
          <w:p w14:paraId="41346914" w14:textId="77777777" w:rsidR="00655316" w:rsidRPr="004A507A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12B00C6B" w14:textId="16C450C0" w:rsidR="00655316" w:rsidRPr="004A507A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có thể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học ngữ pháp.</w:t>
            </w:r>
          </w:p>
        </w:tc>
      </w:tr>
      <w:tr w:rsidR="00655316" w:rsidRPr="003110EB" w14:paraId="59FB2675" w14:textId="77777777" w:rsidTr="00655316">
        <w:tc>
          <w:tcPr>
            <w:tcW w:w="4621" w:type="dxa"/>
          </w:tcPr>
          <w:p w14:paraId="544B0030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5C5320DB" w14:textId="7564A1CB" w:rsidR="00655316" w:rsidRDefault="00655316" w:rsidP="00876526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vào mục học ngữ pháp.</w:t>
            </w:r>
          </w:p>
          <w:p w14:paraId="7C204F37" w14:textId="77777777" w:rsidR="00655316" w:rsidRDefault="00655316" w:rsidP="00876526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sẽ hiện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các bài học lên màn học.</w:t>
            </w:r>
          </w:p>
          <w:p w14:paraId="7E8BF321" w14:textId="77777777" w:rsidR="00655316" w:rsidRPr="002F3120" w:rsidRDefault="00655316" w:rsidP="00876526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có thể chọn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bài để học.</w:t>
            </w:r>
          </w:p>
        </w:tc>
      </w:tr>
      <w:tr w:rsidR="00655316" w14:paraId="01E6B8C3" w14:textId="77777777" w:rsidTr="00655316">
        <w:tc>
          <w:tcPr>
            <w:tcW w:w="4621" w:type="dxa"/>
          </w:tcPr>
          <w:p w14:paraId="12FF3EE2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651C188D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 Không có</w:t>
            </w:r>
          </w:p>
        </w:tc>
      </w:tr>
      <w:tr w:rsidR="00655316" w14:paraId="6C6B2150" w14:textId="77777777" w:rsidTr="00655316">
        <w:tc>
          <w:tcPr>
            <w:tcW w:w="4621" w:type="dxa"/>
          </w:tcPr>
          <w:p w14:paraId="0B4AB4A9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C016421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655316" w14:paraId="19168CCE" w14:textId="77777777" w:rsidTr="00655316">
        <w:tc>
          <w:tcPr>
            <w:tcW w:w="4621" w:type="dxa"/>
          </w:tcPr>
          <w:p w14:paraId="64E9FB16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7F527319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phải đăng nhập thành công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thành viên.</w:t>
            </w:r>
          </w:p>
        </w:tc>
      </w:tr>
      <w:tr w:rsidR="00655316" w14:paraId="022DF874" w14:textId="77777777" w:rsidTr="00655316">
        <w:tc>
          <w:tcPr>
            <w:tcW w:w="4621" w:type="dxa"/>
          </w:tcPr>
          <w:p w14:paraId="11248518" w14:textId="77777777" w:rsidR="00655316" w:rsidRDefault="00655316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41129D6B" w14:textId="77777777" w:rsidR="00655316" w:rsidRPr="002F3120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Không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655316" w14:paraId="40E85FA1" w14:textId="77777777" w:rsidTr="00655316">
        <w:tc>
          <w:tcPr>
            <w:tcW w:w="4621" w:type="dxa"/>
          </w:tcPr>
          <w:p w14:paraId="38A120CE" w14:textId="77777777" w:rsidR="00655316" w:rsidRDefault="00655316" w:rsidP="00655316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18744E31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14:paraId="2348EFAB" w14:textId="045A943F" w:rsidR="00655316" w:rsidRDefault="00655316">
      <w:pPr>
        <w:rPr>
          <w:lang w:val="en-US"/>
        </w:rPr>
      </w:pPr>
    </w:p>
    <w:p w14:paraId="6706E680" w14:textId="77777777" w:rsidR="008802F9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</w:p>
    <w:p w14:paraId="4FE87976" w14:textId="77777777" w:rsidR="008802F9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</w:p>
    <w:p w14:paraId="6EEEEB56" w14:textId="2C4D5A2B" w:rsidR="00655316" w:rsidRPr="00765345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</w:t>
      </w:r>
      <w:r w:rsidR="009A461B">
        <w:rPr>
          <w:i/>
          <w:color w:val="0000FF"/>
          <w:lang w:val="en-US"/>
        </w:rPr>
        <w:t>9</w:t>
      </w:r>
      <w:r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Đặc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tả</w:t>
      </w:r>
      <w:proofErr w:type="spellEnd"/>
      <w:r w:rsidR="00655316">
        <w:rPr>
          <w:i/>
          <w:color w:val="0000FF"/>
          <w:lang w:val="en-US"/>
        </w:rPr>
        <w:t xml:space="preserve"> Use case: Mục học từ </w:t>
      </w:r>
      <w:proofErr w:type="spellStart"/>
      <w:r w:rsidR="00655316">
        <w:rPr>
          <w:i/>
          <w:color w:val="0000FF"/>
          <w:lang w:val="en-US"/>
        </w:rPr>
        <w:t>vựng</w:t>
      </w:r>
      <w:proofErr w:type="spellEnd"/>
      <w:r w:rsidR="00655316">
        <w:rPr>
          <w:i/>
          <w:color w:val="0000FF"/>
          <w:lang w:val="en-US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5316" w:rsidRPr="004A507A" w14:paraId="741AE2D1" w14:textId="77777777" w:rsidTr="005F33EF">
        <w:tc>
          <w:tcPr>
            <w:tcW w:w="4621" w:type="dxa"/>
            <w:shd w:val="clear" w:color="auto" w:fill="92D050"/>
          </w:tcPr>
          <w:p w14:paraId="5EC7478A" w14:textId="77777777" w:rsidR="00655316" w:rsidRPr="004A507A" w:rsidRDefault="00655316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E10585E" w14:textId="77777777" w:rsidR="00655316" w:rsidRPr="004A507A" w:rsidRDefault="00655316" w:rsidP="00655316">
            <w:r w:rsidRPr="004A507A">
              <w:t>Nội dung</w:t>
            </w:r>
          </w:p>
        </w:tc>
      </w:tr>
      <w:tr w:rsidR="00655316" w:rsidRPr="004A507A" w14:paraId="4DE9AD6C" w14:textId="77777777" w:rsidTr="00655316">
        <w:tc>
          <w:tcPr>
            <w:tcW w:w="4621" w:type="dxa"/>
          </w:tcPr>
          <w:p w14:paraId="467C4F81" w14:textId="77777777" w:rsidR="00655316" w:rsidRPr="004A507A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2A02F124" w14:textId="77777777" w:rsidR="00655316" w:rsidRPr="004A507A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có thể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55316" w:rsidRPr="003110EB" w14:paraId="5AB3F2A4" w14:textId="77777777" w:rsidTr="00655316">
        <w:tc>
          <w:tcPr>
            <w:tcW w:w="4621" w:type="dxa"/>
          </w:tcPr>
          <w:p w14:paraId="18AEDCAE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0754CDE4" w14:textId="6717CAEE" w:rsidR="00655316" w:rsidRDefault="00655316" w:rsidP="00876526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vào mục học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>.</w:t>
            </w:r>
          </w:p>
          <w:p w14:paraId="5B6B4CAA" w14:textId="1DB00AA5" w:rsidR="00655316" w:rsidRDefault="00655316" w:rsidP="00876526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sẽ hiện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các bài học lên màn hình.</w:t>
            </w:r>
          </w:p>
          <w:p w14:paraId="3E68EF5F" w14:textId="77777777" w:rsidR="00655316" w:rsidRPr="002F3120" w:rsidRDefault="00655316" w:rsidP="00876526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Thành viên có thể chọn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bài để học.</w:t>
            </w:r>
          </w:p>
        </w:tc>
      </w:tr>
      <w:tr w:rsidR="00655316" w14:paraId="5023F380" w14:textId="77777777" w:rsidTr="00655316">
        <w:tc>
          <w:tcPr>
            <w:tcW w:w="4621" w:type="dxa"/>
          </w:tcPr>
          <w:p w14:paraId="44706355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269F80FB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 Không có</w:t>
            </w:r>
          </w:p>
        </w:tc>
      </w:tr>
      <w:tr w:rsidR="00655316" w14:paraId="46CD0530" w14:textId="77777777" w:rsidTr="00655316">
        <w:tc>
          <w:tcPr>
            <w:tcW w:w="4621" w:type="dxa"/>
          </w:tcPr>
          <w:p w14:paraId="0E4158EF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BFD7DB8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655316" w14:paraId="2BA02A77" w14:textId="77777777" w:rsidTr="00655316">
        <w:tc>
          <w:tcPr>
            <w:tcW w:w="4621" w:type="dxa"/>
          </w:tcPr>
          <w:p w14:paraId="424CDA54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1960A4D4" w14:textId="77777777" w:rsidR="00655316" w:rsidRDefault="00655316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phải đăng nhập thành công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thành viên.</w:t>
            </w:r>
          </w:p>
        </w:tc>
      </w:tr>
      <w:tr w:rsidR="00655316" w14:paraId="15273B2C" w14:textId="77777777" w:rsidTr="00655316">
        <w:tc>
          <w:tcPr>
            <w:tcW w:w="4621" w:type="dxa"/>
          </w:tcPr>
          <w:p w14:paraId="3A89DBB7" w14:textId="77777777" w:rsidR="00655316" w:rsidRDefault="00655316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55BED611" w14:textId="77777777" w:rsidR="00655316" w:rsidRPr="002F3120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Không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655316" w14:paraId="2E7CDE56" w14:textId="77777777" w:rsidTr="00655316">
        <w:tc>
          <w:tcPr>
            <w:tcW w:w="4621" w:type="dxa"/>
          </w:tcPr>
          <w:p w14:paraId="1D15B72A" w14:textId="77777777" w:rsidR="00655316" w:rsidRDefault="00655316" w:rsidP="00655316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6520983A" w14:textId="77777777" w:rsidR="00655316" w:rsidRDefault="00655316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14:paraId="21F5D4BC" w14:textId="21141B43" w:rsidR="00655316" w:rsidRDefault="00655316">
      <w:pPr>
        <w:rPr>
          <w:lang w:val="en-US"/>
        </w:rPr>
      </w:pPr>
    </w:p>
    <w:p w14:paraId="02389A04" w14:textId="77777777" w:rsidR="008802F9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</w:p>
    <w:p w14:paraId="1B669895" w14:textId="715EE11E" w:rsidR="00655316" w:rsidRPr="00655316" w:rsidRDefault="008802F9" w:rsidP="00655316">
      <w:pPr>
        <w:pStyle w:val="ThnVnban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9A461B">
        <w:rPr>
          <w:i/>
          <w:color w:val="0000FF"/>
          <w:lang w:val="en-US"/>
        </w:rPr>
        <w:t>0</w:t>
      </w:r>
      <w:r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Đặc</w:t>
      </w:r>
      <w:proofErr w:type="spellEnd"/>
      <w:r w:rsidR="00655316">
        <w:rPr>
          <w:i/>
          <w:color w:val="0000FF"/>
          <w:lang w:val="en-US"/>
        </w:rPr>
        <w:t xml:space="preserve"> </w:t>
      </w:r>
      <w:proofErr w:type="spellStart"/>
      <w:r w:rsidR="00655316">
        <w:rPr>
          <w:i/>
          <w:color w:val="0000FF"/>
          <w:lang w:val="en-US"/>
        </w:rPr>
        <w:t>tả</w:t>
      </w:r>
      <w:proofErr w:type="spellEnd"/>
      <w:r w:rsidR="00655316">
        <w:rPr>
          <w:i/>
          <w:color w:val="0000FF"/>
          <w:lang w:val="en-US"/>
        </w:rPr>
        <w:t xml:space="preserve"> Use case: Mục kiểm </w:t>
      </w:r>
      <w:r w:rsidR="009A461B">
        <w:rPr>
          <w:i/>
          <w:color w:val="0000FF"/>
          <w:lang w:val="en-US"/>
        </w:rPr>
        <w:t>tra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3110EB" w:rsidRPr="004A507A" w14:paraId="0C564256" w14:textId="77777777" w:rsidTr="005F33EF">
        <w:tc>
          <w:tcPr>
            <w:tcW w:w="4621" w:type="dxa"/>
            <w:shd w:val="clear" w:color="auto" w:fill="92D050"/>
          </w:tcPr>
          <w:p w14:paraId="2E05D21B" w14:textId="77777777" w:rsidR="003110EB" w:rsidRPr="004A507A" w:rsidRDefault="003110EB" w:rsidP="00655316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05A1EA4" w14:textId="77777777" w:rsidR="003110EB" w:rsidRPr="004A507A" w:rsidRDefault="003110EB" w:rsidP="00655316">
            <w:r w:rsidRPr="004A507A">
              <w:t>Nội dung</w:t>
            </w:r>
          </w:p>
        </w:tc>
      </w:tr>
      <w:tr w:rsidR="003110EB" w:rsidRPr="004A507A" w14:paraId="5A420675" w14:textId="77777777" w:rsidTr="00655316">
        <w:tc>
          <w:tcPr>
            <w:tcW w:w="4621" w:type="dxa"/>
          </w:tcPr>
          <w:p w14:paraId="643B9F07" w14:textId="77777777" w:rsidR="003110EB" w:rsidRPr="004A507A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5E50BBD0" w14:textId="6E684B3C" w:rsidR="003110EB" w:rsidRPr="004A507A" w:rsidRDefault="001523E8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có thể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 use case này để có thể </w:t>
            </w:r>
            <w:r w:rsidR="00F34D6A">
              <w:rPr>
                <w:lang w:val="en-US"/>
              </w:rPr>
              <w:t>làm bài kiểm tra</w:t>
            </w:r>
            <w:r w:rsidR="009A461B">
              <w:rPr>
                <w:lang w:val="en-US"/>
              </w:rPr>
              <w:t>.</w:t>
            </w:r>
          </w:p>
        </w:tc>
      </w:tr>
      <w:tr w:rsidR="003110EB" w:rsidRPr="003110EB" w14:paraId="0023FA7C" w14:textId="77777777" w:rsidTr="00655316">
        <w:tc>
          <w:tcPr>
            <w:tcW w:w="4621" w:type="dxa"/>
          </w:tcPr>
          <w:p w14:paraId="31FEA5EC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47CBB2F9" w14:textId="77777777" w:rsidR="00F34D6A" w:rsidRDefault="00F34D6A" w:rsidP="00876526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bắt đầu khi thành viên chọn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này</w:t>
            </w:r>
          </w:p>
          <w:p w14:paraId="68B545FD" w14:textId="77777777" w:rsidR="00F34D6A" w:rsidRDefault="00F34D6A" w:rsidP="00876526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sẽ gửi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bài kiểm tra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yêu cầu của thành viên.</w:t>
            </w:r>
          </w:p>
          <w:p w14:paraId="08667E4C" w14:textId="77777777" w:rsidR="00F34D6A" w:rsidRDefault="00F34D6A" w:rsidP="00876526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sẽ bắt đầu làm bài trong </w:t>
            </w:r>
            <w:proofErr w:type="spellStart"/>
            <w:r>
              <w:rPr>
                <w:lang w:val="en-US"/>
              </w:rPr>
              <w:t>khoảng</w:t>
            </w:r>
            <w:proofErr w:type="spellEnd"/>
            <w:r>
              <w:rPr>
                <w:lang w:val="en-US"/>
              </w:rPr>
              <w:t xml:space="preserve"> thời gian yêu cầu của hệ thống.</w:t>
            </w:r>
          </w:p>
          <w:p w14:paraId="11302C66" w14:textId="72EEE78D" w:rsidR="00F34D6A" w:rsidRPr="00F34D6A" w:rsidRDefault="00F34D6A" w:rsidP="00876526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Sẽ có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chọn nộp bài hoặc </w:t>
            </w:r>
            <w:r w:rsidR="00F01929">
              <w:rPr>
                <w:lang w:val="en-US"/>
              </w:rPr>
              <w:t xml:space="preserve">hết thời gian thì hệ thống sẽ tự động </w:t>
            </w:r>
            <w:proofErr w:type="spellStart"/>
            <w:r w:rsidR="00F01929">
              <w:rPr>
                <w:lang w:val="en-US"/>
              </w:rPr>
              <w:t>thu</w:t>
            </w:r>
            <w:proofErr w:type="spellEnd"/>
            <w:r w:rsidR="00F01929">
              <w:rPr>
                <w:lang w:val="en-US"/>
              </w:rPr>
              <w:t xml:space="preserve"> bài và trả </w:t>
            </w:r>
            <w:proofErr w:type="spellStart"/>
            <w:r w:rsidR="00F01929">
              <w:rPr>
                <w:lang w:val="en-US"/>
              </w:rPr>
              <w:t>kết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quả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cho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người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dùng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kèm</w:t>
            </w:r>
            <w:proofErr w:type="spellEnd"/>
            <w:r w:rsidR="00F01929">
              <w:rPr>
                <w:lang w:val="en-US"/>
              </w:rPr>
              <w:t xml:space="preserve"> </w:t>
            </w:r>
            <w:proofErr w:type="spellStart"/>
            <w:r w:rsidR="00F01929">
              <w:rPr>
                <w:lang w:val="en-US"/>
              </w:rPr>
              <w:t>theo</w:t>
            </w:r>
            <w:proofErr w:type="spellEnd"/>
            <w:r w:rsidR="00F01929">
              <w:rPr>
                <w:lang w:val="en-US"/>
              </w:rPr>
              <w:t xml:space="preserve"> đáp </w:t>
            </w:r>
            <w:r w:rsidR="009A461B">
              <w:rPr>
                <w:lang w:val="en-US"/>
              </w:rPr>
              <w:t>á</w:t>
            </w:r>
            <w:r w:rsidR="00F01929">
              <w:rPr>
                <w:lang w:val="en-US"/>
              </w:rPr>
              <w:t>n.</w:t>
            </w:r>
          </w:p>
        </w:tc>
      </w:tr>
      <w:tr w:rsidR="003110EB" w14:paraId="7EE389FC" w14:textId="77777777" w:rsidTr="00655316">
        <w:tc>
          <w:tcPr>
            <w:tcW w:w="4621" w:type="dxa"/>
          </w:tcPr>
          <w:p w14:paraId="7F4D07B6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dòng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khác</w:t>
            </w:r>
          </w:p>
        </w:tc>
        <w:tc>
          <w:tcPr>
            <w:tcW w:w="4622" w:type="dxa"/>
          </w:tcPr>
          <w:p w14:paraId="492DD8D0" w14:textId="548C5200" w:rsidR="003110EB" w:rsidRDefault="00F01929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3110EB" w14:paraId="6496887E" w14:textId="77777777" w:rsidTr="00655316">
        <w:tc>
          <w:tcPr>
            <w:tcW w:w="4621" w:type="dxa"/>
          </w:tcPr>
          <w:p w14:paraId="7A31945C" w14:textId="77777777" w:rsidR="003110EB" w:rsidRDefault="003110EB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B158B86" w14:textId="37079644" w:rsidR="003110EB" w:rsidRDefault="00F01929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3110EB" w14:paraId="769D1044" w14:textId="77777777" w:rsidTr="00655316">
        <w:tc>
          <w:tcPr>
            <w:tcW w:w="4621" w:type="dxa"/>
          </w:tcPr>
          <w:p w14:paraId="7DFF2A6D" w14:textId="77777777" w:rsidR="003110EB" w:rsidRDefault="003110EB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thái hệ thống khi bắt đầu thực hiện Use-case</w:t>
            </w:r>
          </w:p>
        </w:tc>
        <w:tc>
          <w:tcPr>
            <w:tcW w:w="4622" w:type="dxa"/>
          </w:tcPr>
          <w:p w14:paraId="410BA3F0" w14:textId="7B7F4A7C" w:rsidR="003110EB" w:rsidRDefault="005F33EF" w:rsidP="00655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phải đăng nhập thành công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thành viên.</w:t>
            </w:r>
          </w:p>
        </w:tc>
      </w:tr>
      <w:tr w:rsidR="003110EB" w14:paraId="3213520B" w14:textId="77777777" w:rsidTr="00655316">
        <w:tc>
          <w:tcPr>
            <w:tcW w:w="4621" w:type="dxa"/>
          </w:tcPr>
          <w:p w14:paraId="0285F7FE" w14:textId="77777777" w:rsidR="003110EB" w:rsidRDefault="003110EB" w:rsidP="00655316">
            <w:pPr>
              <w:rPr>
                <w:lang w:val="en-US"/>
              </w:rPr>
            </w:pPr>
            <w:proofErr w:type="spellStart"/>
            <w:r w:rsidRPr="00030B68">
              <w:rPr>
                <w:lang w:val="en-US"/>
              </w:rPr>
              <w:t>Trạng</w:t>
            </w:r>
            <w:proofErr w:type="spellEnd"/>
            <w:r w:rsidRPr="00030B68">
              <w:rPr>
                <w:lang w:val="en-US"/>
              </w:rPr>
              <w:t xml:space="preserve"> thái hệ thống sau khi thực hiện Use-case</w:t>
            </w:r>
          </w:p>
        </w:tc>
        <w:tc>
          <w:tcPr>
            <w:tcW w:w="4622" w:type="dxa"/>
          </w:tcPr>
          <w:p w14:paraId="68878557" w14:textId="393C1912" w:rsidR="003110EB" w:rsidRDefault="005F33EF" w:rsidP="00655316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thay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</w:p>
        </w:tc>
      </w:tr>
      <w:tr w:rsidR="003110EB" w14:paraId="38AD0E5B" w14:textId="77777777" w:rsidTr="00655316">
        <w:tc>
          <w:tcPr>
            <w:tcW w:w="4621" w:type="dxa"/>
          </w:tcPr>
          <w:p w14:paraId="2A3F4F02" w14:textId="77777777" w:rsidR="003110EB" w:rsidRDefault="003110EB" w:rsidP="00655316">
            <w:pPr>
              <w:rPr>
                <w:lang w:val="en-US"/>
              </w:rPr>
            </w:pPr>
            <w:r w:rsidRPr="00030B68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59C6BF7D" w14:textId="570F4572" w:rsidR="003110EB" w:rsidRDefault="005F33EF" w:rsidP="0065531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14:paraId="753491E2" w14:textId="77777777" w:rsidR="00C97CDC" w:rsidRDefault="00C97CDC">
      <w:pPr>
        <w:rPr>
          <w:i/>
          <w:color w:val="0000FF"/>
          <w:lang w:val="en-US"/>
        </w:rPr>
      </w:pPr>
    </w:p>
    <w:p w14:paraId="21073EED" w14:textId="55CDCE94" w:rsidR="003110EB" w:rsidRPr="00C97CDC" w:rsidRDefault="00C97CDC" w:rsidP="009A461B">
      <w:pPr>
        <w:pStyle w:val="oancuaDanhsach"/>
        <w:numPr>
          <w:ilvl w:val="1"/>
          <w:numId w:val="20"/>
        </w:num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2538C4B3" w14:textId="77777777" w:rsidTr="0054090E">
        <w:tc>
          <w:tcPr>
            <w:tcW w:w="4621" w:type="dxa"/>
            <w:shd w:val="clear" w:color="auto" w:fill="92D050"/>
          </w:tcPr>
          <w:p w14:paraId="38DF4B95" w14:textId="77777777" w:rsidR="00F677DE" w:rsidRPr="004A507A" w:rsidRDefault="00F677DE" w:rsidP="0054090E">
            <w:r w:rsidRPr="004A507A">
              <w:t xml:space="preserve">Chi </w:t>
            </w:r>
            <w:proofErr w:type="spellStart"/>
            <w:r w:rsidRPr="004A507A">
              <w:t>tiết</w:t>
            </w:r>
            <w:proofErr w:type="spellEnd"/>
          </w:p>
        </w:tc>
        <w:tc>
          <w:tcPr>
            <w:tcW w:w="4622" w:type="dxa"/>
            <w:shd w:val="clear" w:color="auto" w:fill="92D050"/>
          </w:tcPr>
          <w:p w14:paraId="69636579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4AA30DC9" w14:textId="77777777" w:rsidTr="00C97CDC">
        <w:tc>
          <w:tcPr>
            <w:tcW w:w="4621" w:type="dxa"/>
          </w:tcPr>
          <w:p w14:paraId="6E0D157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06FD9E0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muốn tìm kiếm bài học trong </w:t>
            </w:r>
            <w:proofErr w:type="spellStart"/>
            <w:r w:rsidRPr="00AE0FEE">
              <w:rPr>
                <w:lang w:val="en-US"/>
              </w:rPr>
              <w:t>trang</w:t>
            </w:r>
            <w:proofErr w:type="spellEnd"/>
            <w:r w:rsidRPr="00AE0FEE">
              <w:rPr>
                <w:lang w:val="en-US"/>
              </w:rPr>
              <w:t xml:space="preserve"> web </w:t>
            </w:r>
            <w:proofErr w:type="spellStart"/>
            <w:r w:rsidRPr="00AE0FEE">
              <w:rPr>
                <w:lang w:val="en-US"/>
              </w:rPr>
              <w:t>dựa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từ </w:t>
            </w:r>
            <w:proofErr w:type="spellStart"/>
            <w:r w:rsidRPr="00AE0FEE">
              <w:rPr>
                <w:lang w:val="en-US"/>
              </w:rPr>
              <w:t>khóa</w:t>
            </w:r>
            <w:proofErr w:type="spellEnd"/>
          </w:p>
        </w:tc>
      </w:tr>
      <w:tr w:rsidR="00C97CDC" w:rsidRPr="00AE0FEE" w14:paraId="5E416D3E" w14:textId="77777777" w:rsidTr="00C97CDC">
        <w:tc>
          <w:tcPr>
            <w:tcW w:w="4621" w:type="dxa"/>
          </w:tcPr>
          <w:p w14:paraId="6C54C32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0AD018B9" w14:textId="77777777" w:rsidR="00C97CDC" w:rsidRPr="00AE0FEE" w:rsidRDefault="00C97CDC" w:rsidP="00876526">
            <w:pPr>
              <w:pStyle w:val="oancuaDanhsac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</w:t>
            </w:r>
            <w:proofErr w:type="spellStart"/>
            <w:r w:rsidRPr="00AE0FEE">
              <w:rPr>
                <w:lang w:val="en-US"/>
              </w:rPr>
              <w:t>cung</w:t>
            </w:r>
            <w:proofErr w:type="spellEnd"/>
            <w:r w:rsidRPr="00AE0FEE">
              <w:rPr>
                <w:lang w:val="en-US"/>
              </w:rPr>
              <w:t xml:space="preserve"> cấp 1 </w:t>
            </w:r>
            <w:proofErr w:type="spellStart"/>
            <w:r w:rsidRPr="00AE0FEE">
              <w:rPr>
                <w:lang w:val="en-US"/>
              </w:rPr>
              <w:t>thanh</w:t>
            </w:r>
            <w:proofErr w:type="spellEnd"/>
            <w:r w:rsidRPr="00AE0FEE">
              <w:rPr>
                <w:lang w:val="en-US"/>
              </w:rPr>
              <w:t xml:space="preserve"> tìm kiếm</w:t>
            </w:r>
          </w:p>
          <w:p w14:paraId="6C512B6D" w14:textId="77777777" w:rsidR="00C97CDC" w:rsidRPr="00AE0FEE" w:rsidRDefault="00C97CDC" w:rsidP="00876526">
            <w:pPr>
              <w:pStyle w:val="oancuaDanhsac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cung</w:t>
            </w:r>
            <w:proofErr w:type="spellEnd"/>
            <w:r w:rsidRPr="00AE0FEE">
              <w:rPr>
                <w:lang w:val="en-US"/>
              </w:rPr>
              <w:t xml:space="preserve"> cấp từ </w:t>
            </w:r>
            <w:proofErr w:type="spellStart"/>
            <w:r w:rsidRPr="00AE0FEE">
              <w:rPr>
                <w:lang w:val="en-US"/>
              </w:rPr>
              <w:t>khóa</w:t>
            </w:r>
            <w:proofErr w:type="spellEnd"/>
            <w:r w:rsidRPr="00AE0FEE">
              <w:rPr>
                <w:lang w:val="en-US"/>
              </w:rPr>
              <w:t xml:space="preserve"> tra </w:t>
            </w:r>
            <w:proofErr w:type="spellStart"/>
            <w:r w:rsidRPr="00AE0FEE">
              <w:rPr>
                <w:lang w:val="en-US"/>
              </w:rPr>
              <w:t>cứu</w:t>
            </w:r>
            <w:proofErr w:type="spellEnd"/>
          </w:p>
          <w:p w14:paraId="00FBD39C" w14:textId="77777777" w:rsidR="00C97CDC" w:rsidRPr="00AE0FEE" w:rsidRDefault="00C97CDC" w:rsidP="00876526">
            <w:pPr>
              <w:pStyle w:val="oancuaDanhsac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đề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nghị</w:t>
            </w:r>
            <w:proofErr w:type="spellEnd"/>
            <w:r w:rsidRPr="00AE0FEE">
              <w:rPr>
                <w:lang w:val="en-US"/>
              </w:rPr>
              <w:t xml:space="preserve"> tìm kiếm</w:t>
            </w:r>
          </w:p>
          <w:p w14:paraId="57F1C76F" w14:textId="77777777" w:rsidR="00C97CDC" w:rsidRPr="00AE0FEE" w:rsidRDefault="00C97CDC" w:rsidP="00876526">
            <w:pPr>
              <w:pStyle w:val="oancuaDanhsac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thực hiện tra </w:t>
            </w:r>
            <w:proofErr w:type="spellStart"/>
            <w:r w:rsidRPr="00AE0FEE">
              <w:rPr>
                <w:lang w:val="en-US"/>
              </w:rPr>
              <w:t>cứu</w:t>
            </w:r>
            <w:proofErr w:type="spellEnd"/>
            <w:r w:rsidRPr="00AE0FEE">
              <w:rPr>
                <w:lang w:val="en-US"/>
              </w:rPr>
              <w:t xml:space="preserve"> bài học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từ </w:t>
            </w:r>
            <w:proofErr w:type="spellStart"/>
            <w:r w:rsidRPr="00AE0FEE">
              <w:rPr>
                <w:lang w:val="en-US"/>
              </w:rPr>
              <w:t>khóa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nhập</w:t>
            </w:r>
          </w:p>
          <w:p w14:paraId="717CDD44" w14:textId="77777777" w:rsidR="00C97CDC" w:rsidRPr="00AE0FEE" w:rsidRDefault="00C97CDC" w:rsidP="00876526">
            <w:pPr>
              <w:pStyle w:val="oancuaDanhsach"/>
              <w:numPr>
                <w:ilvl w:val="0"/>
                <w:numId w:val="2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đưa ra </w:t>
            </w:r>
            <w:proofErr w:type="spellStart"/>
            <w:r w:rsidRPr="00AE0FEE">
              <w:rPr>
                <w:lang w:val="en-US"/>
              </w:rPr>
              <w:t>kết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</w:t>
            </w:r>
            <w:proofErr w:type="spellEnd"/>
            <w:r w:rsidRPr="00AE0FEE">
              <w:rPr>
                <w:lang w:val="en-US"/>
              </w:rPr>
              <w:t xml:space="preserve"> tìm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</w:p>
        </w:tc>
      </w:tr>
      <w:tr w:rsidR="00C97CDC" w:rsidRPr="00AE0FEE" w14:paraId="4EBE34BE" w14:textId="77777777" w:rsidTr="00C97CDC">
        <w:tc>
          <w:tcPr>
            <w:tcW w:w="4621" w:type="dxa"/>
          </w:tcPr>
          <w:p w14:paraId="0F08C0F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5DDF643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3a. </w:t>
            </w: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không nhập gì bào </w:t>
            </w:r>
            <w:proofErr w:type="spellStart"/>
            <w:r w:rsidRPr="00AE0FEE">
              <w:rPr>
                <w:lang w:val="en-US"/>
              </w:rPr>
              <w:t>thanh</w:t>
            </w:r>
            <w:proofErr w:type="spellEnd"/>
            <w:r w:rsidRPr="00AE0FEE">
              <w:rPr>
                <w:lang w:val="en-US"/>
              </w:rPr>
              <w:t xml:space="preserve"> tìm kiếm</w:t>
            </w:r>
          </w:p>
          <w:p w14:paraId="5E15BEA5" w14:textId="77777777" w:rsidR="00C97CDC" w:rsidRPr="00AE0FEE" w:rsidRDefault="00C97CDC" w:rsidP="00876526">
            <w:pPr>
              <w:pStyle w:val="oancuaDanhsach"/>
              <w:numPr>
                <w:ilvl w:val="0"/>
                <w:numId w:val="23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Hệ thống thông báo thông tin không hợp lệ</w:t>
            </w:r>
          </w:p>
          <w:p w14:paraId="033FA027" w14:textId="77777777" w:rsidR="00C97CDC" w:rsidRPr="00AE0FEE" w:rsidRDefault="00C97CDC" w:rsidP="00876526">
            <w:pPr>
              <w:pStyle w:val="oancuaDanhsach"/>
              <w:numPr>
                <w:ilvl w:val="0"/>
                <w:numId w:val="23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yêu cầu </w:t>
            </w: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nhập lại thông tin</w:t>
            </w:r>
          </w:p>
          <w:p w14:paraId="3AEFB45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4a. Không tìm thấy thông tin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</w:p>
          <w:p w14:paraId="18E61B9E" w14:textId="77777777" w:rsidR="00C97CDC" w:rsidRPr="00AE0FEE" w:rsidRDefault="00C97CDC" w:rsidP="00876526">
            <w:pPr>
              <w:pStyle w:val="oancuaDanhsach"/>
              <w:numPr>
                <w:ilvl w:val="0"/>
                <w:numId w:val="2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thông báo không tìm thấy bài học nào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thông tin </w:t>
            </w:r>
            <w:proofErr w:type="spellStart"/>
            <w:r w:rsidRPr="00AE0FEE">
              <w:rPr>
                <w:lang w:val="en-US"/>
              </w:rPr>
              <w:t>cung</w:t>
            </w:r>
            <w:proofErr w:type="spellEnd"/>
            <w:r w:rsidRPr="00AE0FEE">
              <w:rPr>
                <w:lang w:val="en-US"/>
              </w:rPr>
              <w:t xml:space="preserve"> cấp</w:t>
            </w:r>
          </w:p>
        </w:tc>
      </w:tr>
      <w:tr w:rsidR="00C97CDC" w:rsidRPr="00AE0FEE" w14:paraId="414B884E" w14:textId="77777777" w:rsidTr="00C97CDC">
        <w:tc>
          <w:tcPr>
            <w:tcW w:w="4621" w:type="dxa"/>
          </w:tcPr>
          <w:p w14:paraId="71FA4DA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A8166A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09891F92" w14:textId="77777777" w:rsidTr="00C97CDC">
        <w:tc>
          <w:tcPr>
            <w:tcW w:w="4621" w:type="dxa"/>
          </w:tcPr>
          <w:p w14:paraId="09B8F34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175A981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Người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dùng</w:t>
            </w:r>
            <w:proofErr w:type="spellEnd"/>
            <w:r w:rsidRPr="00AE0FEE">
              <w:rPr>
                <w:lang w:val="en-US"/>
              </w:rPr>
              <w:t xml:space="preserve">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  <w:r w:rsidRPr="00AE0FEE">
              <w:rPr>
                <w:lang w:val="en-US"/>
              </w:rPr>
              <w:t xml:space="preserve"> 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</w:p>
        </w:tc>
      </w:tr>
      <w:tr w:rsidR="00C97CDC" w:rsidRPr="00AE0FEE" w14:paraId="474540C6" w14:textId="77777777" w:rsidTr="00C97CDC">
        <w:tc>
          <w:tcPr>
            <w:tcW w:w="4621" w:type="dxa"/>
          </w:tcPr>
          <w:p w14:paraId="6C8CD18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714EBEF8" w14:textId="77777777" w:rsidR="00C97CDC" w:rsidRPr="00AE0FEE" w:rsidRDefault="00C97CDC" w:rsidP="00876526">
            <w:pPr>
              <w:pStyle w:val="oancuaDanhsach"/>
              <w:numPr>
                <w:ilvl w:val="0"/>
                <w:numId w:val="24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Thành công: Hệ thống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các </w:t>
            </w:r>
            <w:proofErr w:type="spellStart"/>
            <w:r w:rsidRPr="00AE0FEE">
              <w:rPr>
                <w:lang w:val="en-US"/>
              </w:rPr>
              <w:t>kết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</w:t>
            </w:r>
            <w:proofErr w:type="spellEnd"/>
            <w:r w:rsidRPr="00AE0FEE">
              <w:rPr>
                <w:lang w:val="en-US"/>
              </w:rPr>
              <w:t xml:space="preserve"> tìm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</w:p>
          <w:p w14:paraId="75012069" w14:textId="77777777" w:rsidR="00C97CDC" w:rsidRPr="00AE0FEE" w:rsidRDefault="00C97CDC" w:rsidP="00876526">
            <w:pPr>
              <w:pStyle w:val="oancuaDanhsach"/>
              <w:numPr>
                <w:ilvl w:val="0"/>
                <w:numId w:val="24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Thất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>: Hệ thống thông báo không tìm thấy</w:t>
            </w:r>
          </w:p>
        </w:tc>
      </w:tr>
      <w:tr w:rsidR="00C97CDC" w:rsidRPr="00AE0FEE" w14:paraId="649BB09C" w14:textId="77777777" w:rsidTr="00C97CDC">
        <w:tc>
          <w:tcPr>
            <w:tcW w:w="4621" w:type="dxa"/>
          </w:tcPr>
          <w:p w14:paraId="46D2C3A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1EA96BDD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</w:tbl>
    <w:p w14:paraId="0C958A9F" w14:textId="77777777" w:rsid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</w:p>
    <w:p w14:paraId="77B338F3" w14:textId="4B547A38" w:rsidR="00C97CDC" w:rsidRPr="00C97CDC" w:rsidRDefault="00C97CDC" w:rsidP="00C97CDC">
      <w:pPr>
        <w:ind w:left="360"/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4.1</w:t>
      </w:r>
      <w:r w:rsidR="00655AE0">
        <w:rPr>
          <w:i/>
          <w:color w:val="0000FF"/>
          <w:lang w:val="en-US"/>
        </w:rPr>
        <w:t xml:space="preserve">2 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proofErr w:type="gram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Xoá</w:t>
      </w:r>
      <w:proofErr w:type="spellEnd"/>
      <w:r>
        <w:rPr>
          <w:i/>
          <w:color w:val="0000FF"/>
          <w:lang w:val="en-US"/>
        </w:rPr>
        <w:t xml:space="preserve"> bài học</w:t>
      </w:r>
    </w:p>
    <w:p w14:paraId="54B1777E" w14:textId="77777777" w:rsidR="00C97CDC" w:rsidRPr="00AE7B44" w:rsidRDefault="00C97CDC" w:rsidP="00C97CDC">
      <w:pPr>
        <w:ind w:left="360"/>
        <w:rPr>
          <w:lang w:val="en-US"/>
        </w:rPr>
      </w:pPr>
      <w:r>
        <w:rPr>
          <w:lang w:val="en-US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050F593E" w14:textId="77777777" w:rsidTr="0054090E">
        <w:tc>
          <w:tcPr>
            <w:tcW w:w="4621" w:type="dxa"/>
            <w:shd w:val="clear" w:color="auto" w:fill="92D050"/>
          </w:tcPr>
          <w:p w14:paraId="696945D1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06A863F5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2F97397B" w14:textId="77777777" w:rsidTr="00C97CDC">
        <w:tc>
          <w:tcPr>
            <w:tcW w:w="4621" w:type="dxa"/>
          </w:tcPr>
          <w:p w14:paraId="237B450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4B12E991" w14:textId="3906D762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="00655AE0">
              <w:rPr>
                <w:lang w:val="en-US"/>
              </w:rPr>
              <w:t>Quản</w:t>
            </w:r>
            <w:proofErr w:type="spellEnd"/>
            <w:r w:rsidR="00655AE0">
              <w:rPr>
                <w:lang w:val="en-US"/>
              </w:rPr>
              <w:t xml:space="preserve"> </w:t>
            </w:r>
            <w:proofErr w:type="spellStart"/>
            <w:r w:rsidR="00655AE0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học rồi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xóa bài học</w:t>
            </w:r>
          </w:p>
        </w:tc>
      </w:tr>
      <w:tr w:rsidR="00C97CDC" w:rsidRPr="00AE0FEE" w14:paraId="75A92E28" w14:textId="77777777" w:rsidTr="00C97CDC">
        <w:tc>
          <w:tcPr>
            <w:tcW w:w="4621" w:type="dxa"/>
          </w:tcPr>
          <w:p w14:paraId="5784DEB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1F616482" w14:textId="744C2FF9" w:rsidR="00C97CDC" w:rsidRPr="00AE0FEE" w:rsidRDefault="00C97CDC" w:rsidP="00876526">
            <w:pPr>
              <w:pStyle w:val="oancuaDanhsac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Admin bấm vào phần xóa bài học</w:t>
            </w:r>
            <w:r w:rsidR="00EF3AB8">
              <w:rPr>
                <w:lang w:val="en-US"/>
              </w:rPr>
              <w:t xml:space="preserve"> tại bài học muốn xóa</w:t>
            </w:r>
          </w:p>
          <w:p w14:paraId="76598805" w14:textId="4CE52382" w:rsidR="00C97CDC" w:rsidRPr="00AE0FEE" w:rsidRDefault="00C97CDC" w:rsidP="00876526">
            <w:pPr>
              <w:pStyle w:val="oancuaDanhsac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1 </w:t>
            </w:r>
            <w:r w:rsidR="00EF3AB8">
              <w:rPr>
                <w:lang w:val="en-US"/>
              </w:rPr>
              <w:t>thông báo xác nhận xóa</w:t>
            </w:r>
          </w:p>
          <w:p w14:paraId="756E6E83" w14:textId="78DB38F2" w:rsidR="00C97CDC" w:rsidRPr="00AE0FEE" w:rsidRDefault="00C97CDC" w:rsidP="00876526">
            <w:pPr>
              <w:pStyle w:val="oancuaDanhsac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bấm </w:t>
            </w:r>
            <w:r w:rsidR="00EF3AB8">
              <w:rPr>
                <w:lang w:val="en-US"/>
              </w:rPr>
              <w:t>xác nhận</w:t>
            </w:r>
            <w:r w:rsidRPr="00AE0FEE">
              <w:rPr>
                <w:lang w:val="en-US"/>
              </w:rPr>
              <w:t xml:space="preserve"> xóa</w:t>
            </w:r>
          </w:p>
          <w:p w14:paraId="4C370434" w14:textId="77777777" w:rsidR="00C97CDC" w:rsidRPr="00AE0FEE" w:rsidRDefault="00C97CDC" w:rsidP="00876526">
            <w:pPr>
              <w:pStyle w:val="oancuaDanhsach"/>
              <w:numPr>
                <w:ilvl w:val="0"/>
                <w:numId w:val="25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Hệ thống thực hiện xóa bài học</w:t>
            </w:r>
          </w:p>
        </w:tc>
      </w:tr>
      <w:tr w:rsidR="00C97CDC" w:rsidRPr="00AE0FEE" w14:paraId="755C2889" w14:textId="77777777" w:rsidTr="00C97CDC">
        <w:tc>
          <w:tcPr>
            <w:tcW w:w="4621" w:type="dxa"/>
          </w:tcPr>
          <w:p w14:paraId="765CAA9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6F105EE2" w14:textId="6C7FD092" w:rsidR="00C97CDC" w:rsidRPr="00AE0FEE" w:rsidRDefault="003E6DC2" w:rsidP="00C97C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97CDC" w:rsidRPr="00AE0FEE">
              <w:rPr>
                <w:lang w:val="en-US"/>
              </w:rPr>
              <w:t xml:space="preserve">a. Admin không chọn </w:t>
            </w:r>
            <w:proofErr w:type="spellStart"/>
            <w:r w:rsidR="00C97CDC" w:rsidRPr="00AE0FEE">
              <w:rPr>
                <w:lang w:val="en-US"/>
              </w:rPr>
              <w:t>nút</w:t>
            </w:r>
            <w:proofErr w:type="spellEnd"/>
            <w:r w:rsidR="00C97CDC" w:rsidRPr="00AE0FEE">
              <w:rPr>
                <w:lang w:val="en-US"/>
              </w:rPr>
              <w:t xml:space="preserve"> đồng ý</w:t>
            </w:r>
          </w:p>
          <w:p w14:paraId="6214F11F" w14:textId="77777777" w:rsidR="00C97CDC" w:rsidRPr="00AE0FEE" w:rsidRDefault="00C97CDC" w:rsidP="0087652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không thực hiện xóa</w:t>
            </w:r>
          </w:p>
          <w:p w14:paraId="58731730" w14:textId="77777777" w:rsidR="00C97CDC" w:rsidRPr="00AE0FEE" w:rsidRDefault="00C97CDC" w:rsidP="0087652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lại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</w:t>
            </w:r>
          </w:p>
          <w:p w14:paraId="524D7FFA" w14:textId="5F4EDDA6" w:rsidR="00C97CDC" w:rsidRPr="00AE0FEE" w:rsidRDefault="003E6DC2" w:rsidP="00C97C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97CDC" w:rsidRPr="00AE0FEE">
              <w:rPr>
                <w:lang w:val="en-US"/>
              </w:rPr>
              <w:t>a. Hệ thống thực hiện xóa bài học</w:t>
            </w:r>
          </w:p>
          <w:p w14:paraId="0233771C" w14:textId="77777777" w:rsidR="00C97CDC" w:rsidRPr="00AE0FEE" w:rsidRDefault="00C97CDC" w:rsidP="00876526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thông báo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xóa bài học</w:t>
            </w:r>
          </w:p>
          <w:p w14:paraId="0B6D261F" w14:textId="77777777" w:rsidR="00C97CDC" w:rsidRPr="00AE0FEE" w:rsidRDefault="00C97CDC" w:rsidP="00876526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 xml:space="preserve">Hệ thống hiện lại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 sau khi xóa</w:t>
            </w:r>
          </w:p>
        </w:tc>
      </w:tr>
      <w:tr w:rsidR="00C97CDC" w:rsidRPr="00AE0FEE" w14:paraId="68D62559" w14:textId="77777777" w:rsidTr="00C97CDC">
        <w:tc>
          <w:tcPr>
            <w:tcW w:w="4621" w:type="dxa"/>
          </w:tcPr>
          <w:p w14:paraId="6B8C063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5D78A0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46BC1906" w14:textId="77777777" w:rsidTr="00C97CDC">
        <w:tc>
          <w:tcPr>
            <w:tcW w:w="4621" w:type="dxa"/>
          </w:tcPr>
          <w:p w14:paraId="7A63B13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5D920AFB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  <w:r w:rsidRPr="00AE0FEE">
              <w:rPr>
                <w:lang w:val="en-US"/>
              </w:rPr>
              <w:t xml:space="preserve"> 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</w:p>
        </w:tc>
      </w:tr>
      <w:tr w:rsidR="00C97CDC" w:rsidRPr="00AE0FEE" w14:paraId="41B62699" w14:textId="77777777" w:rsidTr="00C97CDC">
        <w:tc>
          <w:tcPr>
            <w:tcW w:w="4621" w:type="dxa"/>
          </w:tcPr>
          <w:p w14:paraId="3918CCD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0777A097" w14:textId="77777777" w:rsidR="00C97CDC" w:rsidRPr="00AE0FEE" w:rsidRDefault="00C97CDC" w:rsidP="00876526">
            <w:pPr>
              <w:pStyle w:val="oancuaDanhsach"/>
              <w:numPr>
                <w:ilvl w:val="0"/>
                <w:numId w:val="29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Thành công: Hệ thống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 sau khi xóa</w:t>
            </w:r>
          </w:p>
          <w:p w14:paraId="135868B8" w14:textId="77777777" w:rsidR="00C97CDC" w:rsidRPr="00AE0FEE" w:rsidRDefault="00C97CDC" w:rsidP="00876526">
            <w:pPr>
              <w:pStyle w:val="oancuaDanhsach"/>
              <w:numPr>
                <w:ilvl w:val="0"/>
                <w:numId w:val="29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Thất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>: Hệ thống thông báo không thể xóa</w:t>
            </w:r>
          </w:p>
        </w:tc>
      </w:tr>
      <w:tr w:rsidR="00C97CDC" w:rsidRPr="00AE0FEE" w14:paraId="2C1714E6" w14:textId="77777777" w:rsidTr="00C97CDC">
        <w:tc>
          <w:tcPr>
            <w:tcW w:w="4621" w:type="dxa"/>
          </w:tcPr>
          <w:p w14:paraId="03F3879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30A459D5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</w:tbl>
    <w:p w14:paraId="7BB33838" w14:textId="25449FC1" w:rsidR="00C97CDC" w:rsidRPr="00AE7B44" w:rsidRDefault="00C97CDC" w:rsidP="00C97CDC">
      <w:pPr>
        <w:ind w:left="360"/>
        <w:rPr>
          <w:lang w:val="en-US"/>
        </w:rPr>
      </w:pPr>
    </w:p>
    <w:p w14:paraId="41EFF676" w14:textId="77777777" w:rsidR="005F1FF3" w:rsidRDefault="005F1FF3" w:rsidP="00C97CDC">
      <w:pPr>
        <w:ind w:left="360"/>
        <w:rPr>
          <w:i/>
          <w:color w:val="0000FF"/>
          <w:lang w:val="en-US"/>
        </w:rPr>
      </w:pPr>
    </w:p>
    <w:p w14:paraId="759DBD9D" w14:textId="77777777" w:rsidR="005F1FF3" w:rsidRDefault="005F1FF3" w:rsidP="00C97CDC">
      <w:pPr>
        <w:ind w:left="360"/>
        <w:rPr>
          <w:i/>
          <w:color w:val="0000FF"/>
          <w:lang w:val="en-US"/>
        </w:rPr>
      </w:pPr>
    </w:p>
    <w:p w14:paraId="30D0880D" w14:textId="77777777" w:rsidR="005F1FF3" w:rsidRDefault="005F1FF3" w:rsidP="00C97CDC">
      <w:pPr>
        <w:ind w:left="360"/>
        <w:rPr>
          <w:i/>
          <w:color w:val="0000FF"/>
          <w:lang w:val="en-US"/>
        </w:rPr>
      </w:pPr>
    </w:p>
    <w:p w14:paraId="2580A41F" w14:textId="6E826D2B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DA4974">
        <w:rPr>
          <w:i/>
          <w:color w:val="0000FF"/>
          <w:lang w:val="en-US"/>
        </w:rPr>
        <w:t>3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sửa bài học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6F83EC44" w14:textId="77777777" w:rsidTr="0054090E">
        <w:tc>
          <w:tcPr>
            <w:tcW w:w="4621" w:type="dxa"/>
            <w:shd w:val="clear" w:color="auto" w:fill="92D050"/>
          </w:tcPr>
          <w:p w14:paraId="0DDED688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8D8C82B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48CAD80A" w14:textId="77777777" w:rsidTr="00C97CDC">
        <w:tc>
          <w:tcPr>
            <w:tcW w:w="4621" w:type="dxa"/>
          </w:tcPr>
          <w:p w14:paraId="0F05E4F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702EA708" w14:textId="4CD3CF29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="005F1FF3">
              <w:rPr>
                <w:lang w:val="en-US"/>
              </w:rPr>
              <w:t>Quản</w:t>
            </w:r>
            <w:proofErr w:type="spellEnd"/>
            <w:r w:rsidR="005F1FF3">
              <w:rPr>
                <w:lang w:val="en-US"/>
              </w:rPr>
              <w:t xml:space="preserve"> </w:t>
            </w:r>
            <w:proofErr w:type="spellStart"/>
            <w:r w:rsidR="005F1FF3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học rồi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bài học</w:t>
            </w:r>
          </w:p>
        </w:tc>
      </w:tr>
      <w:tr w:rsidR="00C97CDC" w:rsidRPr="00AE0FEE" w14:paraId="79B8F7A6" w14:textId="77777777" w:rsidTr="00C97CDC">
        <w:tc>
          <w:tcPr>
            <w:tcW w:w="4621" w:type="dxa"/>
          </w:tcPr>
          <w:p w14:paraId="28CED47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21B9DB75" w14:textId="2A4EAE94" w:rsidR="00C97CDC" w:rsidRPr="00AE0FEE" w:rsidRDefault="00C97C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bấm vào </w:t>
            </w:r>
            <w:proofErr w:type="spellStart"/>
            <w:r w:rsidR="002C0525">
              <w:rPr>
                <w:lang w:val="en-US"/>
              </w:rPr>
              <w:t>chức</w:t>
            </w:r>
            <w:proofErr w:type="spellEnd"/>
            <w:r w:rsidR="002C0525">
              <w:rPr>
                <w:lang w:val="en-US"/>
              </w:rPr>
              <w:t xml:space="preserve"> năng</w:t>
            </w:r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bài học</w:t>
            </w:r>
            <w:r w:rsidR="002C0525">
              <w:rPr>
                <w:lang w:val="en-US"/>
              </w:rPr>
              <w:t xml:space="preserve"> </w:t>
            </w:r>
            <w:proofErr w:type="spellStart"/>
            <w:r w:rsidR="002C0525">
              <w:rPr>
                <w:lang w:val="en-US"/>
              </w:rPr>
              <w:t>ngay</w:t>
            </w:r>
            <w:proofErr w:type="spellEnd"/>
            <w:r w:rsidR="002C0525">
              <w:rPr>
                <w:lang w:val="en-US"/>
              </w:rPr>
              <w:t xml:space="preserve"> tại bài muốn </w:t>
            </w:r>
            <w:proofErr w:type="spellStart"/>
            <w:r w:rsidR="002C0525">
              <w:rPr>
                <w:lang w:val="en-US"/>
              </w:rPr>
              <w:t>chỉnh</w:t>
            </w:r>
            <w:proofErr w:type="spellEnd"/>
            <w:r w:rsidR="002C0525">
              <w:rPr>
                <w:lang w:val="en-US"/>
              </w:rPr>
              <w:t xml:space="preserve"> sửa</w:t>
            </w:r>
          </w:p>
          <w:p w14:paraId="7224E580" w14:textId="0349C4B1" w:rsidR="00C97CDC" w:rsidRPr="00AE0FEE" w:rsidRDefault="00C97C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1 form </w:t>
            </w:r>
            <w:proofErr w:type="spellStart"/>
            <w:r w:rsidR="004011DC">
              <w:rPr>
                <w:lang w:val="en-US"/>
              </w:rPr>
              <w:t>chỉnh</w:t>
            </w:r>
            <w:proofErr w:type="spellEnd"/>
            <w:r w:rsidR="004011DC">
              <w:rPr>
                <w:lang w:val="en-US"/>
              </w:rPr>
              <w:t xml:space="preserve"> sửa </w:t>
            </w:r>
            <w:proofErr w:type="spellStart"/>
            <w:r w:rsidR="004011DC">
              <w:rPr>
                <w:lang w:val="en-US"/>
              </w:rPr>
              <w:t>cho</w:t>
            </w:r>
            <w:proofErr w:type="spellEnd"/>
            <w:r w:rsidR="004011DC">
              <w:rPr>
                <w:lang w:val="en-US"/>
              </w:rPr>
              <w:t xml:space="preserve"> admin</w:t>
            </w:r>
          </w:p>
          <w:p w14:paraId="0C856314" w14:textId="241BFE85" w:rsidR="00C97CDC" w:rsidRPr="00AE0FEE" w:rsidRDefault="004011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Admin thực hiện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bài</w:t>
            </w:r>
          </w:p>
          <w:p w14:paraId="2D52D364" w14:textId="43275557" w:rsidR="00C97CDC" w:rsidRPr="00AE0FEE" w:rsidRDefault="00C97C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  <w:r w:rsidR="004011DC">
              <w:rPr>
                <w:lang w:val="en-US"/>
              </w:rPr>
              <w:t xml:space="preserve"> </w:t>
            </w:r>
            <w:proofErr w:type="spellStart"/>
            <w:r w:rsidR="004011DC">
              <w:rPr>
                <w:lang w:val="en-US"/>
              </w:rPr>
              <w:t>xong</w:t>
            </w:r>
            <w:proofErr w:type="spellEnd"/>
            <w:r w:rsidRPr="00AE0FEE">
              <w:rPr>
                <w:lang w:val="en-US"/>
              </w:rPr>
              <w:t xml:space="preserve"> và bấm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lưu</w:t>
            </w:r>
          </w:p>
          <w:p w14:paraId="5D847812" w14:textId="77777777" w:rsidR="00C97CDC" w:rsidRPr="00AE0FEE" w:rsidRDefault="00C97C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</w:t>
            </w:r>
            <w:proofErr w:type="spellStart"/>
            <w:r w:rsidRPr="00AE0FEE">
              <w:rPr>
                <w:lang w:val="en-US"/>
              </w:rPr>
              <w:t>bảng</w:t>
            </w:r>
            <w:proofErr w:type="spellEnd"/>
            <w:r w:rsidRPr="00AE0FEE">
              <w:rPr>
                <w:lang w:val="en-US"/>
              </w:rPr>
              <w:t xml:space="preserve"> xác nhận lưu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3DFF3516" w14:textId="77777777" w:rsidR="00C97CDC" w:rsidRPr="00AE0FEE" w:rsidRDefault="00C97C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Admin chọn đồng ý</w:t>
            </w:r>
          </w:p>
          <w:p w14:paraId="02A47213" w14:textId="77777777" w:rsidR="00C97CDC" w:rsidRPr="00AE0FEE" w:rsidRDefault="00C97CDC" w:rsidP="00876526">
            <w:pPr>
              <w:pStyle w:val="oancuaDanhsach"/>
              <w:numPr>
                <w:ilvl w:val="0"/>
                <w:numId w:val="3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Hệ thống thực hiện lưu lại bài học</w:t>
            </w:r>
          </w:p>
        </w:tc>
      </w:tr>
      <w:tr w:rsidR="00C97CDC" w:rsidRPr="00AE0FEE" w14:paraId="27688BED" w14:textId="77777777" w:rsidTr="00C97CDC">
        <w:tc>
          <w:tcPr>
            <w:tcW w:w="4621" w:type="dxa"/>
          </w:tcPr>
          <w:p w14:paraId="480196B7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7FFFBB2D" w14:textId="5E172362" w:rsidR="00C97CDC" w:rsidRPr="00AE0FEE" w:rsidRDefault="004011DC" w:rsidP="00C97C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97CDC" w:rsidRPr="00AE0FEE">
              <w:rPr>
                <w:lang w:val="en-US"/>
              </w:rPr>
              <w:t>a. Admin không chọn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</w:t>
            </w:r>
            <w:r w:rsidR="00C97CDC" w:rsidRPr="00AE0FEE">
              <w:rPr>
                <w:lang w:val="en-US"/>
              </w:rPr>
              <w:t xml:space="preserve"> bài học nào</w:t>
            </w:r>
          </w:p>
          <w:p w14:paraId="10BC9F3E" w14:textId="201B11AC" w:rsidR="00C97CDC" w:rsidRPr="00AE0FEE" w:rsidRDefault="00C97CDC" w:rsidP="0087652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thông </w:t>
            </w:r>
            <w:r w:rsidR="004011DC">
              <w:rPr>
                <w:lang w:val="en-US"/>
              </w:rPr>
              <w:t xml:space="preserve">không thực hiện </w:t>
            </w:r>
            <w:proofErr w:type="spellStart"/>
            <w:r w:rsidR="004011DC">
              <w:rPr>
                <w:lang w:val="en-US"/>
              </w:rPr>
              <w:t>chỉnh</w:t>
            </w:r>
            <w:proofErr w:type="spellEnd"/>
            <w:r w:rsidR="004011DC">
              <w:rPr>
                <w:lang w:val="en-US"/>
              </w:rPr>
              <w:t xml:space="preserve"> sửa</w:t>
            </w:r>
          </w:p>
          <w:p w14:paraId="42B9F0A0" w14:textId="1A0486EA" w:rsidR="00C97CDC" w:rsidRPr="00AE0FEE" w:rsidRDefault="004011DC" w:rsidP="00C97C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97CDC" w:rsidRPr="00AE0FEE">
              <w:rPr>
                <w:lang w:val="en-US"/>
              </w:rPr>
              <w:t xml:space="preserve">a. Admin không chọn </w:t>
            </w:r>
            <w:proofErr w:type="spellStart"/>
            <w:r w:rsidR="00C97CDC" w:rsidRPr="00AE0FEE">
              <w:rPr>
                <w:lang w:val="en-US"/>
              </w:rPr>
              <w:t>nút</w:t>
            </w:r>
            <w:proofErr w:type="spellEnd"/>
            <w:r w:rsidR="00C97CDC" w:rsidRPr="00AE0FEE">
              <w:rPr>
                <w:lang w:val="en-US"/>
              </w:rPr>
              <w:t xml:space="preserve"> </w:t>
            </w:r>
            <w:r>
              <w:rPr>
                <w:lang w:val="en-US"/>
              </w:rPr>
              <w:t>Lưu bài</w:t>
            </w:r>
          </w:p>
          <w:p w14:paraId="72510A55" w14:textId="77777777" w:rsidR="00C97CDC" w:rsidRPr="00AE0FEE" w:rsidRDefault="00C97CDC" w:rsidP="0087652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không thực hiện lưu</w:t>
            </w:r>
          </w:p>
          <w:p w14:paraId="2A064169" w14:textId="64375E90" w:rsidR="00C97CDC" w:rsidRDefault="00C97CDC" w:rsidP="0087652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</w:t>
            </w:r>
            <w:r w:rsidR="004011DC">
              <w:rPr>
                <w:lang w:val="en-US"/>
              </w:rPr>
              <w:t xml:space="preserve">form </w:t>
            </w:r>
            <w:proofErr w:type="spellStart"/>
            <w:r w:rsidR="004011DC">
              <w:rPr>
                <w:lang w:val="en-US"/>
              </w:rPr>
              <w:t>chỉnh</w:t>
            </w:r>
            <w:proofErr w:type="spellEnd"/>
            <w:r w:rsidR="004011DC">
              <w:rPr>
                <w:lang w:val="en-US"/>
              </w:rPr>
              <w:t xml:space="preserve"> sửa bài</w:t>
            </w:r>
          </w:p>
          <w:p w14:paraId="3B33B02D" w14:textId="3AE868F3" w:rsidR="004011DC" w:rsidRDefault="004011DC" w:rsidP="004011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4b. Admin không nhập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thông tin yêu cầu</w:t>
            </w:r>
          </w:p>
          <w:p w14:paraId="010EF3D8" w14:textId="450396FA" w:rsidR="004011DC" w:rsidRDefault="004011DC" w:rsidP="004011DC">
            <w:pPr>
              <w:pStyle w:val="oancuaDanhsach"/>
              <w:numPr>
                <w:ilvl w:val="0"/>
                <w:numId w:val="5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thông báo lỗi yêu cầu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nhập lại</w:t>
            </w:r>
          </w:p>
          <w:p w14:paraId="35C3D7A7" w14:textId="21B7904E" w:rsidR="00596D5D" w:rsidRDefault="00596D5D" w:rsidP="004011DC">
            <w:pPr>
              <w:pStyle w:val="oancuaDanhsach"/>
              <w:numPr>
                <w:ilvl w:val="0"/>
                <w:numId w:val="5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hiện lại form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</w:t>
            </w:r>
          </w:p>
          <w:p w14:paraId="76F76BBD" w14:textId="78ED1C22" w:rsidR="004011DC" w:rsidRDefault="004011DC" w:rsidP="004011DC">
            <w:pPr>
              <w:pStyle w:val="oancuaDanhsach"/>
              <w:numPr>
                <w:ilvl w:val="0"/>
                <w:numId w:val="5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nhập lại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yêu cầu</w:t>
            </w:r>
          </w:p>
          <w:p w14:paraId="3B5D4A40" w14:textId="2060DABE" w:rsidR="004011DC" w:rsidRPr="004011DC" w:rsidRDefault="004011DC" w:rsidP="004011DC">
            <w:pPr>
              <w:pStyle w:val="oancuaDanhsach"/>
              <w:numPr>
                <w:ilvl w:val="0"/>
                <w:numId w:val="53"/>
              </w:numPr>
              <w:rPr>
                <w:lang w:val="en-US"/>
              </w:rPr>
            </w:pPr>
            <w:r>
              <w:rPr>
                <w:lang w:val="en-US"/>
              </w:rPr>
              <w:t>Admin xác nhận lưu lại</w:t>
            </w:r>
          </w:p>
          <w:p w14:paraId="4D082D97" w14:textId="33FF4CF0" w:rsidR="00C97CDC" w:rsidRPr="00AE0FEE" w:rsidRDefault="004011DC" w:rsidP="00C97C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97CDC" w:rsidRPr="00AE0FEE">
              <w:rPr>
                <w:lang w:val="en-US"/>
              </w:rPr>
              <w:t>a. Hệ thống thực hiện lưu bài học</w:t>
            </w:r>
          </w:p>
          <w:p w14:paraId="4DC9C888" w14:textId="77777777" w:rsidR="00C97CDC" w:rsidRPr="00AE0FEE" w:rsidRDefault="00C97CDC" w:rsidP="00876526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thông báo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lưu bài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</w:p>
          <w:p w14:paraId="511ED89B" w14:textId="77777777" w:rsidR="00C97CDC" w:rsidRPr="00AE0FEE" w:rsidRDefault="00C97CDC" w:rsidP="00876526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lại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</w:t>
            </w:r>
          </w:p>
        </w:tc>
      </w:tr>
      <w:tr w:rsidR="00C97CDC" w:rsidRPr="00AE0FEE" w14:paraId="0A22B7E3" w14:textId="77777777" w:rsidTr="00C97CDC">
        <w:tc>
          <w:tcPr>
            <w:tcW w:w="4621" w:type="dxa"/>
          </w:tcPr>
          <w:p w14:paraId="70CCBFD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9E9670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124661F1" w14:textId="77777777" w:rsidTr="00C97CDC">
        <w:tc>
          <w:tcPr>
            <w:tcW w:w="4621" w:type="dxa"/>
          </w:tcPr>
          <w:p w14:paraId="70F53D6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0B42871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4CF89624" w14:textId="77777777" w:rsidTr="00C97CDC">
        <w:tc>
          <w:tcPr>
            <w:tcW w:w="4621" w:type="dxa"/>
          </w:tcPr>
          <w:p w14:paraId="31281E7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6B2477E4" w14:textId="77777777" w:rsidR="00C97CDC" w:rsidRPr="00AE0FEE" w:rsidRDefault="00C97CDC" w:rsidP="00876526">
            <w:pPr>
              <w:pStyle w:val="oancuaDanhsac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Thành công: Hệ thống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bài học sau khi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</w:p>
          <w:p w14:paraId="7118516C" w14:textId="77777777" w:rsidR="00C97CDC" w:rsidRPr="00AE0FEE" w:rsidRDefault="00C97CDC" w:rsidP="00876526">
            <w:pPr>
              <w:pStyle w:val="oancuaDanhsac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Thất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Hệ thống không hiện bài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</w:p>
        </w:tc>
      </w:tr>
      <w:tr w:rsidR="00C97CDC" w:rsidRPr="00AE0FEE" w14:paraId="1ACBE2CC" w14:textId="77777777" w:rsidTr="00C97CDC">
        <w:tc>
          <w:tcPr>
            <w:tcW w:w="4621" w:type="dxa"/>
          </w:tcPr>
          <w:p w14:paraId="77A4D14B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08FE31DF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</w:tbl>
    <w:p w14:paraId="532502C4" w14:textId="6B5EFE88" w:rsidR="00C97CDC" w:rsidRPr="00AE7B44" w:rsidRDefault="00C97CDC" w:rsidP="00C97CDC">
      <w:pPr>
        <w:rPr>
          <w:lang w:val="en-US"/>
        </w:rPr>
      </w:pPr>
    </w:p>
    <w:p w14:paraId="4DE7FA4F" w14:textId="328D58E3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DA4974">
        <w:rPr>
          <w:i/>
          <w:color w:val="0000FF"/>
          <w:lang w:val="en-US"/>
        </w:rPr>
        <w:t>4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r>
        <w:rPr>
          <w:i/>
          <w:color w:val="0000FF"/>
          <w:lang w:val="en-US"/>
        </w:rPr>
        <w:t>Thêm bài học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0F9ED92F" w14:textId="77777777" w:rsidTr="0054090E">
        <w:tc>
          <w:tcPr>
            <w:tcW w:w="4621" w:type="dxa"/>
            <w:shd w:val="clear" w:color="auto" w:fill="92D050"/>
          </w:tcPr>
          <w:p w14:paraId="330BD3F5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7CF1D2B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68076E2B" w14:textId="77777777" w:rsidTr="00C97CDC">
        <w:tc>
          <w:tcPr>
            <w:tcW w:w="4621" w:type="dxa"/>
          </w:tcPr>
          <w:p w14:paraId="7069F05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2B36953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 rồi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Thêm bài học</w:t>
            </w:r>
          </w:p>
        </w:tc>
      </w:tr>
      <w:tr w:rsidR="00C97CDC" w:rsidRPr="00AE0FEE" w14:paraId="7AEE54F0" w14:textId="77777777" w:rsidTr="00C97CDC">
        <w:tc>
          <w:tcPr>
            <w:tcW w:w="4621" w:type="dxa"/>
          </w:tcPr>
          <w:p w14:paraId="001A45E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0AF7B5EA" w14:textId="5DABB8F4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bấm vào </w:t>
            </w:r>
            <w:proofErr w:type="spellStart"/>
            <w:r w:rsidR="00840E27">
              <w:rPr>
                <w:lang w:val="en-US"/>
              </w:rPr>
              <w:t>chức</w:t>
            </w:r>
            <w:proofErr w:type="spellEnd"/>
            <w:r w:rsidR="00840E27">
              <w:rPr>
                <w:lang w:val="en-US"/>
              </w:rPr>
              <w:t xml:space="preserve"> năng</w:t>
            </w:r>
            <w:r w:rsidRPr="00AE0FEE">
              <w:rPr>
                <w:lang w:val="en-US"/>
              </w:rPr>
              <w:t xml:space="preserve"> Thêm bài học</w:t>
            </w:r>
          </w:p>
          <w:p w14:paraId="5C0A7812" w14:textId="2D3C3AEA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1 form </w:t>
            </w:r>
            <w:r w:rsidR="00840E27">
              <w:rPr>
                <w:lang w:val="en-US"/>
              </w:rPr>
              <w:t>Thêm bài</w:t>
            </w:r>
          </w:p>
          <w:p w14:paraId="18AD3D3F" w14:textId="376FCCEA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r w:rsidR="00840E27">
              <w:rPr>
                <w:lang w:val="en-US"/>
              </w:rPr>
              <w:t xml:space="preserve">nhập </w:t>
            </w:r>
            <w:proofErr w:type="spellStart"/>
            <w:r w:rsidR="00840E27">
              <w:rPr>
                <w:lang w:val="en-US"/>
              </w:rPr>
              <w:t>theo</w:t>
            </w:r>
            <w:proofErr w:type="spellEnd"/>
            <w:r w:rsidR="00840E27">
              <w:rPr>
                <w:lang w:val="en-US"/>
              </w:rPr>
              <w:t xml:space="preserve"> form yêu cầu</w:t>
            </w:r>
          </w:p>
          <w:p w14:paraId="0A789E67" w14:textId="77777777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bấm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lưu bài học</w:t>
            </w:r>
          </w:p>
          <w:p w14:paraId="50618AB1" w14:textId="77777777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</w:t>
            </w:r>
            <w:proofErr w:type="spellStart"/>
            <w:r w:rsidRPr="00AE0FEE">
              <w:rPr>
                <w:lang w:val="en-US"/>
              </w:rPr>
              <w:t>bảng</w:t>
            </w:r>
            <w:proofErr w:type="spellEnd"/>
            <w:r w:rsidRPr="00AE0FEE">
              <w:rPr>
                <w:lang w:val="en-US"/>
              </w:rPr>
              <w:t xml:space="preserve"> xác nhận lưu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491287C2" w14:textId="77777777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Admin chọn đồng ý</w:t>
            </w:r>
          </w:p>
          <w:p w14:paraId="66EF070C" w14:textId="77777777" w:rsidR="00C97CDC" w:rsidRPr="00AE0FEE" w:rsidRDefault="00C97CDC" w:rsidP="00876526">
            <w:pPr>
              <w:pStyle w:val="oancuaDanhsach"/>
              <w:numPr>
                <w:ilvl w:val="0"/>
                <w:numId w:val="32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Hệ thống thực hiện lưu và thêm bài học</w:t>
            </w:r>
          </w:p>
        </w:tc>
      </w:tr>
      <w:tr w:rsidR="00C97CDC" w:rsidRPr="00AE0FEE" w14:paraId="0BF2F31A" w14:textId="77777777" w:rsidTr="00C97CDC">
        <w:tc>
          <w:tcPr>
            <w:tcW w:w="4621" w:type="dxa"/>
          </w:tcPr>
          <w:p w14:paraId="243D6583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626C22D6" w14:textId="14C27A82" w:rsidR="00C97CDC" w:rsidRPr="00AE0FEE" w:rsidRDefault="00840E27" w:rsidP="00C97C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97CDC" w:rsidRPr="00AE0FEE">
              <w:rPr>
                <w:lang w:val="en-US"/>
              </w:rPr>
              <w:t xml:space="preserve">a. Admin không chọn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 thêm bài</w:t>
            </w:r>
          </w:p>
          <w:p w14:paraId="6581EFCB" w14:textId="68C1DFDD" w:rsidR="00C97CDC" w:rsidRPr="00AE0FEE" w:rsidRDefault="00840E27" w:rsidP="00876526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Hệ thống không thực hiện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năng</w:t>
            </w:r>
          </w:p>
          <w:p w14:paraId="44D92745" w14:textId="2713A12A" w:rsidR="00C97CDC" w:rsidRPr="00AE0FEE" w:rsidRDefault="00840E27" w:rsidP="00C97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  <w:r w:rsidR="00C97CDC" w:rsidRPr="00AE0FEE">
              <w:rPr>
                <w:lang w:val="en-US"/>
              </w:rPr>
              <w:t>a. Admin thêm bài học không đúng định dạng yêu cầu</w:t>
            </w:r>
          </w:p>
          <w:p w14:paraId="59C46AD1" w14:textId="77777777" w:rsidR="00C97CDC" w:rsidRPr="00AE0FEE" w:rsidRDefault="00C97CDC" w:rsidP="00876526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báo lỗi, yêu cầu admin phải nhập lại</w:t>
            </w:r>
          </w:p>
          <w:p w14:paraId="5F42AB37" w14:textId="77777777" w:rsidR="00C97CDC" w:rsidRPr="00AE0FEE" w:rsidRDefault="00C97CDC" w:rsidP="00876526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nhập lại bài học </w:t>
            </w:r>
            <w:proofErr w:type="spellStart"/>
            <w:r w:rsidRPr="00AE0FEE">
              <w:rPr>
                <w:lang w:val="en-US"/>
              </w:rPr>
              <w:t>theo</w:t>
            </w:r>
            <w:proofErr w:type="spellEnd"/>
            <w:r w:rsidRPr="00AE0FEE">
              <w:rPr>
                <w:lang w:val="en-US"/>
              </w:rPr>
              <w:t xml:space="preserve"> đúng định dạng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yêu cầu và gửi lại yêu cầu lên hệ thống</w:t>
            </w:r>
          </w:p>
          <w:p w14:paraId="1BAF4E46" w14:textId="0F17E0D1" w:rsidR="00C97CDC" w:rsidRPr="00AE0FEE" w:rsidRDefault="00840E27" w:rsidP="00C97C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97CDC" w:rsidRPr="00AE0FEE">
              <w:rPr>
                <w:lang w:val="en-US"/>
              </w:rPr>
              <w:t xml:space="preserve">a. Admin không chọn </w:t>
            </w:r>
            <w:proofErr w:type="spellStart"/>
            <w:r w:rsidR="00C97CDC" w:rsidRPr="00AE0FEE">
              <w:rPr>
                <w:lang w:val="en-US"/>
              </w:rPr>
              <w:t>nút</w:t>
            </w:r>
            <w:proofErr w:type="spellEnd"/>
            <w:r w:rsidR="00C97CDC" w:rsidRPr="00AE0FEE">
              <w:rPr>
                <w:lang w:val="en-US"/>
              </w:rPr>
              <w:t xml:space="preserve"> đồng ý</w:t>
            </w:r>
          </w:p>
          <w:p w14:paraId="2F5A9F7C" w14:textId="77777777" w:rsidR="00C97CDC" w:rsidRPr="00AE0FEE" w:rsidRDefault="00C97CDC" w:rsidP="00876526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không thực hiện thêm bài học</w:t>
            </w:r>
          </w:p>
          <w:p w14:paraId="42A51989" w14:textId="77777777" w:rsidR="00C97CDC" w:rsidRPr="00AE0FEE" w:rsidRDefault="00C97CDC" w:rsidP="00876526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hiện lại form thêm bài học</w:t>
            </w:r>
          </w:p>
          <w:p w14:paraId="52D16D2B" w14:textId="1C55F956" w:rsidR="00C97CDC" w:rsidRPr="00AE0FEE" w:rsidRDefault="00840E27" w:rsidP="00C97C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97CDC" w:rsidRPr="00AE0FEE">
              <w:rPr>
                <w:lang w:val="en-US"/>
              </w:rPr>
              <w:t>a. Hệ thống thực hiện lưu bài học</w:t>
            </w:r>
          </w:p>
          <w:p w14:paraId="4755E0A3" w14:textId="77777777" w:rsidR="00C97CDC" w:rsidRPr="00AE0FEE" w:rsidRDefault="00C97CDC" w:rsidP="00876526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thông báo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lưu bài </w:t>
            </w:r>
          </w:p>
          <w:p w14:paraId="4497BB22" w14:textId="77777777" w:rsidR="00C97CDC" w:rsidRPr="00AE0FEE" w:rsidRDefault="00C97CDC" w:rsidP="00876526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lại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thêm mới</w:t>
            </w:r>
          </w:p>
        </w:tc>
      </w:tr>
      <w:tr w:rsidR="00C97CDC" w:rsidRPr="00AE0FEE" w14:paraId="4D7BCA05" w14:textId="77777777" w:rsidTr="00C97CDC">
        <w:tc>
          <w:tcPr>
            <w:tcW w:w="4621" w:type="dxa"/>
          </w:tcPr>
          <w:p w14:paraId="0264E791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414653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5EC83761" w14:textId="77777777" w:rsidTr="00C97CDC">
        <w:tc>
          <w:tcPr>
            <w:tcW w:w="4621" w:type="dxa"/>
          </w:tcPr>
          <w:p w14:paraId="210206E6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65CF5A4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3DEDB2D2" w14:textId="77777777" w:rsidTr="00C97CDC">
        <w:tc>
          <w:tcPr>
            <w:tcW w:w="4621" w:type="dxa"/>
          </w:tcPr>
          <w:p w14:paraId="4201644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4A718C34" w14:textId="77777777" w:rsidR="00C97CDC" w:rsidRPr="00AE0FEE" w:rsidRDefault="00C97CDC" w:rsidP="00876526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Thành công: Hệ thống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bài học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thêm</w:t>
            </w:r>
          </w:p>
          <w:p w14:paraId="011C8382" w14:textId="77777777" w:rsidR="00C97CDC" w:rsidRPr="00AE0FEE" w:rsidRDefault="00C97CDC" w:rsidP="00876526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Thất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Hệ thống không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bài mới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thêm</w:t>
            </w:r>
          </w:p>
        </w:tc>
      </w:tr>
      <w:tr w:rsidR="00C97CDC" w:rsidRPr="00AE0FEE" w14:paraId="743B913B" w14:textId="77777777" w:rsidTr="00C97CDC">
        <w:tc>
          <w:tcPr>
            <w:tcW w:w="4621" w:type="dxa"/>
          </w:tcPr>
          <w:p w14:paraId="62F1FCA7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78767A37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</w:tbl>
    <w:p w14:paraId="577A921F" w14:textId="77777777" w:rsidR="00C97CDC" w:rsidRPr="00AE7B44" w:rsidRDefault="00C97CDC" w:rsidP="00C97CDC">
      <w:pPr>
        <w:rPr>
          <w:lang w:val="en-US"/>
        </w:rPr>
      </w:pPr>
    </w:p>
    <w:p w14:paraId="14449EE8" w14:textId="194ADDBE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DA4974">
        <w:rPr>
          <w:i/>
          <w:color w:val="0000FF"/>
          <w:lang w:val="en-US"/>
        </w:rPr>
        <w:t>5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bài học.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2F4D4EAE" w14:textId="77777777" w:rsidTr="0054090E">
        <w:tc>
          <w:tcPr>
            <w:tcW w:w="4621" w:type="dxa"/>
            <w:shd w:val="clear" w:color="auto" w:fill="92D050"/>
          </w:tcPr>
          <w:p w14:paraId="5BFE9C64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51C28AA2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1D909FC7" w14:textId="77777777" w:rsidTr="00C97CDC">
        <w:tc>
          <w:tcPr>
            <w:tcW w:w="4621" w:type="dxa"/>
          </w:tcPr>
          <w:p w14:paraId="4B1874D2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04467203" w14:textId="68E6C298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học để xem</w:t>
            </w:r>
            <w:r w:rsidR="0096114A">
              <w:rPr>
                <w:lang w:val="en-US"/>
              </w:rPr>
              <w:t xml:space="preserve"> </w:t>
            </w:r>
            <w:proofErr w:type="spellStart"/>
            <w:r w:rsidR="0096114A">
              <w:rPr>
                <w:lang w:val="en-US"/>
              </w:rPr>
              <w:t>danh</w:t>
            </w:r>
            <w:proofErr w:type="spellEnd"/>
            <w:r w:rsidR="0096114A">
              <w:rPr>
                <w:lang w:val="en-US"/>
              </w:rPr>
              <w:t xml:space="preserve"> </w:t>
            </w:r>
            <w:proofErr w:type="spellStart"/>
            <w:r w:rsidR="0096114A">
              <w:rPr>
                <w:lang w:val="en-US"/>
              </w:rPr>
              <w:t>sách</w:t>
            </w:r>
            <w:proofErr w:type="spellEnd"/>
            <w:r w:rsidR="0096114A">
              <w:rPr>
                <w:lang w:val="en-US"/>
              </w:rPr>
              <w:t xml:space="preserve"> các bài học của mục học và thực hiện</w:t>
            </w:r>
            <w:r w:rsidRPr="00AE0FEE">
              <w:rPr>
                <w:lang w:val="en-US"/>
              </w:rPr>
              <w:t xml:space="preserve"> các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như Thêm, Xóa,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="0096114A">
              <w:rPr>
                <w:lang w:val="en-US"/>
              </w:rPr>
              <w:t xml:space="preserve"> sửa, Xem</w:t>
            </w:r>
            <w:r w:rsidRPr="00AE0FEE">
              <w:rPr>
                <w:lang w:val="en-US"/>
              </w:rPr>
              <w:t xml:space="preserve"> bài học</w:t>
            </w:r>
          </w:p>
        </w:tc>
      </w:tr>
      <w:tr w:rsidR="00C97CDC" w:rsidRPr="00AE0FEE" w14:paraId="6BF7EF97" w14:textId="77777777" w:rsidTr="00C97CDC">
        <w:tc>
          <w:tcPr>
            <w:tcW w:w="4621" w:type="dxa"/>
          </w:tcPr>
          <w:p w14:paraId="504E621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6A161386" w14:textId="64CF62FC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r w:rsidR="0096114A">
              <w:rPr>
                <w:lang w:val="en-US"/>
              </w:rPr>
              <w:t>chọn</w:t>
            </w:r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học</w:t>
            </w:r>
            <w:r w:rsidR="0096114A">
              <w:rPr>
                <w:lang w:val="en-US"/>
              </w:rPr>
              <w:t xml:space="preserve"> trong </w:t>
            </w:r>
            <w:proofErr w:type="spellStart"/>
            <w:r w:rsidR="0096114A">
              <w:rPr>
                <w:lang w:val="en-US"/>
              </w:rPr>
              <w:t>thanh</w:t>
            </w:r>
            <w:proofErr w:type="spellEnd"/>
            <w:r w:rsidR="0096114A">
              <w:rPr>
                <w:lang w:val="en-US"/>
              </w:rPr>
              <w:t xml:space="preserve"> menu</w:t>
            </w:r>
          </w:p>
        </w:tc>
      </w:tr>
      <w:tr w:rsidR="00C97CDC" w:rsidRPr="00AE0FEE" w14:paraId="45361580" w14:textId="77777777" w:rsidTr="00C97CDC">
        <w:tc>
          <w:tcPr>
            <w:tcW w:w="4621" w:type="dxa"/>
          </w:tcPr>
          <w:p w14:paraId="21AF73F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63015566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5C12D6B9" w14:textId="77777777" w:rsidTr="00C97CDC">
        <w:tc>
          <w:tcPr>
            <w:tcW w:w="4621" w:type="dxa"/>
          </w:tcPr>
          <w:p w14:paraId="46E3BB7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299BE0FB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4F48DDE8" w14:textId="77777777" w:rsidTr="00C97CDC">
        <w:tc>
          <w:tcPr>
            <w:tcW w:w="4621" w:type="dxa"/>
          </w:tcPr>
          <w:p w14:paraId="59C4535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5BBF270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0A29E738" w14:textId="77777777" w:rsidTr="00C97CDC">
        <w:tc>
          <w:tcPr>
            <w:tcW w:w="4621" w:type="dxa"/>
          </w:tcPr>
          <w:p w14:paraId="3975E71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7B3061EE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000F8B52" w14:textId="77777777" w:rsidTr="00C97CDC">
        <w:tc>
          <w:tcPr>
            <w:tcW w:w="4621" w:type="dxa"/>
          </w:tcPr>
          <w:p w14:paraId="0497F749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4622" w:type="dxa"/>
          </w:tcPr>
          <w:p w14:paraId="54F657E0" w14:textId="77777777" w:rsidR="00C97CDC" w:rsidRPr="00AE0FEE" w:rsidRDefault="00C97CDC" w:rsidP="00876526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 w:rsidRPr="00AE0FEE">
              <w:rPr>
                <w:lang w:val="en-US"/>
              </w:rPr>
              <w:t>Thêm bài học</w:t>
            </w:r>
          </w:p>
          <w:p w14:paraId="09961A99" w14:textId="77777777" w:rsidR="00C97CDC" w:rsidRPr="00AE0FEE" w:rsidRDefault="00C97CDC" w:rsidP="00876526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bài học</w:t>
            </w:r>
          </w:p>
          <w:p w14:paraId="5259B86D" w14:textId="77777777" w:rsidR="00C97CDC" w:rsidRDefault="00C97CDC" w:rsidP="00876526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 w:rsidRPr="00AE0FEE">
              <w:rPr>
                <w:lang w:val="en-US"/>
              </w:rPr>
              <w:t>Xóa bài học</w:t>
            </w:r>
          </w:p>
          <w:p w14:paraId="5E871A79" w14:textId="4323AE88" w:rsidR="007A4605" w:rsidRPr="00AE0FEE" w:rsidRDefault="007A4605" w:rsidP="00876526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Xem bài học</w:t>
            </w:r>
          </w:p>
        </w:tc>
      </w:tr>
    </w:tbl>
    <w:p w14:paraId="2790F67C" w14:textId="77777777" w:rsidR="00C97CDC" w:rsidRPr="00AE7B44" w:rsidRDefault="00C97CDC" w:rsidP="00C97CDC">
      <w:pPr>
        <w:rPr>
          <w:lang w:val="en-US"/>
        </w:rPr>
      </w:pPr>
    </w:p>
    <w:p w14:paraId="7F4CC278" w14:textId="1C6D6011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DA4974">
        <w:rPr>
          <w:i/>
          <w:color w:val="0000FF"/>
          <w:lang w:val="en-US"/>
        </w:rPr>
        <w:t>6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lí</w:t>
      </w:r>
      <w:proofErr w:type="spellEnd"/>
      <w:r>
        <w:rPr>
          <w:i/>
          <w:color w:val="0000FF"/>
          <w:lang w:val="en-US"/>
        </w:rPr>
        <w:t xml:space="preserve"> bài kiểm tra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725EF17F" w14:textId="77777777" w:rsidTr="0054090E">
        <w:tc>
          <w:tcPr>
            <w:tcW w:w="4621" w:type="dxa"/>
            <w:shd w:val="clear" w:color="auto" w:fill="92D050"/>
          </w:tcPr>
          <w:p w14:paraId="43D03D48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26CBC55B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164EBCB0" w14:textId="77777777" w:rsidTr="00C97CDC">
        <w:tc>
          <w:tcPr>
            <w:tcW w:w="4621" w:type="dxa"/>
          </w:tcPr>
          <w:p w14:paraId="34BB9D4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1C8E3332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kiểm tra để xem các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như Thêm, Xóa,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bài kiểm tra</w:t>
            </w:r>
          </w:p>
        </w:tc>
      </w:tr>
      <w:tr w:rsidR="00C97CDC" w:rsidRPr="00AE0FEE" w14:paraId="573BE1C0" w14:textId="77777777" w:rsidTr="00C97CDC">
        <w:tc>
          <w:tcPr>
            <w:tcW w:w="4621" w:type="dxa"/>
          </w:tcPr>
          <w:p w14:paraId="65A9764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312AEFBD" w14:textId="3CEE85EA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r w:rsidR="00BB75F4">
              <w:rPr>
                <w:lang w:val="en-US"/>
              </w:rPr>
              <w:t xml:space="preserve">chọn </w:t>
            </w:r>
            <w:proofErr w:type="spellStart"/>
            <w:r w:rsidR="00BB75F4">
              <w:rPr>
                <w:lang w:val="en-US"/>
              </w:rPr>
              <w:t>chức</w:t>
            </w:r>
            <w:proofErr w:type="spellEnd"/>
            <w:r w:rsidR="00BB75F4">
              <w:rPr>
                <w:lang w:val="en-US"/>
              </w:rPr>
              <w:t xml:space="preserve"> năng</w:t>
            </w:r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Quản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kiểm tra</w:t>
            </w:r>
            <w:r w:rsidR="00BB75F4">
              <w:rPr>
                <w:lang w:val="en-US"/>
              </w:rPr>
              <w:t xml:space="preserve"> ở mục menu</w:t>
            </w:r>
          </w:p>
        </w:tc>
      </w:tr>
      <w:tr w:rsidR="00C97CDC" w:rsidRPr="00AE0FEE" w14:paraId="631CD89A" w14:textId="77777777" w:rsidTr="00C97CDC">
        <w:tc>
          <w:tcPr>
            <w:tcW w:w="4621" w:type="dxa"/>
          </w:tcPr>
          <w:p w14:paraId="2F50768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3CDF71C8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4E98FE6D" w14:textId="77777777" w:rsidTr="00C97CDC">
        <w:tc>
          <w:tcPr>
            <w:tcW w:w="4621" w:type="dxa"/>
          </w:tcPr>
          <w:p w14:paraId="64AE68B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11F3BCA7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64C1FD70" w14:textId="77777777" w:rsidTr="00C97CDC">
        <w:tc>
          <w:tcPr>
            <w:tcW w:w="4621" w:type="dxa"/>
          </w:tcPr>
          <w:p w14:paraId="5E65786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75CA162F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43E8CBD7" w14:textId="77777777" w:rsidTr="00C97CDC">
        <w:tc>
          <w:tcPr>
            <w:tcW w:w="4621" w:type="dxa"/>
          </w:tcPr>
          <w:p w14:paraId="01248EF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728DC5C3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1BB1C124" w14:textId="77777777" w:rsidTr="00C97CDC">
        <w:tc>
          <w:tcPr>
            <w:tcW w:w="4621" w:type="dxa"/>
          </w:tcPr>
          <w:p w14:paraId="54E0E22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5251C7D7" w14:textId="77777777" w:rsidR="00C97CDC" w:rsidRPr="00AE0FEE" w:rsidRDefault="00C97CDC" w:rsidP="00876526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 w:rsidRPr="00AE0FEE">
              <w:rPr>
                <w:lang w:val="en-US"/>
              </w:rPr>
              <w:t>Thêm bài kiểm tra</w:t>
            </w:r>
          </w:p>
          <w:p w14:paraId="266C67BC" w14:textId="77777777" w:rsidR="00C97CDC" w:rsidRPr="00AE0FEE" w:rsidRDefault="00C97CDC" w:rsidP="00876526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bài kiểm tra</w:t>
            </w:r>
          </w:p>
          <w:p w14:paraId="43EDF850" w14:textId="77777777" w:rsidR="00C97CDC" w:rsidRDefault="00C97CDC" w:rsidP="00876526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 w:rsidRPr="00AE0FEE">
              <w:rPr>
                <w:lang w:val="en-US"/>
              </w:rPr>
              <w:t>Xóa bài kiểm tra</w:t>
            </w:r>
          </w:p>
          <w:p w14:paraId="27D46EF7" w14:textId="1AB054D5" w:rsidR="00BB75F4" w:rsidRPr="00AE0FEE" w:rsidRDefault="00BB75F4" w:rsidP="00876526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Xem</w:t>
            </w:r>
            <w:r w:rsidR="00193F13">
              <w:rPr>
                <w:lang w:val="en-US"/>
              </w:rPr>
              <w:t xml:space="preserve"> bài</w:t>
            </w:r>
          </w:p>
        </w:tc>
      </w:tr>
    </w:tbl>
    <w:p w14:paraId="3ECD641D" w14:textId="77777777" w:rsidR="00C97CDC" w:rsidRPr="00AE7B44" w:rsidRDefault="00C97CDC" w:rsidP="00C97CDC">
      <w:pPr>
        <w:rPr>
          <w:lang w:val="en-US"/>
        </w:rPr>
      </w:pPr>
    </w:p>
    <w:p w14:paraId="68868360" w14:textId="6798BB02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</w:t>
      </w:r>
      <w:r w:rsidR="00DA4974">
        <w:rPr>
          <w:i/>
          <w:color w:val="0000FF"/>
          <w:lang w:val="en-US"/>
        </w:rPr>
        <w:t>7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r>
        <w:rPr>
          <w:i/>
          <w:color w:val="0000FF"/>
          <w:lang w:val="en-US"/>
        </w:rPr>
        <w:t xml:space="preserve">Phản hồi bình </w:t>
      </w:r>
      <w:proofErr w:type="spellStart"/>
      <w:r w:rsidR="00C22AF8">
        <w:rPr>
          <w:i/>
          <w:color w:val="0000FF"/>
          <w:lang w:val="en-US"/>
        </w:rPr>
        <w:t>luận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2F7E541E" w14:textId="77777777" w:rsidTr="0054090E">
        <w:tc>
          <w:tcPr>
            <w:tcW w:w="4621" w:type="dxa"/>
            <w:shd w:val="clear" w:color="auto" w:fill="92D050"/>
          </w:tcPr>
          <w:p w14:paraId="3F63933E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6A147FF9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D50D27" w14:paraId="07B38056" w14:textId="77777777" w:rsidTr="00C97CDC">
        <w:tc>
          <w:tcPr>
            <w:tcW w:w="4621" w:type="dxa"/>
          </w:tcPr>
          <w:p w14:paraId="485D5919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402FE00F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chọn trả lời bình </w:t>
            </w:r>
            <w:proofErr w:type="spellStart"/>
            <w:r w:rsidRPr="00D50D27">
              <w:rPr>
                <w:lang w:val="en-US"/>
              </w:rPr>
              <w:t>luận</w:t>
            </w:r>
            <w:proofErr w:type="spellEnd"/>
            <w:r w:rsidRPr="00D50D27">
              <w:rPr>
                <w:lang w:val="en-US"/>
              </w:rPr>
              <w:t xml:space="preserve"> của thành viên bên dưới các bài học</w:t>
            </w:r>
          </w:p>
        </w:tc>
      </w:tr>
      <w:tr w:rsidR="00C97CDC" w:rsidRPr="00D50D27" w14:paraId="4716DD1C" w14:textId="77777777" w:rsidTr="00C97CDC">
        <w:tc>
          <w:tcPr>
            <w:tcW w:w="4621" w:type="dxa"/>
          </w:tcPr>
          <w:p w14:paraId="0C4F116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Dòng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505B4BB2" w14:textId="77777777" w:rsidR="00C97CDC" w:rsidRPr="00D50D27" w:rsidRDefault="00C97CDC" w:rsidP="00876526">
            <w:pPr>
              <w:pStyle w:val="oancuaDanhsac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xem các comment dưới </w:t>
            </w:r>
            <w:proofErr w:type="spellStart"/>
            <w:r w:rsidRPr="00D50D27">
              <w:rPr>
                <w:lang w:val="en-US"/>
              </w:rPr>
              <w:t>mỗi</w:t>
            </w:r>
            <w:proofErr w:type="spellEnd"/>
            <w:r w:rsidRPr="00D50D27">
              <w:rPr>
                <w:lang w:val="en-US"/>
              </w:rPr>
              <w:t xml:space="preserve"> bài học</w:t>
            </w:r>
          </w:p>
          <w:p w14:paraId="5973DD1B" w14:textId="77777777" w:rsidR="00C97CDC" w:rsidRPr="00D50D27" w:rsidRDefault="00C97CDC" w:rsidP="00876526">
            <w:pPr>
              <w:pStyle w:val="oancuaDanhsac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bấm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“trả lời” bên dưới comment</w:t>
            </w:r>
          </w:p>
          <w:p w14:paraId="4CF62ECC" w14:textId="77777777" w:rsidR="00C97CDC" w:rsidRPr="00D50D27" w:rsidRDefault="00C97CDC" w:rsidP="00876526">
            <w:pPr>
              <w:pStyle w:val="oancuaDanhsac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>Admin nhập câu trả lời vào textbox</w:t>
            </w:r>
          </w:p>
          <w:p w14:paraId="1B6E27B8" w14:textId="77777777" w:rsidR="00C97CDC" w:rsidRPr="00D50D27" w:rsidRDefault="00C97CDC" w:rsidP="00876526">
            <w:pPr>
              <w:pStyle w:val="oancuaDanhsac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bấm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“gửi” </w:t>
            </w:r>
          </w:p>
          <w:p w14:paraId="6BF68EFD" w14:textId="77777777" w:rsidR="00C97CDC" w:rsidRPr="00D50D27" w:rsidRDefault="00C97CDC" w:rsidP="00876526">
            <w:pPr>
              <w:pStyle w:val="oancuaDanhsac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>Hệ thống lưu lại câu trả lời của admin</w:t>
            </w:r>
          </w:p>
          <w:p w14:paraId="6CD8753F" w14:textId="77777777" w:rsidR="00C97CDC" w:rsidRPr="00D50D27" w:rsidRDefault="00C97CDC" w:rsidP="00876526">
            <w:pPr>
              <w:pStyle w:val="oancuaDanhsach"/>
              <w:numPr>
                <w:ilvl w:val="0"/>
                <w:numId w:val="49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câu trả lời của admin lên </w:t>
            </w:r>
            <w:proofErr w:type="spellStart"/>
            <w:r w:rsidRPr="00D50D27">
              <w:rPr>
                <w:lang w:val="en-US"/>
              </w:rPr>
              <w:t>trang</w:t>
            </w:r>
            <w:proofErr w:type="spellEnd"/>
            <w:r w:rsidRPr="00D50D27">
              <w:rPr>
                <w:lang w:val="en-US"/>
              </w:rPr>
              <w:t xml:space="preserve"> web</w:t>
            </w:r>
          </w:p>
        </w:tc>
      </w:tr>
      <w:tr w:rsidR="00C97CDC" w:rsidRPr="00D50D27" w14:paraId="40CCA1DD" w14:textId="77777777" w:rsidTr="00C97CDC">
        <w:tc>
          <w:tcPr>
            <w:tcW w:w="4621" w:type="dxa"/>
          </w:tcPr>
          <w:p w14:paraId="532D5250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Dòng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0CBBAA6C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4a. Admin để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  <w:r w:rsidRPr="00D50D27">
              <w:rPr>
                <w:lang w:val="en-US"/>
              </w:rPr>
              <w:t xml:space="preserve"> textbox</w:t>
            </w:r>
          </w:p>
          <w:p w14:paraId="16859F2B" w14:textId="77777777" w:rsidR="00C97CDC" w:rsidRPr="00D50D27" w:rsidRDefault="00C97CDC" w:rsidP="00876526">
            <w:pPr>
              <w:pStyle w:val="oancuaDanhsach"/>
              <w:numPr>
                <w:ilvl w:val="0"/>
                <w:numId w:val="50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báo lỗi, yêu cầu admin không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để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</w:p>
          <w:p w14:paraId="1F37F55D" w14:textId="461A2D24" w:rsidR="00C97CDC" w:rsidRPr="00D50D27" w:rsidRDefault="00C97CDC" w:rsidP="00876526">
            <w:pPr>
              <w:pStyle w:val="oancuaDanhsach"/>
              <w:numPr>
                <w:ilvl w:val="0"/>
                <w:numId w:val="50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nhập </w:t>
            </w:r>
            <w:r w:rsidR="002468C1">
              <w:rPr>
                <w:lang w:val="en-US"/>
              </w:rPr>
              <w:t xml:space="preserve">lại </w:t>
            </w:r>
            <w:r w:rsidRPr="00D50D27">
              <w:rPr>
                <w:lang w:val="en-US"/>
              </w:rPr>
              <w:t>và gửi lại yêu cầu lên hệ thống</w:t>
            </w:r>
          </w:p>
        </w:tc>
      </w:tr>
      <w:tr w:rsidR="00C97CDC" w:rsidRPr="00D50D27" w14:paraId="182FC26C" w14:textId="77777777" w:rsidTr="00C97CDC">
        <w:tc>
          <w:tcPr>
            <w:tcW w:w="4621" w:type="dxa"/>
          </w:tcPr>
          <w:p w14:paraId="056A742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lastRenderedPageBreak/>
              <w:t xml:space="preserve">Yêu cầu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5FF6BFFA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Không có</w:t>
            </w:r>
          </w:p>
        </w:tc>
      </w:tr>
      <w:tr w:rsidR="00C97CDC" w:rsidRPr="00D50D27" w14:paraId="1D7C7E00" w14:textId="77777777" w:rsidTr="00C97CDC">
        <w:tc>
          <w:tcPr>
            <w:tcW w:w="4621" w:type="dxa"/>
          </w:tcPr>
          <w:p w14:paraId="7B427296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3F32DE0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Trước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97CDC" w:rsidRPr="00D50D27" w14:paraId="441CD1DC" w14:textId="77777777" w:rsidTr="00C97CDC">
        <w:tc>
          <w:tcPr>
            <w:tcW w:w="4621" w:type="dxa"/>
          </w:tcPr>
          <w:p w14:paraId="4BFA761B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6291B4CF" w14:textId="77777777" w:rsidR="00C97CDC" w:rsidRPr="00D50D27" w:rsidRDefault="00C97CDC" w:rsidP="00876526">
            <w:pPr>
              <w:pStyle w:val="oancuaDanhsach"/>
              <w:numPr>
                <w:ilvl w:val="0"/>
                <w:numId w:val="51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Thành công: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thành công câu trả lời của admin lên </w:t>
            </w:r>
            <w:proofErr w:type="spellStart"/>
            <w:r w:rsidRPr="00D50D27">
              <w:rPr>
                <w:lang w:val="en-US"/>
              </w:rPr>
              <w:t>trang</w:t>
            </w:r>
            <w:proofErr w:type="spellEnd"/>
            <w:r w:rsidRPr="00D50D27">
              <w:rPr>
                <w:lang w:val="en-US"/>
              </w:rPr>
              <w:t xml:space="preserve"> web</w:t>
            </w:r>
          </w:p>
          <w:p w14:paraId="0AD26296" w14:textId="77777777" w:rsidR="00C97CDC" w:rsidRPr="00D50D27" w:rsidRDefault="00C97CDC" w:rsidP="00876526">
            <w:pPr>
              <w:pStyle w:val="oancuaDanhsach"/>
              <w:numPr>
                <w:ilvl w:val="0"/>
                <w:numId w:val="51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Thất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Hệ thống không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câu trả lời của admin</w:t>
            </w:r>
          </w:p>
        </w:tc>
      </w:tr>
      <w:tr w:rsidR="00C97CDC" w:rsidRPr="00D50D27" w14:paraId="4BB83E35" w14:textId="77777777" w:rsidTr="00C97CDC">
        <w:tc>
          <w:tcPr>
            <w:tcW w:w="4621" w:type="dxa"/>
          </w:tcPr>
          <w:p w14:paraId="20ABB5B2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76664028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>Không có</w:t>
            </w:r>
          </w:p>
        </w:tc>
      </w:tr>
    </w:tbl>
    <w:p w14:paraId="0B6AE7B9" w14:textId="77777777" w:rsidR="00C97CDC" w:rsidRPr="00AE7B44" w:rsidRDefault="00C97CDC" w:rsidP="00C97CDC">
      <w:pPr>
        <w:rPr>
          <w:lang w:val="en-US"/>
        </w:rPr>
      </w:pPr>
    </w:p>
    <w:p w14:paraId="1F4862A0" w14:textId="014AA48F" w:rsidR="00C97CDC" w:rsidRPr="00C97CDC" w:rsidRDefault="00C97CDC" w:rsidP="00C97CDC">
      <w:pPr>
        <w:ind w:left="36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</w:t>
      </w:r>
      <w:r w:rsidR="00C22AF8">
        <w:rPr>
          <w:i/>
          <w:color w:val="0000FF"/>
          <w:lang w:val="en-US"/>
        </w:rPr>
        <w:t>1</w:t>
      </w:r>
      <w:r w:rsidR="00DA4974">
        <w:rPr>
          <w:i/>
          <w:color w:val="0000FF"/>
          <w:lang w:val="en-US"/>
        </w:rPr>
        <w:t>8</w:t>
      </w:r>
      <w:r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Đặc</w:t>
      </w:r>
      <w:proofErr w:type="spellEnd"/>
      <w:r w:rsidRPr="00C97CDC">
        <w:rPr>
          <w:i/>
          <w:color w:val="0000FF"/>
          <w:lang w:val="en-US"/>
        </w:rPr>
        <w:t xml:space="preserve"> </w:t>
      </w:r>
      <w:proofErr w:type="spellStart"/>
      <w:r w:rsidRPr="00C97CDC">
        <w:rPr>
          <w:i/>
          <w:color w:val="0000FF"/>
          <w:lang w:val="en-US"/>
        </w:rPr>
        <w:t>tả</w:t>
      </w:r>
      <w:proofErr w:type="spellEnd"/>
      <w:r w:rsidRPr="00C97CDC"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sửa bài kiểm tra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61CCA089" w14:textId="77777777" w:rsidTr="0054090E">
        <w:tc>
          <w:tcPr>
            <w:tcW w:w="4621" w:type="dxa"/>
            <w:shd w:val="clear" w:color="auto" w:fill="92D050"/>
          </w:tcPr>
          <w:p w14:paraId="1C6DC284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39CBFD99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AE0FEE" w14:paraId="5C9BAFDA" w14:textId="77777777" w:rsidTr="00C97CDC">
        <w:tc>
          <w:tcPr>
            <w:tcW w:w="4621" w:type="dxa"/>
          </w:tcPr>
          <w:p w14:paraId="15B2E87E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Tóm</w:t>
            </w:r>
            <w:proofErr w:type="spellEnd"/>
            <w:r w:rsidRPr="00AE0FEE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0B8DDE7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học rồi chọn </w:t>
            </w:r>
            <w:proofErr w:type="spellStart"/>
            <w:r w:rsidRPr="00AE0FEE">
              <w:rPr>
                <w:lang w:val="en-US"/>
              </w:rPr>
              <w:t>chức</w:t>
            </w:r>
            <w:proofErr w:type="spellEnd"/>
            <w:r w:rsidRPr="00AE0FEE">
              <w:rPr>
                <w:lang w:val="en-US"/>
              </w:rPr>
              <w:t xml:space="preserve"> năng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bài kiểm tra</w:t>
            </w:r>
          </w:p>
        </w:tc>
      </w:tr>
      <w:tr w:rsidR="00C97CDC" w:rsidRPr="00AE0FEE" w14:paraId="740162D4" w14:textId="77777777" w:rsidTr="00C97CDC">
        <w:tc>
          <w:tcPr>
            <w:tcW w:w="4621" w:type="dxa"/>
          </w:tcPr>
          <w:p w14:paraId="5BB62260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75519117" w14:textId="210F4C3E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bấm vào </w:t>
            </w:r>
            <w:proofErr w:type="spellStart"/>
            <w:r w:rsidR="00AC1908">
              <w:rPr>
                <w:lang w:val="en-US"/>
              </w:rPr>
              <w:t>Quản</w:t>
            </w:r>
            <w:proofErr w:type="spellEnd"/>
            <w:r w:rsidR="00AC1908">
              <w:rPr>
                <w:lang w:val="en-US"/>
              </w:rPr>
              <w:t xml:space="preserve"> </w:t>
            </w:r>
            <w:proofErr w:type="spellStart"/>
            <w:r w:rsidR="00AC1908">
              <w:rPr>
                <w:lang w:val="en-US"/>
              </w:rPr>
              <w:t>lý</w:t>
            </w:r>
            <w:proofErr w:type="spellEnd"/>
            <w:r w:rsidRPr="00AE0FEE">
              <w:rPr>
                <w:lang w:val="en-US"/>
              </w:rPr>
              <w:t xml:space="preserve"> bài kiểm tra</w:t>
            </w:r>
          </w:p>
          <w:p w14:paraId="553825DA" w14:textId="77777777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kiểm tra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có</w:t>
            </w:r>
          </w:p>
          <w:p w14:paraId="6610F7D5" w14:textId="77777777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chọn bài kiểm tra muốn sửa và bấm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 </w:t>
            </w:r>
          </w:p>
          <w:p w14:paraId="340085D7" w14:textId="2656EC55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đưa ra form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</w:t>
            </w:r>
          </w:p>
          <w:p w14:paraId="131B4C52" w14:textId="77777777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Admin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 và bấm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lưu</w:t>
            </w:r>
          </w:p>
          <w:p w14:paraId="194B96A5" w14:textId="77777777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</w:t>
            </w:r>
            <w:proofErr w:type="spellStart"/>
            <w:r w:rsidRPr="00AE0FEE">
              <w:rPr>
                <w:lang w:val="en-US"/>
              </w:rPr>
              <w:t>bảng</w:t>
            </w:r>
            <w:proofErr w:type="spellEnd"/>
            <w:r w:rsidRPr="00AE0FEE">
              <w:rPr>
                <w:lang w:val="en-US"/>
              </w:rPr>
              <w:t xml:space="preserve"> xác nhận lưu </w:t>
            </w:r>
            <w:proofErr w:type="spellStart"/>
            <w:r w:rsidRPr="00AE0FEE">
              <w:rPr>
                <w:lang w:val="en-US"/>
              </w:rPr>
              <w:t>với</w:t>
            </w:r>
            <w:proofErr w:type="spellEnd"/>
            <w:r w:rsidRPr="00AE0FEE">
              <w:rPr>
                <w:lang w:val="en-US"/>
              </w:rPr>
              <w:t xml:space="preserve"> admin</w:t>
            </w:r>
          </w:p>
          <w:p w14:paraId="03DEFBE8" w14:textId="77777777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Admin chọn đồng ý</w:t>
            </w:r>
          </w:p>
          <w:p w14:paraId="1C729D18" w14:textId="77777777" w:rsidR="00C97CDC" w:rsidRPr="00AE0FEE" w:rsidRDefault="00C97CDC" w:rsidP="00876526">
            <w:pPr>
              <w:pStyle w:val="oancuaDanhsach"/>
              <w:numPr>
                <w:ilvl w:val="0"/>
                <w:numId w:val="40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Hệ thống thực hiện lưu lại bài kiểm tra</w:t>
            </w:r>
          </w:p>
        </w:tc>
      </w:tr>
      <w:tr w:rsidR="00C97CDC" w:rsidRPr="00AE0FEE" w14:paraId="784F32DA" w14:textId="77777777" w:rsidTr="00C97CDC">
        <w:tc>
          <w:tcPr>
            <w:tcW w:w="4621" w:type="dxa"/>
          </w:tcPr>
          <w:p w14:paraId="7439594C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Dòng </w:t>
            </w:r>
            <w:proofErr w:type="spellStart"/>
            <w:r w:rsidRPr="00AE0FEE">
              <w:rPr>
                <w:lang w:val="en-US"/>
              </w:rPr>
              <w:t>sự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kiện</w:t>
            </w:r>
            <w:proofErr w:type="spellEnd"/>
            <w:r w:rsidRPr="00AE0FEE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5723A33B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3a. Admin không chọn bài kiểm tra nào</w:t>
            </w:r>
          </w:p>
          <w:p w14:paraId="3E1E8728" w14:textId="7525F6DF" w:rsidR="00C97CDC" w:rsidRPr="00AE0FEE" w:rsidRDefault="00C97CDC" w:rsidP="00AC1908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</w:t>
            </w:r>
            <w:r w:rsidR="00AC1908">
              <w:rPr>
                <w:lang w:val="en-US"/>
              </w:rPr>
              <w:t>thống không thực hiện chính sửa</w:t>
            </w:r>
          </w:p>
          <w:p w14:paraId="3433E672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 xml:space="preserve">7a. Admin không chọn </w:t>
            </w:r>
            <w:proofErr w:type="spellStart"/>
            <w:r w:rsidRPr="00AE0FEE">
              <w:rPr>
                <w:lang w:val="en-US"/>
              </w:rPr>
              <w:t>nút</w:t>
            </w:r>
            <w:proofErr w:type="spellEnd"/>
            <w:r w:rsidRPr="00AE0FEE">
              <w:rPr>
                <w:lang w:val="en-US"/>
              </w:rPr>
              <w:t xml:space="preserve"> đồng ý</w:t>
            </w:r>
          </w:p>
          <w:p w14:paraId="461C5FE2" w14:textId="77777777" w:rsidR="00C97CDC" w:rsidRPr="00AE0FEE" w:rsidRDefault="00C97CDC" w:rsidP="00876526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không thực hiện lưu</w:t>
            </w:r>
          </w:p>
          <w:p w14:paraId="49972AFB" w14:textId="77777777" w:rsidR="00C97CDC" w:rsidRPr="00AE0FEE" w:rsidRDefault="00C97CDC" w:rsidP="00876526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 w:rsidRPr="00AE0FEE">
              <w:rPr>
                <w:lang w:val="en-US"/>
              </w:rPr>
              <w:t>Hệ thống hiện lại form bài kiểm tra</w:t>
            </w:r>
          </w:p>
          <w:p w14:paraId="4758BCC5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8a. Hệ thống thực hiện lưu bài học</w:t>
            </w:r>
          </w:p>
          <w:p w14:paraId="324EA663" w14:textId="77777777" w:rsidR="00C97CDC" w:rsidRPr="00AE0FEE" w:rsidRDefault="00C97CDC" w:rsidP="00876526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thông báo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lưu bài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</w:p>
          <w:p w14:paraId="0E51EF1F" w14:textId="77777777" w:rsidR="00C97CDC" w:rsidRPr="00AE0FEE" w:rsidRDefault="00C97CDC" w:rsidP="00876526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 w:rsidRPr="00AE0FEE">
              <w:rPr>
                <w:lang w:val="en-US"/>
              </w:rPr>
              <w:t xml:space="preserve">Hệ thống hiện lại </w:t>
            </w:r>
            <w:proofErr w:type="spellStart"/>
            <w:r w:rsidRPr="00AE0FEE">
              <w:rPr>
                <w:lang w:val="en-US"/>
              </w:rPr>
              <w:t>danh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sách</w:t>
            </w:r>
            <w:proofErr w:type="spellEnd"/>
            <w:r w:rsidRPr="00AE0FEE">
              <w:rPr>
                <w:lang w:val="en-US"/>
              </w:rPr>
              <w:t xml:space="preserve"> bài kiểm tra</w:t>
            </w:r>
          </w:p>
        </w:tc>
      </w:tr>
      <w:tr w:rsidR="00C97CDC" w:rsidRPr="00AE0FEE" w14:paraId="2C00616D" w14:textId="77777777" w:rsidTr="00C97CDC">
        <w:tc>
          <w:tcPr>
            <w:tcW w:w="4621" w:type="dxa"/>
          </w:tcPr>
          <w:p w14:paraId="115ED70D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Yêu cầu </w:t>
            </w:r>
            <w:proofErr w:type="spellStart"/>
            <w:r w:rsidRPr="00AE0FEE">
              <w:rPr>
                <w:lang w:val="en-US"/>
              </w:rPr>
              <w:t>đặc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7E6CB8F4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  <w:tr w:rsidR="00C97CDC" w:rsidRPr="00AE0FEE" w14:paraId="479D03BF" w14:textId="77777777" w:rsidTr="00C97CDC">
        <w:tc>
          <w:tcPr>
            <w:tcW w:w="4621" w:type="dxa"/>
          </w:tcPr>
          <w:p w14:paraId="25A664F2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lastRenderedPageBreak/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7B7B634A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Trước </w:t>
            </w:r>
            <w:proofErr w:type="spellStart"/>
            <w:r w:rsidRPr="00AE0FEE">
              <w:rPr>
                <w:lang w:val="en-US"/>
              </w:rPr>
              <w:t>đó</w:t>
            </w:r>
            <w:proofErr w:type="spellEnd"/>
            <w:r w:rsidRPr="00AE0FEE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AE0FEE">
              <w:rPr>
                <w:lang w:val="en-US"/>
              </w:rPr>
              <w:t>khoản</w:t>
            </w:r>
            <w:proofErr w:type="spellEnd"/>
          </w:p>
        </w:tc>
      </w:tr>
      <w:tr w:rsidR="00C97CDC" w:rsidRPr="00AE0FEE" w14:paraId="168FDFF2" w14:textId="77777777" w:rsidTr="00C97CDC">
        <w:tc>
          <w:tcPr>
            <w:tcW w:w="4621" w:type="dxa"/>
          </w:tcPr>
          <w:p w14:paraId="6DA58595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AE0FEE">
              <w:rPr>
                <w:lang w:val="en-US"/>
              </w:rPr>
              <w:t>Trạng</w:t>
            </w:r>
            <w:proofErr w:type="spellEnd"/>
            <w:r w:rsidRPr="00AE0FEE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0202A51C" w14:textId="77777777" w:rsidR="00C97CDC" w:rsidRPr="00AE0FEE" w:rsidRDefault="00C97CDC" w:rsidP="00876526">
            <w:pPr>
              <w:pStyle w:val="oancuaDanhsac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Thành công: Hệ thống </w:t>
            </w:r>
            <w:proofErr w:type="spellStart"/>
            <w:r w:rsidRPr="00AE0FEE">
              <w:rPr>
                <w:lang w:val="en-US"/>
              </w:rPr>
              <w:t>hiển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thị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bài kiểm tra sau khi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</w:p>
          <w:p w14:paraId="3A84DFF0" w14:textId="77777777" w:rsidR="00C97CDC" w:rsidRPr="00AE0FEE" w:rsidRDefault="00C97CDC" w:rsidP="00876526">
            <w:pPr>
              <w:pStyle w:val="oancuaDanhsach"/>
              <w:numPr>
                <w:ilvl w:val="0"/>
                <w:numId w:val="31"/>
              </w:num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 xml:space="preserve">Thất </w:t>
            </w:r>
            <w:proofErr w:type="spellStart"/>
            <w:r w:rsidRPr="00AE0FEE">
              <w:rPr>
                <w:lang w:val="en-US"/>
              </w:rPr>
              <w:t>bại</w:t>
            </w:r>
            <w:proofErr w:type="spellEnd"/>
            <w:r w:rsidRPr="00AE0FEE">
              <w:rPr>
                <w:lang w:val="en-US"/>
              </w:rPr>
              <w:t xml:space="preserve">: Hệ thống không hiện bài </w:t>
            </w:r>
            <w:proofErr w:type="spellStart"/>
            <w:r w:rsidRPr="00AE0FEE">
              <w:rPr>
                <w:lang w:val="en-US"/>
              </w:rPr>
              <w:t>đã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được</w:t>
            </w:r>
            <w:proofErr w:type="spellEnd"/>
            <w:r w:rsidRPr="00AE0FEE">
              <w:rPr>
                <w:lang w:val="en-US"/>
              </w:rPr>
              <w:t xml:space="preserve"> </w:t>
            </w:r>
            <w:proofErr w:type="spellStart"/>
            <w:r w:rsidRPr="00AE0FEE">
              <w:rPr>
                <w:lang w:val="en-US"/>
              </w:rPr>
              <w:t>chỉnh</w:t>
            </w:r>
            <w:proofErr w:type="spellEnd"/>
            <w:r w:rsidRPr="00AE0FEE">
              <w:rPr>
                <w:lang w:val="en-US"/>
              </w:rPr>
              <w:t xml:space="preserve"> sửa</w:t>
            </w:r>
          </w:p>
        </w:tc>
      </w:tr>
      <w:tr w:rsidR="00C97CDC" w:rsidRPr="00AE0FEE" w14:paraId="053DA46A" w14:textId="77777777" w:rsidTr="00C97CDC">
        <w:tc>
          <w:tcPr>
            <w:tcW w:w="4621" w:type="dxa"/>
          </w:tcPr>
          <w:p w14:paraId="288F04A8" w14:textId="77777777" w:rsidR="00C97CDC" w:rsidRPr="00AE0FEE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AE0FEE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11B26E49" w14:textId="77777777" w:rsidR="00C97CDC" w:rsidRPr="00AE0FEE" w:rsidRDefault="00C97CDC" w:rsidP="00C97CDC">
            <w:pPr>
              <w:rPr>
                <w:lang w:val="en-US"/>
              </w:rPr>
            </w:pPr>
            <w:r w:rsidRPr="00AE0FEE">
              <w:rPr>
                <w:lang w:val="en-US"/>
              </w:rPr>
              <w:t>Không có</w:t>
            </w:r>
          </w:p>
        </w:tc>
      </w:tr>
    </w:tbl>
    <w:p w14:paraId="36FC535E" w14:textId="77777777" w:rsidR="00C97CDC" w:rsidRPr="00AE7B44" w:rsidRDefault="00C97CDC" w:rsidP="00C97CDC">
      <w:pPr>
        <w:rPr>
          <w:lang w:val="en-US"/>
        </w:rPr>
      </w:pPr>
    </w:p>
    <w:p w14:paraId="0916FC51" w14:textId="76379937" w:rsidR="00C97CDC" w:rsidRPr="00C22AF8" w:rsidRDefault="00DA4974" w:rsidP="00DA4974">
      <w:pPr>
        <w:pStyle w:val="oancuaDanhsach"/>
        <w:numPr>
          <w:ilvl w:val="1"/>
          <w:numId w:val="39"/>
        </w:num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  <w:r w:rsidR="00C22AF8"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Đặc</w:t>
      </w:r>
      <w:proofErr w:type="spellEnd"/>
      <w:r w:rsidR="00C97CDC" w:rsidRPr="00C22AF8">
        <w:rPr>
          <w:i/>
          <w:color w:val="0000FF"/>
          <w:lang w:val="en-US"/>
        </w:rPr>
        <w:t xml:space="preserve"> </w:t>
      </w:r>
      <w:proofErr w:type="spellStart"/>
      <w:r w:rsidR="00C97CDC" w:rsidRPr="00C22AF8">
        <w:rPr>
          <w:i/>
          <w:color w:val="0000FF"/>
          <w:lang w:val="en-US"/>
        </w:rPr>
        <w:t>tả</w:t>
      </w:r>
      <w:proofErr w:type="spellEnd"/>
      <w:r w:rsidR="00C97CDC" w:rsidRPr="00C22AF8">
        <w:rPr>
          <w:i/>
          <w:color w:val="0000FF"/>
          <w:lang w:val="en-US"/>
        </w:rPr>
        <w:t xml:space="preserve"> Use case: Thêm bài kiểm tra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66D2A2B9" w14:textId="77777777" w:rsidTr="0054090E">
        <w:tc>
          <w:tcPr>
            <w:tcW w:w="4621" w:type="dxa"/>
            <w:shd w:val="clear" w:color="auto" w:fill="92D050"/>
          </w:tcPr>
          <w:p w14:paraId="02378C54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280F1CDA" w14:textId="77777777" w:rsidR="00F677DE" w:rsidRPr="004A507A" w:rsidRDefault="00F677DE" w:rsidP="0054090E">
            <w:r w:rsidRPr="004A507A">
              <w:t>Nội dung</w:t>
            </w:r>
          </w:p>
        </w:tc>
      </w:tr>
      <w:tr w:rsidR="00C97CDC" w:rsidRPr="00D50D27" w14:paraId="4DFD2A76" w14:textId="77777777" w:rsidTr="00C97CDC">
        <w:tc>
          <w:tcPr>
            <w:tcW w:w="4621" w:type="dxa"/>
          </w:tcPr>
          <w:p w14:paraId="5889C964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38FFF23F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chọn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năng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bài kiểm tra rồi chọn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năng Thêm bài kiểm tra</w:t>
            </w:r>
          </w:p>
        </w:tc>
      </w:tr>
      <w:tr w:rsidR="00C97CDC" w:rsidRPr="00D50D27" w14:paraId="6B535945" w14:textId="77777777" w:rsidTr="00C97CDC">
        <w:tc>
          <w:tcPr>
            <w:tcW w:w="4621" w:type="dxa"/>
          </w:tcPr>
          <w:p w14:paraId="0452C6F7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Dòng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76A799E4" w14:textId="28DD0C7B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bấm vào </w:t>
            </w:r>
            <w:proofErr w:type="spellStart"/>
            <w:r w:rsidR="00AC1908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Thêm bài kiểm tra</w:t>
            </w:r>
          </w:p>
          <w:p w14:paraId="16C7A775" w14:textId="43348E32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hiện form thêm bài kiểm tra </w:t>
            </w:r>
          </w:p>
          <w:p w14:paraId="046FEF13" w14:textId="77777777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Admin nhập bài kiểm tra mới</w:t>
            </w:r>
          </w:p>
          <w:p w14:paraId="55336EE3" w14:textId="77777777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bấm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Thêm bài</w:t>
            </w:r>
          </w:p>
          <w:p w14:paraId="3131E324" w14:textId="77777777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hiện </w:t>
            </w:r>
            <w:proofErr w:type="spellStart"/>
            <w:r w:rsidRPr="00D50D27">
              <w:rPr>
                <w:lang w:val="en-US"/>
              </w:rPr>
              <w:t>bảng</w:t>
            </w:r>
            <w:proofErr w:type="spellEnd"/>
            <w:r w:rsidRPr="00D50D27">
              <w:rPr>
                <w:lang w:val="en-US"/>
              </w:rPr>
              <w:t xml:space="preserve"> xác nhận thêm </w:t>
            </w:r>
            <w:proofErr w:type="spellStart"/>
            <w:r w:rsidRPr="00D50D27">
              <w:rPr>
                <w:lang w:val="en-US"/>
              </w:rPr>
              <w:t>với</w:t>
            </w:r>
            <w:proofErr w:type="spellEnd"/>
            <w:r w:rsidRPr="00D50D27">
              <w:rPr>
                <w:lang w:val="en-US"/>
              </w:rPr>
              <w:t xml:space="preserve"> admin</w:t>
            </w:r>
          </w:p>
          <w:p w14:paraId="61E3AC66" w14:textId="77777777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Admin chọn đồng ý</w:t>
            </w:r>
          </w:p>
          <w:p w14:paraId="7659BA77" w14:textId="77777777" w:rsidR="00C97CDC" w:rsidRPr="00D50D27" w:rsidRDefault="00C97CDC" w:rsidP="00876526">
            <w:pPr>
              <w:pStyle w:val="oancuaDanhsach"/>
              <w:numPr>
                <w:ilvl w:val="0"/>
                <w:numId w:val="44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Hệ thống thực hiện lưu và thêm bài kiểm tra</w:t>
            </w:r>
          </w:p>
        </w:tc>
      </w:tr>
      <w:tr w:rsidR="00C97CDC" w:rsidRPr="00D50D27" w14:paraId="7F79D3B1" w14:textId="77777777" w:rsidTr="00C97CDC">
        <w:tc>
          <w:tcPr>
            <w:tcW w:w="4621" w:type="dxa"/>
          </w:tcPr>
          <w:p w14:paraId="77949796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Dòng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1A884882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4a. Admin để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  <w:r w:rsidRPr="00D50D27">
              <w:rPr>
                <w:lang w:val="en-US"/>
              </w:rPr>
              <w:t xml:space="preserve"> không nhập</w:t>
            </w:r>
          </w:p>
          <w:p w14:paraId="7952762B" w14:textId="77777777" w:rsidR="00C97CDC" w:rsidRPr="00D50D27" w:rsidRDefault="00C97CDC" w:rsidP="00876526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 w:rsidRPr="00D50D27">
              <w:rPr>
                <w:lang w:val="en-US"/>
              </w:rPr>
              <w:t>Hệ thống thông báo lỗi</w:t>
            </w:r>
          </w:p>
          <w:p w14:paraId="6B8C52BE" w14:textId="77777777" w:rsidR="00C97CDC" w:rsidRPr="00D50D27" w:rsidRDefault="00C97CDC" w:rsidP="00876526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yêu cầu admin không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để </w:t>
            </w:r>
            <w:proofErr w:type="spellStart"/>
            <w:r w:rsidRPr="00D50D27">
              <w:rPr>
                <w:lang w:val="en-US"/>
              </w:rPr>
              <w:t>trống</w:t>
            </w:r>
            <w:proofErr w:type="spellEnd"/>
          </w:p>
          <w:p w14:paraId="014F3E6F" w14:textId="77777777" w:rsidR="00C97CDC" w:rsidRPr="00D50D27" w:rsidRDefault="00C97CDC" w:rsidP="00876526">
            <w:pPr>
              <w:pStyle w:val="oancuaDanhsach"/>
              <w:numPr>
                <w:ilvl w:val="0"/>
                <w:numId w:val="47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nhập lại và gửi yêu cầu </w:t>
            </w:r>
            <w:proofErr w:type="spellStart"/>
            <w:r w:rsidRPr="00D50D27">
              <w:rPr>
                <w:lang w:val="en-US"/>
              </w:rPr>
              <w:t>với</w:t>
            </w:r>
            <w:proofErr w:type="spellEnd"/>
            <w:r w:rsidRPr="00D50D27">
              <w:rPr>
                <w:lang w:val="en-US"/>
              </w:rPr>
              <w:t xml:space="preserve"> hệ thống</w:t>
            </w:r>
          </w:p>
          <w:p w14:paraId="581AE218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6a. Admin không chọn </w:t>
            </w:r>
            <w:proofErr w:type="spellStart"/>
            <w:r w:rsidRPr="00D50D27">
              <w:rPr>
                <w:lang w:val="en-US"/>
              </w:rPr>
              <w:t>nút</w:t>
            </w:r>
            <w:proofErr w:type="spellEnd"/>
            <w:r w:rsidRPr="00D50D27">
              <w:rPr>
                <w:lang w:val="en-US"/>
              </w:rPr>
              <w:t xml:space="preserve"> đồng ý</w:t>
            </w:r>
          </w:p>
          <w:p w14:paraId="1A608E49" w14:textId="77777777" w:rsidR="00C97CDC" w:rsidRPr="00D50D27" w:rsidRDefault="00C97CDC" w:rsidP="00876526">
            <w:pPr>
              <w:pStyle w:val="oancuaDanhsach"/>
              <w:numPr>
                <w:ilvl w:val="0"/>
                <w:numId w:val="46"/>
              </w:numPr>
              <w:rPr>
                <w:lang w:val="en-US"/>
              </w:rPr>
            </w:pPr>
            <w:r w:rsidRPr="00D50D27">
              <w:rPr>
                <w:lang w:val="en-US"/>
              </w:rPr>
              <w:t>Hệ thống không thực hiện thêm bài kiểm tra</w:t>
            </w:r>
          </w:p>
          <w:p w14:paraId="053F441D" w14:textId="77777777" w:rsidR="00C97CDC" w:rsidRPr="00D50D27" w:rsidRDefault="00C97CDC" w:rsidP="00876526">
            <w:pPr>
              <w:pStyle w:val="oancuaDanhsach"/>
              <w:numPr>
                <w:ilvl w:val="0"/>
                <w:numId w:val="46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hiện lại form thêm bài </w:t>
            </w:r>
          </w:p>
          <w:p w14:paraId="6724CBD9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>7a. Hệ thống thực hiện lưu bài học</w:t>
            </w:r>
          </w:p>
          <w:p w14:paraId="09AD3055" w14:textId="77777777" w:rsidR="00C97CDC" w:rsidRPr="00D50D27" w:rsidRDefault="00C97CDC" w:rsidP="00876526">
            <w:pPr>
              <w:pStyle w:val="oancuaDanhsach"/>
              <w:numPr>
                <w:ilvl w:val="0"/>
                <w:numId w:val="45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Hệ thống thông báo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lưu bài </w:t>
            </w:r>
          </w:p>
          <w:p w14:paraId="5423E0F4" w14:textId="77777777" w:rsidR="00C97CDC" w:rsidRPr="00D50D27" w:rsidRDefault="00C97CDC" w:rsidP="00C97CDC">
            <w:pPr>
              <w:pStyle w:val="oancuaDanhsach"/>
              <w:rPr>
                <w:lang w:val="en-US"/>
              </w:rPr>
            </w:pPr>
          </w:p>
        </w:tc>
      </w:tr>
      <w:tr w:rsidR="00C97CDC" w:rsidRPr="00D50D27" w14:paraId="36CCB0E4" w14:textId="77777777" w:rsidTr="00C97CDC">
        <w:tc>
          <w:tcPr>
            <w:tcW w:w="4621" w:type="dxa"/>
          </w:tcPr>
          <w:p w14:paraId="7FBB3272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Yêu cầu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4B8B3713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Không có</w:t>
            </w:r>
          </w:p>
        </w:tc>
      </w:tr>
      <w:tr w:rsidR="00C97CDC" w:rsidRPr="00D50D27" w14:paraId="760838D3" w14:textId="77777777" w:rsidTr="00C97CDC">
        <w:tc>
          <w:tcPr>
            <w:tcW w:w="4621" w:type="dxa"/>
          </w:tcPr>
          <w:p w14:paraId="65AADE43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lastRenderedPageBreak/>
              <w:t>Trạng</w:t>
            </w:r>
            <w:proofErr w:type="spellEnd"/>
            <w:r w:rsidRPr="00D50D27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671D9C76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Trước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97CDC" w:rsidRPr="00D50D27" w14:paraId="0E30D8A8" w14:textId="77777777" w:rsidTr="00C97CDC">
        <w:tc>
          <w:tcPr>
            <w:tcW w:w="4621" w:type="dxa"/>
          </w:tcPr>
          <w:p w14:paraId="3478EE50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1E5B500D" w14:textId="77777777" w:rsidR="00C97CDC" w:rsidRPr="00D50D27" w:rsidRDefault="00C97CDC" w:rsidP="00876526">
            <w:pPr>
              <w:pStyle w:val="oancuaDanhsach"/>
              <w:numPr>
                <w:ilvl w:val="0"/>
                <w:numId w:val="48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Thành công: Hệ thống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bài kiểm tra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thêm</w:t>
            </w:r>
          </w:p>
          <w:p w14:paraId="301AC629" w14:textId="77777777" w:rsidR="00C97CDC" w:rsidRPr="00D50D27" w:rsidRDefault="00C97CDC" w:rsidP="00876526">
            <w:pPr>
              <w:pStyle w:val="oancuaDanhsach"/>
              <w:numPr>
                <w:ilvl w:val="0"/>
                <w:numId w:val="48"/>
              </w:num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Thất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Hệ thống không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bài mới </w:t>
            </w:r>
            <w:proofErr w:type="spellStart"/>
            <w:r w:rsidRPr="00D50D27">
              <w:rPr>
                <w:lang w:val="en-US"/>
              </w:rPr>
              <w:t>đã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được</w:t>
            </w:r>
            <w:proofErr w:type="spellEnd"/>
            <w:r w:rsidRPr="00D50D27">
              <w:rPr>
                <w:lang w:val="en-US"/>
              </w:rPr>
              <w:t xml:space="preserve"> thêm</w:t>
            </w:r>
          </w:p>
        </w:tc>
      </w:tr>
      <w:tr w:rsidR="00C97CDC" w:rsidRPr="00D50D27" w14:paraId="5124C4EF" w14:textId="77777777" w:rsidTr="00C97CDC">
        <w:tc>
          <w:tcPr>
            <w:tcW w:w="4621" w:type="dxa"/>
          </w:tcPr>
          <w:p w14:paraId="02F45CA2" w14:textId="77777777" w:rsidR="00C97CDC" w:rsidRPr="00D50D27" w:rsidRDefault="00C97CDC" w:rsidP="00C97CDC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73925DC8" w14:textId="77777777" w:rsidR="00C97CDC" w:rsidRPr="00D50D27" w:rsidRDefault="00C97CDC" w:rsidP="00C97CDC">
            <w:pPr>
              <w:rPr>
                <w:lang w:val="en-US"/>
              </w:rPr>
            </w:pPr>
            <w:r w:rsidRPr="00D50D27">
              <w:rPr>
                <w:lang w:val="en-US"/>
              </w:rPr>
              <w:t>Không có</w:t>
            </w:r>
          </w:p>
        </w:tc>
      </w:tr>
    </w:tbl>
    <w:p w14:paraId="699A2B3D" w14:textId="77777777" w:rsidR="00C97CDC" w:rsidRPr="00C97CDC" w:rsidRDefault="00C97CDC" w:rsidP="00C97CDC">
      <w:pPr>
        <w:pStyle w:val="oancuaDanhsach"/>
        <w:ind w:left="840"/>
        <w:rPr>
          <w:i/>
          <w:color w:val="0000FF"/>
          <w:lang w:val="en-US"/>
        </w:rPr>
      </w:pPr>
    </w:p>
    <w:p w14:paraId="1E21ED29" w14:textId="2384D163" w:rsidR="00C97CDC" w:rsidRPr="00DA4974" w:rsidRDefault="00AC1908" w:rsidP="00DA4974">
      <w:pPr>
        <w:pStyle w:val="oancuaDanhsach"/>
        <w:numPr>
          <w:ilvl w:val="1"/>
          <w:numId w:val="39"/>
        </w:num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 </w:t>
      </w:r>
      <w:proofErr w:type="spellStart"/>
      <w:r w:rsidR="00C97CDC" w:rsidRPr="00DA4974">
        <w:rPr>
          <w:i/>
          <w:color w:val="0000FF"/>
          <w:lang w:val="en-US"/>
        </w:rPr>
        <w:t>Đặc</w:t>
      </w:r>
      <w:proofErr w:type="spellEnd"/>
      <w:r w:rsidR="00C97CDC" w:rsidRPr="00DA4974">
        <w:rPr>
          <w:i/>
          <w:color w:val="0000FF"/>
          <w:lang w:val="en-US"/>
        </w:rPr>
        <w:t xml:space="preserve"> </w:t>
      </w:r>
      <w:proofErr w:type="spellStart"/>
      <w:r w:rsidR="00C97CDC" w:rsidRPr="00DA4974">
        <w:rPr>
          <w:i/>
          <w:color w:val="0000FF"/>
          <w:lang w:val="en-US"/>
        </w:rPr>
        <w:t>tả</w:t>
      </w:r>
      <w:proofErr w:type="spellEnd"/>
      <w:r w:rsidR="00C97CDC" w:rsidRPr="00DA4974">
        <w:rPr>
          <w:i/>
          <w:color w:val="0000FF"/>
          <w:lang w:val="en-US"/>
        </w:rPr>
        <w:t xml:space="preserve"> Use case: </w:t>
      </w:r>
      <w:r w:rsidR="00C22AF8" w:rsidRPr="00DA4974">
        <w:rPr>
          <w:i/>
          <w:color w:val="0000FF"/>
          <w:lang w:val="en-US"/>
        </w:rPr>
        <w:t xml:space="preserve">Xem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 w:rsidR="00C22AF8" w:rsidRPr="00DA4974">
        <w:rPr>
          <w:i/>
          <w:color w:val="0000FF"/>
          <w:lang w:val="en-US"/>
        </w:rPr>
        <w:t xml:space="preserve"> thành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F677DE" w:rsidRPr="004A507A" w14:paraId="1185DE7C" w14:textId="77777777" w:rsidTr="0054090E">
        <w:tc>
          <w:tcPr>
            <w:tcW w:w="4621" w:type="dxa"/>
            <w:shd w:val="clear" w:color="auto" w:fill="92D050"/>
          </w:tcPr>
          <w:p w14:paraId="39B987A5" w14:textId="77777777" w:rsidR="00F677DE" w:rsidRPr="004A507A" w:rsidRDefault="00F677DE" w:rsidP="0054090E">
            <w:r w:rsidRPr="004A507A">
              <w:t>Chi tiết</w:t>
            </w:r>
          </w:p>
        </w:tc>
        <w:tc>
          <w:tcPr>
            <w:tcW w:w="4622" w:type="dxa"/>
            <w:shd w:val="clear" w:color="auto" w:fill="92D050"/>
          </w:tcPr>
          <w:p w14:paraId="1D95A91F" w14:textId="77777777" w:rsidR="00F677DE" w:rsidRPr="004A507A" w:rsidRDefault="00F677DE" w:rsidP="0054090E">
            <w:r w:rsidRPr="004A507A">
              <w:t>Nội dung</w:t>
            </w:r>
          </w:p>
        </w:tc>
      </w:tr>
      <w:tr w:rsidR="00C22AF8" w:rsidRPr="00D50D27" w14:paraId="0AB03B23" w14:textId="77777777" w:rsidTr="0054090E">
        <w:tc>
          <w:tcPr>
            <w:tcW w:w="4621" w:type="dxa"/>
          </w:tcPr>
          <w:p w14:paraId="0E4A4EC6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Tóm</w:t>
            </w:r>
            <w:proofErr w:type="spellEnd"/>
            <w:r w:rsidRPr="00D50D27">
              <w:rPr>
                <w:lang w:val="en-US"/>
              </w:rPr>
              <w:t xml:space="preserve"> tắt</w:t>
            </w:r>
          </w:p>
        </w:tc>
        <w:tc>
          <w:tcPr>
            <w:tcW w:w="4622" w:type="dxa"/>
          </w:tcPr>
          <w:p w14:paraId="53BCBD1F" w14:textId="6C54A4BE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Admin chọn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năng </w:t>
            </w:r>
            <w:proofErr w:type="spellStart"/>
            <w:r w:rsidR="00AC1908">
              <w:rPr>
                <w:lang w:val="en-US"/>
              </w:rPr>
              <w:t>Quản</w:t>
            </w:r>
            <w:proofErr w:type="spellEnd"/>
            <w:r w:rsidR="00AC1908">
              <w:rPr>
                <w:lang w:val="en-US"/>
              </w:rPr>
              <w:t xml:space="preserve"> </w:t>
            </w:r>
            <w:proofErr w:type="spellStart"/>
            <w:r w:rsidR="00AC1908">
              <w:rPr>
                <w:lang w:val="en-US"/>
              </w:rPr>
              <w:t>lý</w:t>
            </w:r>
            <w:proofErr w:type="spellEnd"/>
            <w:r w:rsidR="00AC1908">
              <w:rPr>
                <w:lang w:val="en-US"/>
              </w:rPr>
              <w:t xml:space="preserve"> tài </w:t>
            </w:r>
            <w:proofErr w:type="spellStart"/>
            <w:r w:rsidR="00AC1908">
              <w:rPr>
                <w:lang w:val="en-US"/>
              </w:rPr>
              <w:t>khoản</w:t>
            </w:r>
            <w:proofErr w:type="spellEnd"/>
            <w:r w:rsidRPr="00D50D27">
              <w:rPr>
                <w:lang w:val="en-US"/>
              </w:rPr>
              <w:t xml:space="preserve"> thành viên </w:t>
            </w:r>
            <w:r w:rsidR="00AC1908">
              <w:rPr>
                <w:lang w:val="en-US"/>
              </w:rPr>
              <w:t xml:space="preserve">trong </w:t>
            </w:r>
            <w:proofErr w:type="spellStart"/>
            <w:r w:rsidR="00AC1908">
              <w:rPr>
                <w:lang w:val="en-US"/>
              </w:rPr>
              <w:t>thanh</w:t>
            </w:r>
            <w:proofErr w:type="spellEnd"/>
            <w:r w:rsidR="00AC1908">
              <w:rPr>
                <w:lang w:val="en-US"/>
              </w:rPr>
              <w:t xml:space="preserve"> menu</w:t>
            </w:r>
          </w:p>
        </w:tc>
      </w:tr>
      <w:tr w:rsidR="00C22AF8" w:rsidRPr="00D50D27" w14:paraId="3617E79D" w14:textId="77777777" w:rsidTr="0054090E">
        <w:tc>
          <w:tcPr>
            <w:tcW w:w="4621" w:type="dxa"/>
          </w:tcPr>
          <w:p w14:paraId="25D95E45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Dòng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chính</w:t>
            </w:r>
          </w:p>
        </w:tc>
        <w:tc>
          <w:tcPr>
            <w:tcW w:w="4622" w:type="dxa"/>
          </w:tcPr>
          <w:p w14:paraId="1F024B85" w14:textId="50CF20FD" w:rsidR="00C22AF8" w:rsidRPr="00D50D27" w:rsidRDefault="00AC1908" w:rsidP="0054090E">
            <w:pPr>
              <w:rPr>
                <w:lang w:val="en-US"/>
              </w:rPr>
            </w:pPr>
            <w:r w:rsidRPr="00D50D27">
              <w:rPr>
                <w:lang w:val="en-US"/>
              </w:rPr>
              <w:t xml:space="preserve">Admin chọn </w:t>
            </w:r>
            <w:proofErr w:type="spellStart"/>
            <w:r w:rsidRPr="00D50D27">
              <w:rPr>
                <w:lang w:val="en-US"/>
              </w:rPr>
              <w:t>chức</w:t>
            </w:r>
            <w:proofErr w:type="spellEnd"/>
            <w:r w:rsidRPr="00D50D27">
              <w:rPr>
                <w:lang w:val="en-US"/>
              </w:rPr>
              <w:t xml:space="preserve"> năng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D50D27">
              <w:rPr>
                <w:lang w:val="en-US"/>
              </w:rPr>
              <w:t xml:space="preserve"> thành viên </w:t>
            </w:r>
            <w:r>
              <w:rPr>
                <w:lang w:val="en-US"/>
              </w:rPr>
              <w:t xml:space="preserve">trong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menu</w:t>
            </w:r>
          </w:p>
        </w:tc>
      </w:tr>
      <w:tr w:rsidR="00C22AF8" w:rsidRPr="00D50D27" w14:paraId="03B4BA05" w14:textId="77777777" w:rsidTr="0054090E">
        <w:tc>
          <w:tcPr>
            <w:tcW w:w="4621" w:type="dxa"/>
          </w:tcPr>
          <w:p w14:paraId="4E1D31A6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Dòng </w:t>
            </w:r>
            <w:proofErr w:type="spellStart"/>
            <w:r w:rsidRPr="00D50D27">
              <w:rPr>
                <w:lang w:val="en-US"/>
              </w:rPr>
              <w:t>sự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kiện</w:t>
            </w:r>
            <w:proofErr w:type="spellEnd"/>
            <w:r w:rsidRPr="00D50D27">
              <w:rPr>
                <w:lang w:val="en-US"/>
              </w:rPr>
              <w:t xml:space="preserve"> khác </w:t>
            </w:r>
          </w:p>
        </w:tc>
        <w:tc>
          <w:tcPr>
            <w:tcW w:w="4622" w:type="dxa"/>
          </w:tcPr>
          <w:p w14:paraId="51068F4F" w14:textId="77777777" w:rsidR="00C22AF8" w:rsidRPr="00D50D27" w:rsidRDefault="00C22AF8" w:rsidP="0054090E">
            <w:pPr>
              <w:rPr>
                <w:lang w:val="en-US"/>
              </w:rPr>
            </w:pPr>
            <w:r w:rsidRPr="00D50D27">
              <w:rPr>
                <w:lang w:val="en-US"/>
              </w:rPr>
              <w:t>Không có</w:t>
            </w:r>
          </w:p>
        </w:tc>
      </w:tr>
      <w:tr w:rsidR="00C22AF8" w:rsidRPr="00D50D27" w14:paraId="28A43A21" w14:textId="77777777" w:rsidTr="0054090E">
        <w:tc>
          <w:tcPr>
            <w:tcW w:w="4621" w:type="dxa"/>
          </w:tcPr>
          <w:p w14:paraId="47511002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Yêu cầu </w:t>
            </w:r>
            <w:proofErr w:type="spellStart"/>
            <w:r w:rsidRPr="00D50D27">
              <w:rPr>
                <w:lang w:val="en-US"/>
              </w:rPr>
              <w:t>đặc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biệt</w:t>
            </w:r>
            <w:proofErr w:type="spellEnd"/>
          </w:p>
        </w:tc>
        <w:tc>
          <w:tcPr>
            <w:tcW w:w="4622" w:type="dxa"/>
          </w:tcPr>
          <w:p w14:paraId="0BDFED6E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Không có</w:t>
            </w:r>
          </w:p>
        </w:tc>
      </w:tr>
      <w:tr w:rsidR="00C22AF8" w:rsidRPr="00D50D27" w14:paraId="785A4F0E" w14:textId="77777777" w:rsidTr="0054090E">
        <w:tc>
          <w:tcPr>
            <w:tcW w:w="4621" w:type="dxa"/>
          </w:tcPr>
          <w:p w14:paraId="3F56BB10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thái hệ thống trước khi tìm kiếm</w:t>
            </w:r>
          </w:p>
        </w:tc>
        <w:tc>
          <w:tcPr>
            <w:tcW w:w="4622" w:type="dxa"/>
          </w:tcPr>
          <w:p w14:paraId="7D531BB1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 xml:space="preserve">Trước </w:t>
            </w:r>
            <w:proofErr w:type="spellStart"/>
            <w:r w:rsidRPr="00D50D27">
              <w:rPr>
                <w:lang w:val="en-US"/>
              </w:rPr>
              <w:t>đó</w:t>
            </w:r>
            <w:proofErr w:type="spellEnd"/>
            <w:r w:rsidRPr="00D50D27">
              <w:rPr>
                <w:lang w:val="en-US"/>
              </w:rPr>
              <w:t xml:space="preserve"> admin phải đăng nhập thành công vào tài </w:t>
            </w:r>
            <w:proofErr w:type="spellStart"/>
            <w:r w:rsidRPr="00D50D27">
              <w:rPr>
                <w:lang w:val="en-US"/>
              </w:rPr>
              <w:t>khoản</w:t>
            </w:r>
            <w:proofErr w:type="spellEnd"/>
          </w:p>
        </w:tc>
      </w:tr>
      <w:tr w:rsidR="00C22AF8" w:rsidRPr="00D50D27" w14:paraId="7AA5645F" w14:textId="77777777" w:rsidTr="0054090E">
        <w:tc>
          <w:tcPr>
            <w:tcW w:w="4621" w:type="dxa"/>
          </w:tcPr>
          <w:p w14:paraId="3B97D2BC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50D27">
              <w:rPr>
                <w:lang w:val="en-US"/>
              </w:rPr>
              <w:t>Trạng</w:t>
            </w:r>
            <w:proofErr w:type="spellEnd"/>
            <w:r w:rsidRPr="00D50D27">
              <w:rPr>
                <w:lang w:val="en-US"/>
              </w:rPr>
              <w:t xml:space="preserve"> thái hệ thống sau khi thực hiện</w:t>
            </w:r>
          </w:p>
        </w:tc>
        <w:tc>
          <w:tcPr>
            <w:tcW w:w="4622" w:type="dxa"/>
          </w:tcPr>
          <w:p w14:paraId="4A7C3982" w14:textId="6A09B4E1" w:rsidR="00C22AF8" w:rsidRPr="00D50D27" w:rsidRDefault="00C22AF8" w:rsidP="00876526">
            <w:pPr>
              <w:pStyle w:val="oancuaDanhsach"/>
              <w:numPr>
                <w:ilvl w:val="0"/>
                <w:numId w:val="52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Thành công: Hệ thống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r w:rsidR="002E2170">
              <w:rPr>
                <w:lang w:val="en-US"/>
              </w:rPr>
              <w:t xml:space="preserve">thông tin của </w:t>
            </w:r>
            <w:r w:rsidRPr="00D50D27">
              <w:rPr>
                <w:lang w:val="en-US"/>
              </w:rPr>
              <w:t>thành viên</w:t>
            </w:r>
          </w:p>
          <w:p w14:paraId="1AB70772" w14:textId="3ABC97F5" w:rsidR="00C22AF8" w:rsidRPr="00D50D27" w:rsidRDefault="00C22AF8" w:rsidP="00876526">
            <w:pPr>
              <w:pStyle w:val="oancuaDanhsach"/>
              <w:numPr>
                <w:ilvl w:val="0"/>
                <w:numId w:val="52"/>
              </w:numPr>
              <w:rPr>
                <w:lang w:val="en-US"/>
              </w:rPr>
            </w:pPr>
            <w:r w:rsidRPr="00D50D27">
              <w:rPr>
                <w:lang w:val="en-US"/>
              </w:rPr>
              <w:t xml:space="preserve">Thất </w:t>
            </w:r>
            <w:proofErr w:type="spellStart"/>
            <w:r w:rsidRPr="00D50D27">
              <w:rPr>
                <w:lang w:val="en-US"/>
              </w:rPr>
              <w:t>bại</w:t>
            </w:r>
            <w:proofErr w:type="spellEnd"/>
            <w:r w:rsidRPr="00D50D27">
              <w:rPr>
                <w:lang w:val="en-US"/>
              </w:rPr>
              <w:t xml:space="preserve">: Hệ thống không </w:t>
            </w:r>
            <w:proofErr w:type="spellStart"/>
            <w:r w:rsidRPr="00D50D27">
              <w:rPr>
                <w:lang w:val="en-US"/>
              </w:rPr>
              <w:t>hiển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thị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danh</w:t>
            </w:r>
            <w:proofErr w:type="spellEnd"/>
            <w:r w:rsidRPr="00D50D27">
              <w:rPr>
                <w:lang w:val="en-US"/>
              </w:rPr>
              <w:t xml:space="preserve"> </w:t>
            </w:r>
            <w:proofErr w:type="spellStart"/>
            <w:r w:rsidRPr="00D50D27">
              <w:rPr>
                <w:lang w:val="en-US"/>
              </w:rPr>
              <w:t>sách</w:t>
            </w:r>
            <w:proofErr w:type="spellEnd"/>
            <w:r w:rsidRPr="00D50D27">
              <w:rPr>
                <w:lang w:val="en-US"/>
              </w:rPr>
              <w:t xml:space="preserve"> </w:t>
            </w:r>
            <w:r w:rsidR="002E2170">
              <w:rPr>
                <w:lang w:val="en-US"/>
              </w:rPr>
              <w:t xml:space="preserve">thông tin </w:t>
            </w:r>
            <w:r w:rsidRPr="00D50D27">
              <w:rPr>
                <w:lang w:val="en-US"/>
              </w:rPr>
              <w:t>thành viên</w:t>
            </w:r>
          </w:p>
        </w:tc>
      </w:tr>
      <w:tr w:rsidR="00C22AF8" w:rsidRPr="00D50D27" w14:paraId="0F78AB68" w14:textId="77777777" w:rsidTr="0054090E">
        <w:tc>
          <w:tcPr>
            <w:tcW w:w="4621" w:type="dxa"/>
          </w:tcPr>
          <w:p w14:paraId="3608870D" w14:textId="77777777" w:rsidR="00C22AF8" w:rsidRPr="00D50D27" w:rsidRDefault="00C22AF8" w:rsidP="0054090E">
            <w:pPr>
              <w:spacing w:line="360" w:lineRule="auto"/>
              <w:jc w:val="both"/>
              <w:rPr>
                <w:lang w:val="en-US"/>
              </w:rPr>
            </w:pPr>
            <w:r w:rsidRPr="00D50D27"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14:paraId="0031BEFD" w14:textId="1FD1FC4E" w:rsidR="002E2170" w:rsidRPr="002E2170" w:rsidRDefault="002E2170" w:rsidP="002E2170">
            <w:pPr>
              <w:pStyle w:val="oancuaDanhsac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EA66D5">
              <w:rPr>
                <w:lang w:val="en-US"/>
              </w:rPr>
              <w:t>h</w:t>
            </w:r>
            <w:r>
              <w:rPr>
                <w:lang w:val="en-US"/>
              </w:rPr>
              <w:t>ông có</w:t>
            </w:r>
          </w:p>
        </w:tc>
      </w:tr>
    </w:tbl>
    <w:p w14:paraId="04E3931E" w14:textId="77777777" w:rsidR="00C22AF8" w:rsidRPr="00C97CDC" w:rsidRDefault="00C22AF8" w:rsidP="00C22AF8">
      <w:pPr>
        <w:pStyle w:val="oancuaDanhsach"/>
        <w:ind w:left="840"/>
        <w:rPr>
          <w:i/>
          <w:color w:val="0000FF"/>
          <w:lang w:val="en-US"/>
        </w:rPr>
      </w:pPr>
    </w:p>
    <w:sectPr w:rsidR="00C22AF8" w:rsidRPr="00C97CD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04718" w14:textId="77777777" w:rsidR="008C023E" w:rsidRDefault="008C023E">
      <w:r>
        <w:separator/>
      </w:r>
    </w:p>
  </w:endnote>
  <w:endnote w:type="continuationSeparator" w:id="0">
    <w:p w14:paraId="6A4782AC" w14:textId="77777777" w:rsidR="008C023E" w:rsidRDefault="008C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BF85" w14:textId="77777777" w:rsidR="0054090E" w:rsidRDefault="0054090E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8A00DC8" wp14:editId="136FC71A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4090E" w14:paraId="3A3CB4F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2346F2D" w14:textId="77777777" w:rsidR="0054090E" w:rsidRPr="007A1DE8" w:rsidRDefault="0054090E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78ABEE9B" wp14:editId="29D176C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99E03F" w14:textId="77777777" w:rsidR="0054090E" w:rsidRPr="00B871C5" w:rsidRDefault="0054090E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5F84186" w14:textId="77777777" w:rsidR="0054090E" w:rsidRDefault="0054090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82C34" w14:textId="77777777" w:rsidR="008C023E" w:rsidRDefault="008C023E">
      <w:r>
        <w:separator/>
      </w:r>
    </w:p>
  </w:footnote>
  <w:footnote w:type="continuationSeparator" w:id="0">
    <w:p w14:paraId="2DF1C0D8" w14:textId="77777777" w:rsidR="008C023E" w:rsidRDefault="008C0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DC1B" w14:textId="77777777" w:rsidR="0054090E" w:rsidRDefault="0054090E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4DFC81A" wp14:editId="3C2994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04C40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6F33A991" wp14:editId="222F80E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04B5D9" w14:textId="77777777" w:rsidR="0054090E" w:rsidRDefault="0054090E" w:rsidP="00FC77E2">
    <w:pPr>
      <w:pStyle w:val="Tiu"/>
      <w:rPr>
        <w:lang w:val="en-US"/>
      </w:rPr>
    </w:pPr>
  </w:p>
  <w:p w14:paraId="50C12EF5" w14:textId="77777777" w:rsidR="0054090E" w:rsidRPr="003B1A2B" w:rsidRDefault="0054090E" w:rsidP="00FC77E2">
    <w:pPr>
      <w:rPr>
        <w:lang w:val="en-US"/>
      </w:rPr>
    </w:pPr>
  </w:p>
  <w:p w14:paraId="1E3340DA" w14:textId="77777777" w:rsidR="0054090E" w:rsidRPr="00F53DBB" w:rsidRDefault="0054090E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Phân tích và thiết kế phần mềm</w:t>
    </w:r>
  </w:p>
  <w:p w14:paraId="2F4BA87D" w14:textId="77777777" w:rsidR="0054090E" w:rsidRPr="0040293A" w:rsidRDefault="0054090E" w:rsidP="00FC77E2">
    <w:pPr>
      <w:pStyle w:val="utrang"/>
      <w:rPr>
        <w:rFonts w:eastAsia="Tahoma"/>
      </w:rPr>
    </w:pPr>
  </w:p>
  <w:p w14:paraId="048B8D38" w14:textId="77777777" w:rsidR="0054090E" w:rsidRPr="00FC77E2" w:rsidRDefault="0054090E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346DB" w14:textId="77777777" w:rsidR="0054090E" w:rsidRDefault="0054090E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2C4EADC" wp14:editId="4235ECFD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54090E" w14:paraId="76711D7A" w14:textId="77777777" w:rsidTr="008D3541">
      <w:tc>
        <w:tcPr>
          <w:tcW w:w="6623" w:type="dxa"/>
          <w:shd w:val="clear" w:color="auto" w:fill="auto"/>
        </w:tcPr>
        <w:p w14:paraId="635CF32F" w14:textId="77777777" w:rsidR="007A1661" w:rsidRPr="007A1661" w:rsidRDefault="007A1661" w:rsidP="007A1661">
          <w:pPr>
            <w:pStyle w:val="Tiu"/>
            <w:jc w:val="left"/>
            <w:rPr>
              <w:sz w:val="24"/>
              <w:szCs w:val="24"/>
              <w:lang w:val="en-US"/>
            </w:rPr>
          </w:pPr>
          <w:r w:rsidRPr="007A1661">
            <w:rPr>
              <w:color w:val="0000FF"/>
              <w:sz w:val="24"/>
              <w:szCs w:val="24"/>
              <w:lang w:val="en-US"/>
            </w:rPr>
            <w:t xml:space="preserve">Web học tiếng Anh online miễn </w:t>
          </w:r>
          <w:proofErr w:type="spellStart"/>
          <w:r w:rsidRPr="007A1661">
            <w:rPr>
              <w:color w:val="0000FF"/>
              <w:sz w:val="24"/>
              <w:szCs w:val="24"/>
              <w:lang w:val="en-US"/>
            </w:rPr>
            <w:t>phí</w:t>
          </w:r>
          <w:proofErr w:type="spellEnd"/>
          <w:r w:rsidRPr="007A1661">
            <w:rPr>
              <w:color w:val="0000FF"/>
              <w:sz w:val="24"/>
              <w:szCs w:val="24"/>
              <w:lang w:val="en-US"/>
            </w:rPr>
            <w:t xml:space="preserve"> </w:t>
          </w:r>
          <w:proofErr w:type="spellStart"/>
          <w:r w:rsidRPr="007A1661">
            <w:rPr>
              <w:color w:val="0000FF"/>
              <w:sz w:val="24"/>
              <w:szCs w:val="24"/>
              <w:lang w:val="en-US"/>
            </w:rPr>
            <w:t>cho</w:t>
          </w:r>
          <w:proofErr w:type="spellEnd"/>
          <w:r w:rsidRPr="007A1661">
            <w:rPr>
              <w:color w:val="0000FF"/>
              <w:sz w:val="24"/>
              <w:szCs w:val="24"/>
              <w:lang w:val="en-US"/>
            </w:rPr>
            <w:t xml:space="preserve"> </w:t>
          </w:r>
          <w:proofErr w:type="spellStart"/>
          <w:r w:rsidRPr="007A1661">
            <w:rPr>
              <w:color w:val="0000FF"/>
              <w:sz w:val="24"/>
              <w:szCs w:val="24"/>
              <w:lang w:val="en-US"/>
            </w:rPr>
            <w:t>người</w:t>
          </w:r>
          <w:proofErr w:type="spellEnd"/>
          <w:r w:rsidRPr="007A1661">
            <w:rPr>
              <w:color w:val="0000FF"/>
              <w:sz w:val="24"/>
              <w:szCs w:val="24"/>
              <w:lang w:val="en-US"/>
            </w:rPr>
            <w:t xml:space="preserve"> mới bắt đầu</w:t>
          </w:r>
        </w:p>
        <w:p w14:paraId="2462052B" w14:textId="0F058F73" w:rsidR="0054090E" w:rsidRPr="008D3541" w:rsidRDefault="0054090E">
          <w:pPr>
            <w:pStyle w:val="utrang"/>
            <w:rPr>
              <w:color w:val="0000FF"/>
              <w:lang w:val="en-US"/>
            </w:rPr>
          </w:pPr>
        </w:p>
      </w:tc>
      <w:tc>
        <w:tcPr>
          <w:tcW w:w="2845" w:type="dxa"/>
          <w:shd w:val="clear" w:color="auto" w:fill="auto"/>
        </w:tcPr>
        <w:p w14:paraId="5F6D12A5" w14:textId="0AA4726A" w:rsidR="0054090E" w:rsidRPr="008D3541" w:rsidRDefault="0054090E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bản: </w:t>
          </w:r>
          <w:r w:rsidR="007A1661">
            <w:rPr>
              <w:color w:val="0000FF"/>
              <w:lang w:val="en-US"/>
            </w:rPr>
            <w:t>2.0</w:t>
          </w:r>
        </w:p>
      </w:tc>
    </w:tr>
    <w:tr w:rsidR="0054090E" w14:paraId="64538F82" w14:textId="77777777" w:rsidTr="008D3541">
      <w:tc>
        <w:tcPr>
          <w:tcW w:w="6623" w:type="dxa"/>
          <w:shd w:val="clear" w:color="auto" w:fill="auto"/>
        </w:tcPr>
        <w:p w14:paraId="6C84D3D8" w14:textId="77777777" w:rsidR="0054090E" w:rsidRPr="008D3541" w:rsidRDefault="0054090E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hình Use case</w:t>
          </w:r>
        </w:p>
      </w:tc>
      <w:tc>
        <w:tcPr>
          <w:tcW w:w="2845" w:type="dxa"/>
          <w:shd w:val="clear" w:color="auto" w:fill="auto"/>
        </w:tcPr>
        <w:p w14:paraId="3EBFEF7E" w14:textId="7C2E574D" w:rsidR="0054090E" w:rsidRPr="008D3541" w:rsidRDefault="0054090E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A1661">
            <w:rPr>
              <w:color w:val="0000FF"/>
              <w:lang w:val="en-US"/>
            </w:rPr>
            <w:t>31/05/2019</w:t>
          </w:r>
        </w:p>
      </w:tc>
    </w:tr>
  </w:tbl>
  <w:p w14:paraId="74B56D27" w14:textId="77777777" w:rsidR="0054090E" w:rsidRPr="007A1DE8" w:rsidRDefault="0054090E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80ECA"/>
    <w:multiLevelType w:val="hybridMultilevel"/>
    <w:tmpl w:val="135E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6611"/>
    <w:multiLevelType w:val="hybridMultilevel"/>
    <w:tmpl w:val="3154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A1331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8E"/>
    <w:multiLevelType w:val="hybridMultilevel"/>
    <w:tmpl w:val="421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870D5"/>
    <w:multiLevelType w:val="hybridMultilevel"/>
    <w:tmpl w:val="0D70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712C2"/>
    <w:multiLevelType w:val="hybridMultilevel"/>
    <w:tmpl w:val="B79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47E29"/>
    <w:multiLevelType w:val="hybridMultilevel"/>
    <w:tmpl w:val="85F4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50367"/>
    <w:multiLevelType w:val="hybridMultilevel"/>
    <w:tmpl w:val="D4D0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F25DF"/>
    <w:multiLevelType w:val="multilevel"/>
    <w:tmpl w:val="87E6E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E20A07"/>
    <w:multiLevelType w:val="hybridMultilevel"/>
    <w:tmpl w:val="4A48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B1FF6"/>
    <w:multiLevelType w:val="hybridMultilevel"/>
    <w:tmpl w:val="A1C4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D7892"/>
    <w:multiLevelType w:val="hybridMultilevel"/>
    <w:tmpl w:val="05B8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77C5"/>
    <w:multiLevelType w:val="hybridMultilevel"/>
    <w:tmpl w:val="3906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6506F"/>
    <w:multiLevelType w:val="hybridMultilevel"/>
    <w:tmpl w:val="058C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22ADD"/>
    <w:multiLevelType w:val="hybridMultilevel"/>
    <w:tmpl w:val="551A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95905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7176E"/>
    <w:multiLevelType w:val="multilevel"/>
    <w:tmpl w:val="8BCA5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F505D2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04F6E"/>
    <w:multiLevelType w:val="hybridMultilevel"/>
    <w:tmpl w:val="8AD8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A3EF4"/>
    <w:multiLevelType w:val="hybridMultilevel"/>
    <w:tmpl w:val="0C88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32C8E"/>
    <w:multiLevelType w:val="hybridMultilevel"/>
    <w:tmpl w:val="2F94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823D0"/>
    <w:multiLevelType w:val="multilevel"/>
    <w:tmpl w:val="FBA8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D204082"/>
    <w:multiLevelType w:val="hybridMultilevel"/>
    <w:tmpl w:val="5500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730E4"/>
    <w:multiLevelType w:val="hybridMultilevel"/>
    <w:tmpl w:val="52F6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D756A"/>
    <w:multiLevelType w:val="hybridMultilevel"/>
    <w:tmpl w:val="8F8C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D159B"/>
    <w:multiLevelType w:val="hybridMultilevel"/>
    <w:tmpl w:val="EDF4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0666D"/>
    <w:multiLevelType w:val="hybridMultilevel"/>
    <w:tmpl w:val="BFF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B79F1"/>
    <w:multiLevelType w:val="hybridMultilevel"/>
    <w:tmpl w:val="C83C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94C13"/>
    <w:multiLevelType w:val="hybridMultilevel"/>
    <w:tmpl w:val="6ED0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374A6"/>
    <w:multiLevelType w:val="multilevel"/>
    <w:tmpl w:val="89DE9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3135647"/>
    <w:multiLevelType w:val="hybridMultilevel"/>
    <w:tmpl w:val="4A16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D5E"/>
    <w:multiLevelType w:val="hybridMultilevel"/>
    <w:tmpl w:val="61A8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B428F"/>
    <w:multiLevelType w:val="hybridMultilevel"/>
    <w:tmpl w:val="BA90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3315B"/>
    <w:multiLevelType w:val="hybridMultilevel"/>
    <w:tmpl w:val="6CDC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5E0A7A14"/>
    <w:multiLevelType w:val="hybridMultilevel"/>
    <w:tmpl w:val="14CAE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74B12"/>
    <w:multiLevelType w:val="hybridMultilevel"/>
    <w:tmpl w:val="B3FA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D265BD"/>
    <w:multiLevelType w:val="multilevel"/>
    <w:tmpl w:val="6B96F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9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5704CD6"/>
    <w:multiLevelType w:val="hybridMultilevel"/>
    <w:tmpl w:val="AC2E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D0393"/>
    <w:multiLevelType w:val="hybridMultilevel"/>
    <w:tmpl w:val="399A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B709A"/>
    <w:multiLevelType w:val="hybridMultilevel"/>
    <w:tmpl w:val="1044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97170"/>
    <w:multiLevelType w:val="hybridMultilevel"/>
    <w:tmpl w:val="1FDA5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880C89"/>
    <w:multiLevelType w:val="hybridMultilevel"/>
    <w:tmpl w:val="BB72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0974C7"/>
    <w:multiLevelType w:val="hybridMultilevel"/>
    <w:tmpl w:val="37CA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4D31F2"/>
    <w:multiLevelType w:val="hybridMultilevel"/>
    <w:tmpl w:val="29E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6257F5"/>
    <w:multiLevelType w:val="hybridMultilevel"/>
    <w:tmpl w:val="421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427CB6"/>
    <w:multiLevelType w:val="hybridMultilevel"/>
    <w:tmpl w:val="80F4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6B0302"/>
    <w:multiLevelType w:val="hybridMultilevel"/>
    <w:tmpl w:val="17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E942FD"/>
    <w:multiLevelType w:val="hybridMultilevel"/>
    <w:tmpl w:val="848C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1D015C"/>
    <w:multiLevelType w:val="hybridMultilevel"/>
    <w:tmpl w:val="89F2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490FAC"/>
    <w:multiLevelType w:val="hybridMultilevel"/>
    <w:tmpl w:val="DE06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5D071D"/>
    <w:multiLevelType w:val="hybridMultilevel"/>
    <w:tmpl w:val="9C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964BB3"/>
    <w:multiLevelType w:val="hybridMultilevel"/>
    <w:tmpl w:val="CB2A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30"/>
  </w:num>
  <w:num w:numId="4">
    <w:abstractNumId w:val="13"/>
  </w:num>
  <w:num w:numId="5">
    <w:abstractNumId w:val="37"/>
  </w:num>
  <w:num w:numId="6">
    <w:abstractNumId w:val="4"/>
  </w:num>
  <w:num w:numId="7">
    <w:abstractNumId w:val="46"/>
  </w:num>
  <w:num w:numId="8">
    <w:abstractNumId w:val="17"/>
  </w:num>
  <w:num w:numId="9">
    <w:abstractNumId w:val="28"/>
  </w:num>
  <w:num w:numId="10">
    <w:abstractNumId w:val="34"/>
  </w:num>
  <w:num w:numId="11">
    <w:abstractNumId w:val="19"/>
  </w:num>
  <w:num w:numId="12">
    <w:abstractNumId w:val="42"/>
  </w:num>
  <w:num w:numId="13">
    <w:abstractNumId w:val="26"/>
  </w:num>
  <w:num w:numId="14">
    <w:abstractNumId w:val="47"/>
  </w:num>
  <w:num w:numId="15">
    <w:abstractNumId w:val="49"/>
  </w:num>
  <w:num w:numId="16">
    <w:abstractNumId w:val="45"/>
  </w:num>
  <w:num w:numId="17">
    <w:abstractNumId w:val="18"/>
  </w:num>
  <w:num w:numId="18">
    <w:abstractNumId w:val="16"/>
  </w:num>
  <w:num w:numId="19">
    <w:abstractNumId w:val="3"/>
  </w:num>
  <w:num w:numId="20">
    <w:abstractNumId w:val="9"/>
  </w:num>
  <w:num w:numId="21">
    <w:abstractNumId w:val="23"/>
  </w:num>
  <w:num w:numId="22">
    <w:abstractNumId w:val="53"/>
  </w:num>
  <w:num w:numId="23">
    <w:abstractNumId w:val="11"/>
  </w:num>
  <w:num w:numId="24">
    <w:abstractNumId w:val="52"/>
  </w:num>
  <w:num w:numId="25">
    <w:abstractNumId w:val="7"/>
  </w:num>
  <w:num w:numId="26">
    <w:abstractNumId w:val="50"/>
  </w:num>
  <w:num w:numId="27">
    <w:abstractNumId w:val="25"/>
  </w:num>
  <w:num w:numId="28">
    <w:abstractNumId w:val="27"/>
  </w:num>
  <w:num w:numId="29">
    <w:abstractNumId w:val="36"/>
  </w:num>
  <w:num w:numId="30">
    <w:abstractNumId w:val="51"/>
  </w:num>
  <w:num w:numId="31">
    <w:abstractNumId w:val="22"/>
  </w:num>
  <w:num w:numId="32">
    <w:abstractNumId w:val="8"/>
  </w:num>
  <w:num w:numId="33">
    <w:abstractNumId w:val="40"/>
  </w:num>
  <w:num w:numId="34">
    <w:abstractNumId w:val="24"/>
  </w:num>
  <w:num w:numId="35">
    <w:abstractNumId w:val="15"/>
  </w:num>
  <w:num w:numId="36">
    <w:abstractNumId w:val="31"/>
  </w:num>
  <w:num w:numId="37">
    <w:abstractNumId w:val="39"/>
  </w:num>
  <w:num w:numId="38">
    <w:abstractNumId w:val="44"/>
  </w:num>
  <w:num w:numId="39">
    <w:abstractNumId w:val="38"/>
  </w:num>
  <w:num w:numId="40">
    <w:abstractNumId w:val="5"/>
  </w:num>
  <w:num w:numId="41">
    <w:abstractNumId w:val="20"/>
  </w:num>
  <w:num w:numId="42">
    <w:abstractNumId w:val="32"/>
  </w:num>
  <w:num w:numId="43">
    <w:abstractNumId w:val="12"/>
  </w:num>
  <w:num w:numId="44">
    <w:abstractNumId w:val="6"/>
  </w:num>
  <w:num w:numId="45">
    <w:abstractNumId w:val="14"/>
  </w:num>
  <w:num w:numId="46">
    <w:abstractNumId w:val="41"/>
  </w:num>
  <w:num w:numId="47">
    <w:abstractNumId w:val="21"/>
  </w:num>
  <w:num w:numId="48">
    <w:abstractNumId w:val="48"/>
  </w:num>
  <w:num w:numId="49">
    <w:abstractNumId w:val="29"/>
  </w:num>
  <w:num w:numId="50">
    <w:abstractNumId w:val="43"/>
  </w:num>
  <w:num w:numId="51">
    <w:abstractNumId w:val="10"/>
  </w:num>
  <w:num w:numId="52">
    <w:abstractNumId w:val="1"/>
  </w:num>
  <w:num w:numId="53">
    <w:abstractNumId w:val="2"/>
  </w:num>
  <w:num w:numId="54">
    <w:abstractNumId w:val="3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0B68"/>
    <w:rsid w:val="000519D9"/>
    <w:rsid w:val="00057033"/>
    <w:rsid w:val="000C0CA8"/>
    <w:rsid w:val="000D199F"/>
    <w:rsid w:val="001523E8"/>
    <w:rsid w:val="001639B1"/>
    <w:rsid w:val="00185356"/>
    <w:rsid w:val="00193F13"/>
    <w:rsid w:val="001B5F30"/>
    <w:rsid w:val="002160F2"/>
    <w:rsid w:val="00221A67"/>
    <w:rsid w:val="002468C1"/>
    <w:rsid w:val="00251D99"/>
    <w:rsid w:val="002A5991"/>
    <w:rsid w:val="002C0525"/>
    <w:rsid w:val="002E2170"/>
    <w:rsid w:val="002F3120"/>
    <w:rsid w:val="00301562"/>
    <w:rsid w:val="003110EB"/>
    <w:rsid w:val="0031511D"/>
    <w:rsid w:val="00325FD3"/>
    <w:rsid w:val="003509B1"/>
    <w:rsid w:val="003548A8"/>
    <w:rsid w:val="003663DD"/>
    <w:rsid w:val="003701D7"/>
    <w:rsid w:val="003747E6"/>
    <w:rsid w:val="003B2AA1"/>
    <w:rsid w:val="003E6DC2"/>
    <w:rsid w:val="004011DC"/>
    <w:rsid w:val="004176B5"/>
    <w:rsid w:val="00435847"/>
    <w:rsid w:val="004A507A"/>
    <w:rsid w:val="004B7CC9"/>
    <w:rsid w:val="004E4257"/>
    <w:rsid w:val="0054090E"/>
    <w:rsid w:val="00560BF3"/>
    <w:rsid w:val="00573AD4"/>
    <w:rsid w:val="005802A5"/>
    <w:rsid w:val="00596D5D"/>
    <w:rsid w:val="005B3188"/>
    <w:rsid w:val="005C4AA7"/>
    <w:rsid w:val="005F1FF3"/>
    <w:rsid w:val="005F33EF"/>
    <w:rsid w:val="0060493B"/>
    <w:rsid w:val="006257BE"/>
    <w:rsid w:val="00644FD5"/>
    <w:rsid w:val="00655316"/>
    <w:rsid w:val="00655AE0"/>
    <w:rsid w:val="006855DC"/>
    <w:rsid w:val="00693DC9"/>
    <w:rsid w:val="006B0E56"/>
    <w:rsid w:val="006D573A"/>
    <w:rsid w:val="006E420F"/>
    <w:rsid w:val="006E56E2"/>
    <w:rsid w:val="007338F6"/>
    <w:rsid w:val="00754C73"/>
    <w:rsid w:val="00765345"/>
    <w:rsid w:val="00780709"/>
    <w:rsid w:val="007A1661"/>
    <w:rsid w:val="007A1DE8"/>
    <w:rsid w:val="007A4605"/>
    <w:rsid w:val="007F21C9"/>
    <w:rsid w:val="007F7EB3"/>
    <w:rsid w:val="00821014"/>
    <w:rsid w:val="008243D9"/>
    <w:rsid w:val="00840E27"/>
    <w:rsid w:val="00876526"/>
    <w:rsid w:val="008802F9"/>
    <w:rsid w:val="008B1705"/>
    <w:rsid w:val="008C023E"/>
    <w:rsid w:val="008D3541"/>
    <w:rsid w:val="0096114A"/>
    <w:rsid w:val="00984338"/>
    <w:rsid w:val="0099744F"/>
    <w:rsid w:val="009A461B"/>
    <w:rsid w:val="009B2AFC"/>
    <w:rsid w:val="009F47F5"/>
    <w:rsid w:val="009F679A"/>
    <w:rsid w:val="00A23833"/>
    <w:rsid w:val="00A544E7"/>
    <w:rsid w:val="00A638EF"/>
    <w:rsid w:val="00AA02AA"/>
    <w:rsid w:val="00AC1908"/>
    <w:rsid w:val="00AC3388"/>
    <w:rsid w:val="00AE7B44"/>
    <w:rsid w:val="00AF42AB"/>
    <w:rsid w:val="00B07BF9"/>
    <w:rsid w:val="00B1776A"/>
    <w:rsid w:val="00B871C5"/>
    <w:rsid w:val="00B97A00"/>
    <w:rsid w:val="00BA5C63"/>
    <w:rsid w:val="00BA64F0"/>
    <w:rsid w:val="00BB0769"/>
    <w:rsid w:val="00BB5444"/>
    <w:rsid w:val="00BB75F4"/>
    <w:rsid w:val="00BD58FC"/>
    <w:rsid w:val="00BF5112"/>
    <w:rsid w:val="00C22AF8"/>
    <w:rsid w:val="00C5140D"/>
    <w:rsid w:val="00C74D6D"/>
    <w:rsid w:val="00C97CDC"/>
    <w:rsid w:val="00CA52C8"/>
    <w:rsid w:val="00CB2FBB"/>
    <w:rsid w:val="00CD198F"/>
    <w:rsid w:val="00CF3500"/>
    <w:rsid w:val="00D234F3"/>
    <w:rsid w:val="00D532D0"/>
    <w:rsid w:val="00DA2A6D"/>
    <w:rsid w:val="00DA4974"/>
    <w:rsid w:val="00DC363E"/>
    <w:rsid w:val="00DD57E3"/>
    <w:rsid w:val="00E14427"/>
    <w:rsid w:val="00E6238C"/>
    <w:rsid w:val="00E95D0C"/>
    <w:rsid w:val="00EA66D5"/>
    <w:rsid w:val="00EF3AB8"/>
    <w:rsid w:val="00F01929"/>
    <w:rsid w:val="00F34D6A"/>
    <w:rsid w:val="00F43C7B"/>
    <w:rsid w:val="00F46D9E"/>
    <w:rsid w:val="00F677DE"/>
    <w:rsid w:val="00FA2327"/>
    <w:rsid w:val="00FB3FFD"/>
    <w:rsid w:val="00FC77E2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95BF2"/>
  <w15:docId w15:val="{187DAFF4-CD76-44D0-A5D7-DBDF107D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36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348</TotalTime>
  <Pages>18</Pages>
  <Words>2725</Words>
  <Characters>15533</Characters>
  <Application>Microsoft Office Word</Application>
  <DocSecurity>0</DocSecurity>
  <Lines>129</Lines>
  <Paragraphs>36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18222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52</cp:revision>
  <cp:lastPrinted>2013-12-07T15:57:00Z</cp:lastPrinted>
  <dcterms:created xsi:type="dcterms:W3CDTF">2013-10-13T11:06:00Z</dcterms:created>
  <dcterms:modified xsi:type="dcterms:W3CDTF">2019-05-31T10:35:00Z</dcterms:modified>
</cp:coreProperties>
</file>