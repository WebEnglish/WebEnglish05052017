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BDE5F" w14:textId="77777777" w:rsidR="003548A8" w:rsidRDefault="003548A8" w:rsidP="003548A8">
      <w:pPr>
        <w:rPr>
          <w:lang w:val="en-US"/>
        </w:rPr>
      </w:pPr>
    </w:p>
    <w:p w14:paraId="6C5E9755" w14:textId="77777777" w:rsidR="00301562" w:rsidRDefault="00301562" w:rsidP="003548A8">
      <w:pPr>
        <w:rPr>
          <w:lang w:val="en-US"/>
        </w:rPr>
      </w:pPr>
    </w:p>
    <w:p w14:paraId="03E09A42" w14:textId="77777777" w:rsidR="00301562" w:rsidRDefault="00301562" w:rsidP="003548A8">
      <w:pPr>
        <w:rPr>
          <w:lang w:val="en-US"/>
        </w:rPr>
      </w:pPr>
    </w:p>
    <w:p w14:paraId="5A8A8B8D" w14:textId="77777777" w:rsidR="00301562" w:rsidRDefault="00301562" w:rsidP="003548A8">
      <w:pPr>
        <w:rPr>
          <w:lang w:val="en-US"/>
        </w:rPr>
      </w:pPr>
    </w:p>
    <w:p w14:paraId="10187532" w14:textId="77777777" w:rsidR="00301562" w:rsidRDefault="00301562" w:rsidP="003548A8">
      <w:pPr>
        <w:rPr>
          <w:lang w:val="en-US"/>
        </w:rPr>
      </w:pPr>
    </w:p>
    <w:p w14:paraId="1554B1E5" w14:textId="77777777" w:rsidR="00301562" w:rsidRDefault="00301562" w:rsidP="003548A8">
      <w:pPr>
        <w:rPr>
          <w:lang w:val="en-US"/>
        </w:rPr>
      </w:pPr>
    </w:p>
    <w:p w14:paraId="6D39508A" w14:textId="77777777" w:rsidR="00301562" w:rsidRDefault="00301562" w:rsidP="003548A8">
      <w:pPr>
        <w:rPr>
          <w:lang w:val="en-US"/>
        </w:rPr>
      </w:pPr>
    </w:p>
    <w:p w14:paraId="4AD3C0BC" w14:textId="77777777" w:rsidR="003548A8" w:rsidRPr="003548A8" w:rsidRDefault="003548A8" w:rsidP="003548A8">
      <w:pPr>
        <w:rPr>
          <w:lang w:val="en-US"/>
        </w:rPr>
      </w:pPr>
    </w:p>
    <w:p w14:paraId="3895B6DA" w14:textId="10384CC7" w:rsidR="00D234F3" w:rsidRDefault="00770457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 w:rsidR="007A1DE8">
        <w:rPr>
          <w:lang w:val="en-US"/>
        </w:rPr>
        <w:t xml:space="preserve"> </w:t>
      </w:r>
      <w:r w:rsidR="00573A6C">
        <w:rPr>
          <w:color w:val="0000FF"/>
          <w:lang w:val="en-US"/>
        </w:rPr>
        <w:t xml:space="preserve">Web </w:t>
      </w:r>
      <w:proofErr w:type="spellStart"/>
      <w:r w:rsidR="00573A6C">
        <w:rPr>
          <w:color w:val="0000FF"/>
          <w:lang w:val="en-US"/>
        </w:rPr>
        <w:t>học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tiếng</w:t>
      </w:r>
      <w:proofErr w:type="spellEnd"/>
      <w:r w:rsidR="00573A6C">
        <w:rPr>
          <w:color w:val="0000FF"/>
          <w:lang w:val="en-US"/>
        </w:rPr>
        <w:t xml:space="preserve"> Anh online </w:t>
      </w:r>
      <w:proofErr w:type="spellStart"/>
      <w:r w:rsidR="00573A6C">
        <w:rPr>
          <w:color w:val="0000FF"/>
          <w:lang w:val="en-US"/>
        </w:rPr>
        <w:t>miễn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phí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cho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người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mới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bắt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đầu</w:t>
      </w:r>
      <w:proofErr w:type="spellEnd"/>
    </w:p>
    <w:p w14:paraId="629498C4" w14:textId="77777777" w:rsidR="007A1DE8" w:rsidRPr="007A1DE8" w:rsidRDefault="007A1DE8" w:rsidP="007A1DE8">
      <w:pPr>
        <w:rPr>
          <w:lang w:val="en-US"/>
        </w:rPr>
      </w:pPr>
    </w:p>
    <w:p w14:paraId="79B593A8" w14:textId="3C028C98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1324D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45EE88EB" w14:textId="77777777" w:rsidR="00D234F3" w:rsidRDefault="00D234F3">
      <w:pPr>
        <w:pStyle w:val="Title"/>
        <w:jc w:val="both"/>
        <w:rPr>
          <w:lang w:val="en-US"/>
        </w:rPr>
      </w:pPr>
    </w:p>
    <w:p w14:paraId="6B0786FF" w14:textId="77777777" w:rsidR="003548A8" w:rsidRDefault="003548A8" w:rsidP="003548A8">
      <w:pPr>
        <w:rPr>
          <w:lang w:val="en-US"/>
        </w:rPr>
      </w:pPr>
    </w:p>
    <w:p w14:paraId="1AD2C67F" w14:textId="77777777" w:rsidR="00301562" w:rsidRDefault="00301562" w:rsidP="003548A8">
      <w:pPr>
        <w:rPr>
          <w:lang w:val="en-US"/>
        </w:rPr>
      </w:pPr>
    </w:p>
    <w:p w14:paraId="2315B24E" w14:textId="77777777" w:rsidR="00301562" w:rsidRDefault="00301562" w:rsidP="003548A8">
      <w:pPr>
        <w:rPr>
          <w:lang w:val="en-US"/>
        </w:rPr>
      </w:pPr>
    </w:p>
    <w:p w14:paraId="12662EB5" w14:textId="77777777" w:rsidR="00301562" w:rsidRDefault="00301562" w:rsidP="003548A8">
      <w:pPr>
        <w:rPr>
          <w:lang w:val="en-US"/>
        </w:rPr>
      </w:pPr>
    </w:p>
    <w:p w14:paraId="751A9D75" w14:textId="77777777" w:rsidR="00301562" w:rsidRDefault="00301562" w:rsidP="003548A8">
      <w:pPr>
        <w:rPr>
          <w:lang w:val="en-US"/>
        </w:rPr>
      </w:pPr>
    </w:p>
    <w:p w14:paraId="19178B31" w14:textId="77777777" w:rsidR="00301562" w:rsidRDefault="00301562" w:rsidP="003548A8">
      <w:pPr>
        <w:rPr>
          <w:lang w:val="en-US"/>
        </w:rPr>
      </w:pPr>
    </w:p>
    <w:p w14:paraId="374389AE" w14:textId="77777777" w:rsidR="00301562" w:rsidRDefault="00301562" w:rsidP="003548A8">
      <w:pPr>
        <w:rPr>
          <w:lang w:val="en-US"/>
        </w:rPr>
      </w:pPr>
    </w:p>
    <w:p w14:paraId="35059880" w14:textId="77777777" w:rsidR="00301562" w:rsidRDefault="00301562" w:rsidP="003548A8">
      <w:pPr>
        <w:rPr>
          <w:lang w:val="en-US"/>
        </w:rPr>
      </w:pPr>
    </w:p>
    <w:p w14:paraId="32B83A7F" w14:textId="77777777" w:rsidR="00301562" w:rsidRDefault="00301562" w:rsidP="003548A8">
      <w:pPr>
        <w:rPr>
          <w:lang w:val="en-US"/>
        </w:rPr>
      </w:pPr>
    </w:p>
    <w:p w14:paraId="60A8E55D" w14:textId="77777777" w:rsidR="003548A8" w:rsidRDefault="003548A8" w:rsidP="003548A8">
      <w:pPr>
        <w:rPr>
          <w:lang w:val="en-US"/>
        </w:rPr>
      </w:pPr>
    </w:p>
    <w:p w14:paraId="4A7408B6" w14:textId="77777777" w:rsidR="003548A8" w:rsidRDefault="003548A8" w:rsidP="003548A8">
      <w:pPr>
        <w:rPr>
          <w:lang w:val="en-US"/>
        </w:rPr>
      </w:pPr>
    </w:p>
    <w:p w14:paraId="607F057B" w14:textId="77777777" w:rsidR="003548A8" w:rsidRDefault="003548A8" w:rsidP="003548A8">
      <w:pPr>
        <w:rPr>
          <w:lang w:val="en-US"/>
        </w:rPr>
      </w:pPr>
    </w:p>
    <w:p w14:paraId="040237F3" w14:textId="77777777" w:rsidR="003548A8" w:rsidRDefault="003548A8" w:rsidP="003548A8">
      <w:pPr>
        <w:rPr>
          <w:lang w:val="en-US"/>
        </w:rPr>
      </w:pPr>
    </w:p>
    <w:p w14:paraId="642906D8" w14:textId="77777777" w:rsidR="003548A8" w:rsidRDefault="003548A8" w:rsidP="003548A8">
      <w:pPr>
        <w:rPr>
          <w:lang w:val="en-US"/>
        </w:rPr>
      </w:pPr>
    </w:p>
    <w:p w14:paraId="14F874B2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78B5FF90" w14:textId="77777777" w:rsidR="0051324D" w:rsidRDefault="0051324D" w:rsidP="0051324D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1612241 -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Công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Hưng</w:t>
      </w:r>
      <w:proofErr w:type="spellEnd"/>
    </w:p>
    <w:p w14:paraId="791A3783" w14:textId="77777777" w:rsidR="0051324D" w:rsidRPr="003548A8" w:rsidRDefault="0051324D" w:rsidP="0051324D">
      <w:pPr>
        <w:jc w:val="center"/>
        <w:rPr>
          <w:sz w:val="30"/>
          <w:szCs w:val="30"/>
          <w:lang w:val="en-US"/>
        </w:rPr>
        <w:sectPr w:rsidR="0051324D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1612907-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Thị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Việt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gramStart"/>
      <w:r>
        <w:rPr>
          <w:rFonts w:ascii="Arial" w:hAnsi="Arial" w:cs="Arial"/>
          <w:color w:val="0000FF"/>
          <w:sz w:val="30"/>
          <w:szCs w:val="30"/>
          <w:lang w:val="en-US"/>
        </w:rPr>
        <w:t>An</w:t>
      </w:r>
      <w:proofErr w:type="gramEnd"/>
    </w:p>
    <w:p w14:paraId="024B250C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7D8DE2E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0D7978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0539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4BB2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B95A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968D5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6BCEE2E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E1D2C" w14:textId="23DA6C03" w:rsidR="00E95D0C" w:rsidRPr="003548A8" w:rsidRDefault="00845A04" w:rsidP="00845A04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18/6/2019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1DAC1" w14:textId="356E5D0B" w:rsidR="00E95D0C" w:rsidRPr="003548A8" w:rsidRDefault="00845A04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1F9AD" w14:textId="7D3C88E5" w:rsidR="00E95D0C" w:rsidRPr="0037628A" w:rsidRDefault="00263CD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Báo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cáo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quả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thực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hiện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án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43A56" w14:textId="78EB07CC" w:rsidR="00E95D0C" w:rsidRPr="003548A8" w:rsidRDefault="00845A04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Công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Hưng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br/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Nguyên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Thị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Việt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gramStart"/>
            <w:r>
              <w:rPr>
                <w:rFonts w:eastAsia="SimSun"/>
                <w:color w:val="0000FF"/>
                <w:lang w:val="en-US"/>
              </w:rPr>
              <w:t>An</w:t>
            </w:r>
            <w:proofErr w:type="gramEnd"/>
          </w:p>
        </w:tc>
      </w:tr>
      <w:tr w:rsidR="00E95D0C" w:rsidRPr="007A1DE8" w14:paraId="049913C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4E80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6427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094B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0C6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05C288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761C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FC00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69C3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2E0E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B57D3E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CD9D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D78B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D41D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315C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36A1A5F" w14:textId="77777777" w:rsidR="00A23833" w:rsidRDefault="00A23833" w:rsidP="0031511D">
      <w:pPr>
        <w:pStyle w:val="Title"/>
        <w:rPr>
          <w:lang w:val="en-US"/>
        </w:rPr>
      </w:pPr>
    </w:p>
    <w:p w14:paraId="188257E0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B71EA0A" w14:textId="77777777" w:rsidR="0077045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Hyperlink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3C2C6E48" w14:textId="77777777" w:rsidR="00770457" w:rsidRDefault="00A66BD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Hyperlink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0F8F822C" w14:textId="77777777" w:rsidR="00770457" w:rsidRDefault="00A66BD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Hyperlink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14:paraId="0F818670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770F2FDB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C1C0803" w14:textId="539726AC" w:rsidR="00D81F6D" w:rsidRDefault="00770457" w:rsidP="00D81F6D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369451682"/>
      <w:proofErr w:type="spellStart"/>
      <w:r>
        <w:rPr>
          <w:lang w:val="en-US"/>
        </w:rPr>
        <w:lastRenderedPageBreak/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bookmarkEnd w:id="0"/>
      <w:bookmarkEnd w:id="1"/>
      <w:proofErr w:type="spellEnd"/>
    </w:p>
    <w:p w14:paraId="01111667" w14:textId="56F5EE32" w:rsidR="00FB5236" w:rsidRPr="00FB5236" w:rsidRDefault="00D81F6D" w:rsidP="00FB5236">
      <w:pPr>
        <w:pStyle w:val="Heading2"/>
        <w:rPr>
          <w:lang w:val="en-US"/>
        </w:rPr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40633727" w14:textId="31B6805E" w:rsidR="00D81F6D" w:rsidRDefault="00D81F6D" w:rsidP="00D81F6D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D81F6D">
        <w:rPr>
          <w:lang w:val="en-US"/>
        </w:rPr>
        <w:t>Hệ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điều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hành</w:t>
      </w:r>
      <w:proofErr w:type="spellEnd"/>
      <w:r w:rsidRPr="00D81F6D">
        <w:rPr>
          <w:lang w:val="en-US"/>
        </w:rPr>
        <w:t>: window-64bit</w:t>
      </w:r>
    </w:p>
    <w:p w14:paraId="41677648" w14:textId="18BAE554" w:rsidR="00D81F6D" w:rsidRPr="00D81F6D" w:rsidRDefault="00D81F6D" w:rsidP="00D81F6D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D81F6D">
        <w:rPr>
          <w:lang w:val="en-US"/>
        </w:rPr>
        <w:t>Hệ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quản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trị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cơ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sở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dữ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liệu</w:t>
      </w:r>
      <w:proofErr w:type="spellEnd"/>
      <w:r w:rsidRPr="00D81F6D">
        <w:rPr>
          <w:lang w:val="en-US"/>
        </w:rPr>
        <w:t xml:space="preserve">: </w:t>
      </w:r>
      <w:proofErr w:type="spellStart"/>
      <w:r w:rsidRPr="00D81F6D">
        <w:rPr>
          <w:lang w:val="en-US"/>
        </w:rPr>
        <w:t>Mysql</w:t>
      </w:r>
      <w:proofErr w:type="spellEnd"/>
    </w:p>
    <w:p w14:paraId="54FC7FF0" w14:textId="15FA89C0" w:rsidR="00D81F6D" w:rsidRDefault="00D81F6D" w:rsidP="00D81F6D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D81F6D">
        <w:rPr>
          <w:lang w:val="en-US"/>
        </w:rPr>
        <w:t>Công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cụ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dùng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để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phân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tích</w:t>
      </w:r>
      <w:proofErr w:type="spellEnd"/>
      <w:r w:rsidRPr="00D81F6D">
        <w:rPr>
          <w:lang w:val="en-US"/>
        </w:rPr>
        <w:t xml:space="preserve">, </w:t>
      </w:r>
      <w:proofErr w:type="spellStart"/>
      <w:r w:rsidRPr="00D81F6D">
        <w:rPr>
          <w:lang w:val="en-US"/>
        </w:rPr>
        <w:t>thiết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kế</w:t>
      </w:r>
      <w:proofErr w:type="spellEnd"/>
      <w:r w:rsidR="00FB5236">
        <w:rPr>
          <w:lang w:val="en-US"/>
        </w:rPr>
        <w:t>: Start UML</w:t>
      </w:r>
    </w:p>
    <w:p w14:paraId="5D6F652A" w14:textId="448AC62F" w:rsidR="00FB5236" w:rsidRDefault="00FB5236" w:rsidP="00FB5236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BC25EB">
        <w:rPr>
          <w:lang w:val="en-US"/>
        </w:rPr>
        <w:t xml:space="preserve">: </w:t>
      </w:r>
      <w:r w:rsidR="00BC25EB" w:rsidRPr="00BC25EB">
        <w:rPr>
          <w:lang w:val="en-US"/>
        </w:rPr>
        <w:t xml:space="preserve">Nodejs express, Express-handle-bars, </w:t>
      </w:r>
      <w:proofErr w:type="spellStart"/>
      <w:r w:rsidR="00BC25EB" w:rsidRPr="00BC25EB">
        <w:rPr>
          <w:lang w:val="en-US"/>
        </w:rPr>
        <w:t>Fontawesome</w:t>
      </w:r>
      <w:proofErr w:type="spellEnd"/>
      <w:r w:rsidR="00BC25EB" w:rsidRPr="00BC25EB">
        <w:rPr>
          <w:lang w:val="en-US"/>
        </w:rPr>
        <w:t xml:space="preserve">, </w:t>
      </w:r>
      <w:proofErr w:type="spellStart"/>
      <w:r w:rsidR="00BC25EB" w:rsidRPr="00BC25EB">
        <w:rPr>
          <w:lang w:val="en-US"/>
        </w:rPr>
        <w:t>Tiny.cloud</w:t>
      </w:r>
      <w:proofErr w:type="spellEnd"/>
      <w:r w:rsidR="00BC25EB" w:rsidRPr="00BC25EB">
        <w:rPr>
          <w:lang w:val="en-US"/>
        </w:rPr>
        <w:t xml:space="preserve">, Boostrap4, </w:t>
      </w:r>
      <w:proofErr w:type="spellStart"/>
      <w:r w:rsidR="00BC25EB" w:rsidRPr="00BC25EB">
        <w:rPr>
          <w:lang w:val="en-US"/>
        </w:rPr>
        <w:t>Cdnjs.cloudflare</w:t>
      </w:r>
      <w:proofErr w:type="spellEnd"/>
      <w:r w:rsidR="00BC25EB" w:rsidRPr="00BC25EB">
        <w:rPr>
          <w:lang w:val="en-US"/>
        </w:rPr>
        <w:t xml:space="preserve">, </w:t>
      </w:r>
      <w:proofErr w:type="gramStart"/>
      <w:r w:rsidR="00BC25EB" w:rsidRPr="00BC25EB">
        <w:rPr>
          <w:lang w:val="en-US"/>
        </w:rPr>
        <w:t>moment,…</w:t>
      </w:r>
      <w:proofErr w:type="gramEnd"/>
    </w:p>
    <w:p w14:paraId="6814A2D2" w14:textId="4EC20899" w:rsidR="00FB5236" w:rsidRDefault="00FB5236" w:rsidP="00FB5236">
      <w:pPr>
        <w:rPr>
          <w:lang w:val="en-US"/>
        </w:rPr>
      </w:pPr>
    </w:p>
    <w:p w14:paraId="04D0A41C" w14:textId="5454F201" w:rsidR="00FB5236" w:rsidRDefault="00FB5236" w:rsidP="00FB5236">
      <w:pPr>
        <w:pStyle w:val="Heading2"/>
        <w:rPr>
          <w:lang w:val="en-US"/>
        </w:rPr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3E9BF31C" w14:textId="77777777" w:rsidR="00BC25EB" w:rsidRPr="00BC25EB" w:rsidRDefault="00BC25EB" w:rsidP="00BC25EB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BC25EB">
        <w:rPr>
          <w:lang w:val="en-US"/>
        </w:rPr>
        <w:t>Hệ</w:t>
      </w:r>
      <w:proofErr w:type="spellEnd"/>
      <w:r w:rsidRPr="00BC25EB">
        <w:rPr>
          <w:lang w:val="en-US"/>
        </w:rPr>
        <w:t xml:space="preserve"> </w:t>
      </w:r>
      <w:proofErr w:type="spellStart"/>
      <w:r w:rsidRPr="00BC25EB">
        <w:rPr>
          <w:lang w:val="en-US"/>
        </w:rPr>
        <w:t>điều</w:t>
      </w:r>
      <w:proofErr w:type="spellEnd"/>
      <w:r w:rsidRPr="00BC25EB">
        <w:rPr>
          <w:lang w:val="en-US"/>
        </w:rPr>
        <w:t xml:space="preserve"> </w:t>
      </w:r>
      <w:proofErr w:type="spellStart"/>
      <w:r w:rsidRPr="00BC25EB">
        <w:rPr>
          <w:lang w:val="en-US"/>
        </w:rPr>
        <w:t>hành</w:t>
      </w:r>
      <w:proofErr w:type="spellEnd"/>
      <w:r w:rsidRPr="00BC25EB">
        <w:rPr>
          <w:lang w:val="en-US"/>
        </w:rPr>
        <w:t xml:space="preserve">: Chrome, </w:t>
      </w:r>
      <w:proofErr w:type="spellStart"/>
      <w:r w:rsidRPr="00BC25EB">
        <w:rPr>
          <w:lang w:val="en-US"/>
        </w:rPr>
        <w:t>Cốc</w:t>
      </w:r>
      <w:proofErr w:type="spellEnd"/>
      <w:r w:rsidRPr="00BC25EB">
        <w:rPr>
          <w:lang w:val="en-US"/>
        </w:rPr>
        <w:t xml:space="preserve"> </w:t>
      </w:r>
      <w:proofErr w:type="spellStart"/>
      <w:r w:rsidRPr="00BC25EB">
        <w:rPr>
          <w:lang w:val="en-US"/>
        </w:rPr>
        <w:t>Cốc</w:t>
      </w:r>
      <w:proofErr w:type="spellEnd"/>
      <w:r w:rsidRPr="00BC25EB">
        <w:rPr>
          <w:lang w:val="en-US"/>
        </w:rPr>
        <w:t>, Edge, ….</w:t>
      </w:r>
    </w:p>
    <w:p w14:paraId="7FCA5B06" w14:textId="77777777" w:rsidR="00BC25EB" w:rsidRPr="00FB5236" w:rsidRDefault="00BC25EB" w:rsidP="00BC25EB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BC25EB">
        <w:rPr>
          <w:lang w:val="en-US"/>
        </w:rPr>
        <w:t>Cần</w:t>
      </w:r>
      <w:proofErr w:type="spellEnd"/>
      <w:r w:rsidRPr="00BC25EB">
        <w:rPr>
          <w:lang w:val="en-US"/>
        </w:rPr>
        <w:t xml:space="preserve"> </w:t>
      </w:r>
      <w:proofErr w:type="spellStart"/>
      <w:r w:rsidRPr="00BC25EB">
        <w:rPr>
          <w:lang w:val="en-US"/>
        </w:rPr>
        <w:t>có</w:t>
      </w:r>
      <w:proofErr w:type="spellEnd"/>
      <w:r w:rsidRPr="00BC25EB">
        <w:rPr>
          <w:lang w:val="en-US"/>
        </w:rPr>
        <w:t xml:space="preserve"> Internet</w:t>
      </w:r>
    </w:p>
    <w:p w14:paraId="24C0FB8C" w14:textId="0CCDBB2E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2" w:name="_Toc176926431"/>
      <w:bookmarkStart w:id="3" w:name="_Toc369451683"/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đạt </w:t>
      </w:r>
      <w:proofErr w:type="spellStart"/>
      <w:r>
        <w:rPr>
          <w:lang w:val="en-US"/>
        </w:rPr>
        <w:t>được</w:t>
      </w:r>
      <w:bookmarkEnd w:id="2"/>
      <w:bookmarkEnd w:id="3"/>
      <w:proofErr w:type="spellEnd"/>
    </w:p>
    <w:p w14:paraId="4B928DA1" w14:textId="7BF69C89" w:rsidR="00A7596C" w:rsidRDefault="00A7596C" w:rsidP="00A7596C">
      <w:pPr>
        <w:pStyle w:val="Heading2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7BA17446" w14:textId="77777777" w:rsidR="00A7596C" w:rsidRPr="00A7596C" w:rsidRDefault="00A7596C" w:rsidP="00A7596C">
      <w:pPr>
        <w:rPr>
          <w:lang w:val="en-US"/>
        </w:rPr>
      </w:pPr>
    </w:p>
    <w:tbl>
      <w:tblPr>
        <w:tblStyle w:val="TableGrid"/>
        <w:tblW w:w="11250" w:type="dxa"/>
        <w:tblInd w:w="-972" w:type="dxa"/>
        <w:tblLook w:val="04A0" w:firstRow="1" w:lastRow="0" w:firstColumn="1" w:lastColumn="0" w:noHBand="0" w:noVBand="1"/>
      </w:tblPr>
      <w:tblGrid>
        <w:gridCol w:w="810"/>
        <w:gridCol w:w="2340"/>
        <w:gridCol w:w="6210"/>
        <w:gridCol w:w="1890"/>
      </w:tblGrid>
      <w:tr w:rsidR="00FB5236" w14:paraId="38C537D7" w14:textId="77777777" w:rsidTr="00BC25EB">
        <w:tc>
          <w:tcPr>
            <w:tcW w:w="810" w:type="dxa"/>
          </w:tcPr>
          <w:p w14:paraId="2B52B9C1" w14:textId="106D4A82" w:rsidR="00FB5236" w:rsidRDefault="00FB5236" w:rsidP="00FB5236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40" w:type="dxa"/>
          </w:tcPr>
          <w:p w14:paraId="1FACFCFA" w14:textId="5BD4A03D" w:rsidR="00FB5236" w:rsidRDefault="00FB5236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210" w:type="dxa"/>
          </w:tcPr>
          <w:p w14:paraId="4A71D0D2" w14:textId="6EF310D6" w:rsidR="00FB5236" w:rsidRDefault="00FB5236" w:rsidP="00FB5236">
            <w:pPr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  <w:tc>
          <w:tcPr>
            <w:tcW w:w="1890" w:type="dxa"/>
          </w:tcPr>
          <w:p w14:paraId="0B64E581" w14:textId="21F2A514" w:rsidR="00FB5236" w:rsidRDefault="00FB5236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FB5236" w14:paraId="2BEA80A2" w14:textId="77777777" w:rsidTr="00BC25EB">
        <w:tc>
          <w:tcPr>
            <w:tcW w:w="810" w:type="dxa"/>
          </w:tcPr>
          <w:p w14:paraId="00FC12DE" w14:textId="74B3A35D" w:rsidR="00FB5236" w:rsidRDefault="00FB5236" w:rsidP="00FB52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616C875E" w14:textId="1F17EF05" w:rsidR="00FB5236" w:rsidRDefault="00B97713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6210" w:type="dxa"/>
          </w:tcPr>
          <w:p w14:paraId="1B920E3F" w14:textId="765321DC" w:rsidR="00FB5236" w:rsidRDefault="00B97713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  <w:tc>
          <w:tcPr>
            <w:tcW w:w="1890" w:type="dxa"/>
          </w:tcPr>
          <w:p w14:paraId="4D3957CF" w14:textId="00A4B4BE" w:rsidR="00FB5236" w:rsidRDefault="00B97713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58F2FAB3" w14:textId="77777777" w:rsidTr="00BC25EB">
        <w:tc>
          <w:tcPr>
            <w:tcW w:w="810" w:type="dxa"/>
          </w:tcPr>
          <w:p w14:paraId="4B9C7708" w14:textId="1B32DF6D" w:rsidR="00DD0B72" w:rsidRDefault="00DD0B72" w:rsidP="00FB5236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2340" w:type="dxa"/>
          </w:tcPr>
          <w:p w14:paraId="4C8F3C0E" w14:textId="26DFB3E5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  <w:tc>
          <w:tcPr>
            <w:tcW w:w="6210" w:type="dxa"/>
          </w:tcPr>
          <w:p w14:paraId="2DFFD03C" w14:textId="5299CCED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1890" w:type="dxa"/>
          </w:tcPr>
          <w:p w14:paraId="49E45DE5" w14:textId="56928D7F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6119CED3" w14:textId="77777777" w:rsidTr="00BC25EB">
        <w:tc>
          <w:tcPr>
            <w:tcW w:w="810" w:type="dxa"/>
          </w:tcPr>
          <w:p w14:paraId="131F9F33" w14:textId="4F4B3307" w:rsidR="00DD0B72" w:rsidRDefault="00DD0B72" w:rsidP="00FB52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0" w:type="dxa"/>
          </w:tcPr>
          <w:p w14:paraId="3F2B342E" w14:textId="15CF3B34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</w:p>
        </w:tc>
        <w:tc>
          <w:tcPr>
            <w:tcW w:w="6210" w:type="dxa"/>
          </w:tcPr>
          <w:p w14:paraId="777D9B94" w14:textId="48E6D8B2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</w:p>
        </w:tc>
        <w:tc>
          <w:tcPr>
            <w:tcW w:w="1890" w:type="dxa"/>
          </w:tcPr>
          <w:p w14:paraId="28C678EC" w14:textId="1C2B335E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7DBE7A51" w14:textId="77777777" w:rsidTr="00BC25EB">
        <w:tc>
          <w:tcPr>
            <w:tcW w:w="810" w:type="dxa"/>
          </w:tcPr>
          <w:p w14:paraId="2FE68314" w14:textId="405E51F9" w:rsidR="00DD0B72" w:rsidRDefault="00DD0B72" w:rsidP="00FB52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0" w:type="dxa"/>
          </w:tcPr>
          <w:p w14:paraId="393F54D5" w14:textId="0F566354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pháp</w:t>
            </w:r>
            <w:proofErr w:type="spellEnd"/>
          </w:p>
        </w:tc>
        <w:tc>
          <w:tcPr>
            <w:tcW w:w="6210" w:type="dxa"/>
          </w:tcPr>
          <w:p w14:paraId="4DA63C8E" w14:textId="6F3493BB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, ở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nhau</w:t>
            </w:r>
            <w:proofErr w:type="spellEnd"/>
          </w:p>
        </w:tc>
        <w:tc>
          <w:tcPr>
            <w:tcW w:w="1890" w:type="dxa"/>
          </w:tcPr>
          <w:p w14:paraId="7D6DF0DE" w14:textId="2C4B757C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73E61C42" w14:textId="77777777" w:rsidTr="00BC25EB">
        <w:tc>
          <w:tcPr>
            <w:tcW w:w="810" w:type="dxa"/>
          </w:tcPr>
          <w:p w14:paraId="2F7576E9" w14:textId="5331DEF6" w:rsidR="00DD0B72" w:rsidRDefault="00DD0B72" w:rsidP="00FB52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0" w:type="dxa"/>
          </w:tcPr>
          <w:p w14:paraId="485F9E23" w14:textId="3CDB6DF9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</w:p>
        </w:tc>
        <w:tc>
          <w:tcPr>
            <w:tcW w:w="6210" w:type="dxa"/>
          </w:tcPr>
          <w:p w14:paraId="17428839" w14:textId="45E033BB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</w:p>
        </w:tc>
        <w:tc>
          <w:tcPr>
            <w:tcW w:w="1890" w:type="dxa"/>
          </w:tcPr>
          <w:p w14:paraId="6E70AE92" w14:textId="7545D6ED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24F3B680" w14:textId="77777777" w:rsidTr="00BC25EB">
        <w:tc>
          <w:tcPr>
            <w:tcW w:w="810" w:type="dxa"/>
          </w:tcPr>
          <w:p w14:paraId="2B1C9E8B" w14:textId="13533737" w:rsidR="00DD0B72" w:rsidRDefault="00DD0B72" w:rsidP="00FB52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40" w:type="dxa"/>
          </w:tcPr>
          <w:p w14:paraId="03FB0487" w14:textId="7C4A0E99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</w:p>
        </w:tc>
        <w:tc>
          <w:tcPr>
            <w:tcW w:w="6210" w:type="dxa"/>
          </w:tcPr>
          <w:p w14:paraId="4FE97433" w14:textId="5AFAB495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</w:p>
        </w:tc>
        <w:tc>
          <w:tcPr>
            <w:tcW w:w="1890" w:type="dxa"/>
          </w:tcPr>
          <w:p w14:paraId="4A1BBB78" w14:textId="1D76223B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770C83C0" w14:textId="77777777" w:rsidTr="00BC25EB">
        <w:tc>
          <w:tcPr>
            <w:tcW w:w="810" w:type="dxa"/>
          </w:tcPr>
          <w:p w14:paraId="3A5909C8" w14:textId="0F8A6DD6" w:rsidR="00DD0B72" w:rsidRDefault="00632AC2" w:rsidP="00FB523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40" w:type="dxa"/>
          </w:tcPr>
          <w:p w14:paraId="04D903CB" w14:textId="5F90FD92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  <w:tc>
          <w:tcPr>
            <w:tcW w:w="6210" w:type="dxa"/>
          </w:tcPr>
          <w:p w14:paraId="147336D3" w14:textId="7A93A994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,</w:t>
            </w:r>
            <w:proofErr w:type="spellStart"/>
            <w:r>
              <w:rPr>
                <w:lang w:val="en-US"/>
              </w:rPr>
              <w:t>nâng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230AF959" w14:textId="7138D4EB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370235F7" w14:textId="77777777" w:rsidTr="00BC25EB">
        <w:tc>
          <w:tcPr>
            <w:tcW w:w="810" w:type="dxa"/>
          </w:tcPr>
          <w:p w14:paraId="5741C804" w14:textId="2C4D398D" w:rsidR="00DD0B72" w:rsidRDefault="00632AC2" w:rsidP="00FB523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40" w:type="dxa"/>
          </w:tcPr>
          <w:p w14:paraId="11A31321" w14:textId="426A2EE0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  <w:tc>
          <w:tcPr>
            <w:tcW w:w="6210" w:type="dxa"/>
          </w:tcPr>
          <w:p w14:paraId="38218C04" w14:textId="3C15A5E5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</w:p>
        </w:tc>
        <w:tc>
          <w:tcPr>
            <w:tcW w:w="1890" w:type="dxa"/>
          </w:tcPr>
          <w:p w14:paraId="7A0543AD" w14:textId="6FEE8330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6FA07D0C" w14:textId="77777777" w:rsidTr="00BC25EB">
        <w:tc>
          <w:tcPr>
            <w:tcW w:w="810" w:type="dxa"/>
          </w:tcPr>
          <w:p w14:paraId="144BF952" w14:textId="2261BF81" w:rsidR="00DD0B72" w:rsidRDefault="00632AC2" w:rsidP="00FB5236">
            <w:pPr>
              <w:rPr>
                <w:lang w:val="en-US"/>
              </w:rPr>
            </w:pPr>
            <w:r>
              <w:rPr>
                <w:lang w:val="en-US"/>
              </w:rPr>
              <w:t xml:space="preserve">9 </w:t>
            </w:r>
          </w:p>
        </w:tc>
        <w:tc>
          <w:tcPr>
            <w:tcW w:w="2340" w:type="dxa"/>
          </w:tcPr>
          <w:p w14:paraId="41A868AD" w14:textId="2E9A0D52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6210" w:type="dxa"/>
          </w:tcPr>
          <w:p w14:paraId="74C47CED" w14:textId="63AAAD6F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1890" w:type="dxa"/>
          </w:tcPr>
          <w:p w14:paraId="30F98643" w14:textId="7ABC626D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704835DA" w14:textId="77777777" w:rsidTr="00BC25EB">
        <w:tc>
          <w:tcPr>
            <w:tcW w:w="810" w:type="dxa"/>
          </w:tcPr>
          <w:p w14:paraId="6AD79AE2" w14:textId="40980876" w:rsidR="00A7596C" w:rsidRDefault="00A7596C" w:rsidP="00FB523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40" w:type="dxa"/>
          </w:tcPr>
          <w:p w14:paraId="6C5DCA02" w14:textId="5F2EAF92" w:rsidR="00A7596C" w:rsidRDefault="00A7596C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</w:tc>
        <w:tc>
          <w:tcPr>
            <w:tcW w:w="6210" w:type="dxa"/>
          </w:tcPr>
          <w:p w14:paraId="651B9CF2" w14:textId="29AE4D7E" w:rsidR="00A7596C" w:rsidRDefault="00A7596C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</w:tc>
        <w:tc>
          <w:tcPr>
            <w:tcW w:w="1890" w:type="dxa"/>
          </w:tcPr>
          <w:p w14:paraId="6F60D13E" w14:textId="16B86AD8" w:rsidR="00A7596C" w:rsidRDefault="00A7596C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8320AA" w14:paraId="2C82B58A" w14:textId="77777777" w:rsidTr="00BC25EB">
        <w:tc>
          <w:tcPr>
            <w:tcW w:w="810" w:type="dxa"/>
          </w:tcPr>
          <w:p w14:paraId="0B4DE755" w14:textId="6DAB4A20" w:rsidR="008320AA" w:rsidRDefault="008320AA" w:rsidP="00FB523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40" w:type="dxa"/>
          </w:tcPr>
          <w:p w14:paraId="46B06A91" w14:textId="79AF1106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6210" w:type="dxa"/>
          </w:tcPr>
          <w:p w14:paraId="78F50979" w14:textId="7DF0D562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</w:p>
        </w:tc>
        <w:tc>
          <w:tcPr>
            <w:tcW w:w="1890" w:type="dxa"/>
          </w:tcPr>
          <w:p w14:paraId="6B796E20" w14:textId="519F7C5D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8320AA" w14:paraId="724A2892" w14:textId="77777777" w:rsidTr="00BC25EB">
        <w:tc>
          <w:tcPr>
            <w:tcW w:w="810" w:type="dxa"/>
          </w:tcPr>
          <w:p w14:paraId="6AA6D207" w14:textId="4876F5E8" w:rsidR="008320AA" w:rsidRDefault="008320AA" w:rsidP="00FB523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40" w:type="dxa"/>
          </w:tcPr>
          <w:p w14:paraId="1CD457F2" w14:textId="0002C514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profile</w:t>
            </w:r>
          </w:p>
        </w:tc>
        <w:tc>
          <w:tcPr>
            <w:tcW w:w="6210" w:type="dxa"/>
          </w:tcPr>
          <w:p w14:paraId="193EACFE" w14:textId="734F6A50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</w:p>
        </w:tc>
        <w:tc>
          <w:tcPr>
            <w:tcW w:w="1890" w:type="dxa"/>
          </w:tcPr>
          <w:p w14:paraId="147F4A18" w14:textId="707853CF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3500D2" w14:paraId="2AAB65E6" w14:textId="77777777" w:rsidTr="00BC25EB">
        <w:tc>
          <w:tcPr>
            <w:tcW w:w="810" w:type="dxa"/>
          </w:tcPr>
          <w:p w14:paraId="76C1A5CF" w14:textId="649E4392" w:rsidR="003500D2" w:rsidRDefault="003500D2" w:rsidP="00FB523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40" w:type="dxa"/>
          </w:tcPr>
          <w:p w14:paraId="7E02F161" w14:textId="60ACE607" w:rsidR="003500D2" w:rsidRDefault="003500D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6210" w:type="dxa"/>
          </w:tcPr>
          <w:p w14:paraId="51F307C1" w14:textId="35448379" w:rsidR="003500D2" w:rsidRDefault="003500D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nhớ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email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1890" w:type="dxa"/>
          </w:tcPr>
          <w:p w14:paraId="737D5825" w14:textId="17BF013B" w:rsidR="003500D2" w:rsidRDefault="003500D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344E65" w14:paraId="56D37810" w14:textId="77777777" w:rsidTr="00BC25EB">
        <w:tc>
          <w:tcPr>
            <w:tcW w:w="810" w:type="dxa"/>
          </w:tcPr>
          <w:p w14:paraId="2459F01A" w14:textId="067CF56A" w:rsidR="00344E65" w:rsidRDefault="00344E65" w:rsidP="00FB523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40" w:type="dxa"/>
          </w:tcPr>
          <w:p w14:paraId="295CDA9B" w14:textId="2DF80BAF" w:rsidR="00344E65" w:rsidRDefault="00344E65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</w:p>
        </w:tc>
        <w:tc>
          <w:tcPr>
            <w:tcW w:w="6210" w:type="dxa"/>
          </w:tcPr>
          <w:p w14:paraId="6A3B38E2" w14:textId="6EFFCD3C" w:rsidR="00344E65" w:rsidRDefault="00344E65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1890" w:type="dxa"/>
          </w:tcPr>
          <w:p w14:paraId="7D02285D" w14:textId="6F577960" w:rsidR="00344E65" w:rsidRDefault="00344E65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  <w:bookmarkStart w:id="4" w:name="_GoBack"/>
            <w:bookmarkEnd w:id="4"/>
          </w:p>
        </w:tc>
      </w:tr>
    </w:tbl>
    <w:p w14:paraId="59E1E24F" w14:textId="58EA80D6" w:rsidR="00FB5236" w:rsidRDefault="00FB5236" w:rsidP="00FB5236">
      <w:pPr>
        <w:rPr>
          <w:lang w:val="en-US"/>
        </w:rPr>
      </w:pPr>
    </w:p>
    <w:p w14:paraId="375D81FC" w14:textId="301A806C" w:rsidR="00A7596C" w:rsidRDefault="00A7596C" w:rsidP="00A7596C">
      <w:pPr>
        <w:pStyle w:val="Heading2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admin</w:t>
      </w:r>
    </w:p>
    <w:tbl>
      <w:tblPr>
        <w:tblStyle w:val="TableGrid"/>
        <w:tblW w:w="11250" w:type="dxa"/>
        <w:tblInd w:w="-972" w:type="dxa"/>
        <w:tblLook w:val="04A0" w:firstRow="1" w:lastRow="0" w:firstColumn="1" w:lastColumn="0" w:noHBand="0" w:noVBand="1"/>
      </w:tblPr>
      <w:tblGrid>
        <w:gridCol w:w="810"/>
        <w:gridCol w:w="2340"/>
        <w:gridCol w:w="6210"/>
        <w:gridCol w:w="1890"/>
      </w:tblGrid>
      <w:tr w:rsidR="00A7596C" w14:paraId="7CF94B41" w14:textId="77777777" w:rsidTr="00BC25EB">
        <w:tc>
          <w:tcPr>
            <w:tcW w:w="810" w:type="dxa"/>
          </w:tcPr>
          <w:p w14:paraId="71A2B82E" w14:textId="3F22FCD8" w:rsidR="00A7596C" w:rsidRDefault="00A7596C" w:rsidP="00A7596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40" w:type="dxa"/>
          </w:tcPr>
          <w:p w14:paraId="0A80A730" w14:textId="1677209A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</w:p>
        </w:tc>
        <w:tc>
          <w:tcPr>
            <w:tcW w:w="6210" w:type="dxa"/>
          </w:tcPr>
          <w:p w14:paraId="049A9443" w14:textId="6433EDE8" w:rsidR="00A7596C" w:rsidRDefault="00A7596C" w:rsidP="00A7596C">
            <w:pPr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  <w:tc>
          <w:tcPr>
            <w:tcW w:w="1890" w:type="dxa"/>
          </w:tcPr>
          <w:p w14:paraId="39368E2E" w14:textId="6A3E14B1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 w:rsidR="007064D7">
              <w:rPr>
                <w:lang w:val="en-US"/>
              </w:rPr>
              <w:t xml:space="preserve"> </w:t>
            </w:r>
            <w:proofErr w:type="spellStart"/>
            <w:r w:rsidR="007064D7">
              <w:rPr>
                <w:lang w:val="en-US"/>
              </w:rPr>
              <w:t>hoàn</w:t>
            </w:r>
            <w:proofErr w:type="spellEnd"/>
            <w:r w:rsidR="007064D7">
              <w:rPr>
                <w:lang w:val="en-US"/>
              </w:rPr>
              <w:t xml:space="preserve"> thành</w:t>
            </w:r>
          </w:p>
        </w:tc>
      </w:tr>
      <w:tr w:rsidR="00A7596C" w14:paraId="67A257B6" w14:textId="77777777" w:rsidTr="00BC25EB">
        <w:tc>
          <w:tcPr>
            <w:tcW w:w="810" w:type="dxa"/>
          </w:tcPr>
          <w:p w14:paraId="02C906EF" w14:textId="3C4AC715" w:rsidR="00A7596C" w:rsidRDefault="00A7596C" w:rsidP="00A7596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340" w:type="dxa"/>
          </w:tcPr>
          <w:p w14:paraId="751BBE49" w14:textId="7BCA766C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 w:rsidR="009819E0">
              <w:rPr>
                <w:lang w:val="en-US"/>
              </w:rPr>
              <w:t xml:space="preserve"> </w:t>
            </w:r>
            <w:proofErr w:type="spellStart"/>
            <w:r w:rsidR="009819E0">
              <w:rPr>
                <w:lang w:val="en-US"/>
              </w:rPr>
              <w:t>danh</w:t>
            </w:r>
            <w:proofErr w:type="spellEnd"/>
            <w:r w:rsidR="009819E0">
              <w:rPr>
                <w:lang w:val="en-US"/>
              </w:rPr>
              <w:t xml:space="preserve"> </w:t>
            </w:r>
            <w:proofErr w:type="spellStart"/>
            <w:r w:rsidR="009819E0"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</w:p>
        </w:tc>
        <w:tc>
          <w:tcPr>
            <w:tcW w:w="6210" w:type="dxa"/>
          </w:tcPr>
          <w:p w14:paraId="445FF0F4" w14:textId="3C86427C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2FABA9EB" w14:textId="2F36F246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11B2AE14" w14:textId="77777777" w:rsidTr="00BC25EB">
        <w:tc>
          <w:tcPr>
            <w:tcW w:w="810" w:type="dxa"/>
          </w:tcPr>
          <w:p w14:paraId="5A0BDBEC" w14:textId="7868E191" w:rsidR="00A7596C" w:rsidRDefault="009819E0" w:rsidP="00A7596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0" w:type="dxa"/>
          </w:tcPr>
          <w:p w14:paraId="1400E1C6" w14:textId="367ADB78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064D7">
              <w:rPr>
                <w:lang w:val="en-US"/>
              </w:rPr>
              <w:t>chủ</w:t>
            </w:r>
            <w:proofErr w:type="spellEnd"/>
            <w:r w:rsidR="007064D7">
              <w:rPr>
                <w:lang w:val="en-US"/>
              </w:rPr>
              <w:t xml:space="preserve"> </w:t>
            </w:r>
            <w:proofErr w:type="spellStart"/>
            <w:r w:rsidR="007064D7">
              <w:rPr>
                <w:lang w:val="en-US"/>
              </w:rPr>
              <w:t>đề</w:t>
            </w:r>
            <w:proofErr w:type="spellEnd"/>
            <w:r w:rsidR="007064D7">
              <w:rPr>
                <w:lang w:val="en-US"/>
              </w:rPr>
              <w:t xml:space="preserve"> </w:t>
            </w:r>
            <w:proofErr w:type="spellStart"/>
            <w:r w:rsidR="007064D7">
              <w:rPr>
                <w:lang w:val="en-US"/>
              </w:rPr>
              <w:t>từ</w:t>
            </w:r>
            <w:proofErr w:type="spellEnd"/>
            <w:r w:rsidR="007064D7">
              <w:rPr>
                <w:lang w:val="en-US"/>
              </w:rPr>
              <w:t xml:space="preserve"> </w:t>
            </w:r>
            <w:proofErr w:type="spellStart"/>
            <w:r w:rsidR="007064D7">
              <w:rPr>
                <w:lang w:val="en-US"/>
              </w:rPr>
              <w:t>vựng</w:t>
            </w:r>
            <w:proofErr w:type="spellEnd"/>
          </w:p>
        </w:tc>
        <w:tc>
          <w:tcPr>
            <w:tcW w:w="6210" w:type="dxa"/>
          </w:tcPr>
          <w:p w14:paraId="00E23822" w14:textId="76083C55" w:rsidR="00A7596C" w:rsidRDefault="007064D7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0190239B" w14:textId="6C009CF6" w:rsidR="00A7596C" w:rsidRDefault="007064D7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10D6EC51" w14:textId="77777777" w:rsidTr="00BC25EB">
        <w:tc>
          <w:tcPr>
            <w:tcW w:w="810" w:type="dxa"/>
          </w:tcPr>
          <w:p w14:paraId="0ECD0028" w14:textId="6AA266CB" w:rsidR="00A7596C" w:rsidRDefault="009819E0" w:rsidP="00A759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0" w:type="dxa"/>
          </w:tcPr>
          <w:p w14:paraId="698BC347" w14:textId="115819F4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trúc</w:t>
            </w:r>
            <w:proofErr w:type="spellEnd"/>
          </w:p>
        </w:tc>
        <w:tc>
          <w:tcPr>
            <w:tcW w:w="6210" w:type="dxa"/>
          </w:tcPr>
          <w:p w14:paraId="31CF5A97" w14:textId="2D32552A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trúc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7AD32247" w14:textId="4A155CA9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01998788" w14:textId="77777777" w:rsidTr="00BC25EB">
        <w:tc>
          <w:tcPr>
            <w:tcW w:w="810" w:type="dxa"/>
          </w:tcPr>
          <w:p w14:paraId="20348FE8" w14:textId="3090A0BA" w:rsidR="00A7596C" w:rsidRDefault="009819E0" w:rsidP="00A759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0" w:type="dxa"/>
          </w:tcPr>
          <w:p w14:paraId="1B817EC4" w14:textId="6F2E1430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210" w:type="dxa"/>
          </w:tcPr>
          <w:p w14:paraId="51E8E39E" w14:textId="3038CE45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6E710A00" w14:textId="4548CD4B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4DD4CEFC" w14:textId="77777777" w:rsidTr="00BC25EB">
        <w:tc>
          <w:tcPr>
            <w:tcW w:w="810" w:type="dxa"/>
          </w:tcPr>
          <w:p w14:paraId="79F124AD" w14:textId="14F89782" w:rsidR="00A7596C" w:rsidRDefault="009819E0" w:rsidP="00A7596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0" w:type="dxa"/>
          </w:tcPr>
          <w:p w14:paraId="3318EA80" w14:textId="457BA665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</w:p>
        </w:tc>
        <w:tc>
          <w:tcPr>
            <w:tcW w:w="6210" w:type="dxa"/>
          </w:tcPr>
          <w:p w14:paraId="5DE8F3DC" w14:textId="2F56B661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4CE02413" w14:textId="047B03D9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0AA6A481" w14:textId="77777777" w:rsidTr="00BC25EB">
        <w:tc>
          <w:tcPr>
            <w:tcW w:w="810" w:type="dxa"/>
          </w:tcPr>
          <w:p w14:paraId="78156A77" w14:textId="61B70733" w:rsidR="00A7596C" w:rsidRDefault="008320AA" w:rsidP="00A759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40" w:type="dxa"/>
          </w:tcPr>
          <w:p w14:paraId="68A25E06" w14:textId="0751713C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</w:p>
        </w:tc>
        <w:tc>
          <w:tcPr>
            <w:tcW w:w="6210" w:type="dxa"/>
          </w:tcPr>
          <w:p w14:paraId="37FE03B1" w14:textId="0C940152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26E06C47" w14:textId="329C1BCC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3784D41B" w14:textId="77777777" w:rsidTr="00BC25EB">
        <w:tc>
          <w:tcPr>
            <w:tcW w:w="810" w:type="dxa"/>
          </w:tcPr>
          <w:p w14:paraId="3601B1FF" w14:textId="29E33A47" w:rsidR="00A7596C" w:rsidRDefault="008320AA" w:rsidP="00A7596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40" w:type="dxa"/>
          </w:tcPr>
          <w:p w14:paraId="7A1641E6" w14:textId="39320566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210" w:type="dxa"/>
          </w:tcPr>
          <w:p w14:paraId="42EB1296" w14:textId="00846B45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4F34CC0C" w14:textId="3D51DC26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8320AA" w14:paraId="739A9AFF" w14:textId="77777777" w:rsidTr="00BC25EB">
        <w:tc>
          <w:tcPr>
            <w:tcW w:w="810" w:type="dxa"/>
          </w:tcPr>
          <w:p w14:paraId="506F097A" w14:textId="731C7BFC" w:rsidR="008320AA" w:rsidRDefault="00530044" w:rsidP="008320A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40" w:type="dxa"/>
          </w:tcPr>
          <w:p w14:paraId="4ECB686F" w14:textId="4131B30E" w:rsidR="008320AA" w:rsidRDefault="008320AA" w:rsidP="008320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6210" w:type="dxa"/>
          </w:tcPr>
          <w:p w14:paraId="6C723F5E" w14:textId="3B4BF3DF" w:rsidR="008320AA" w:rsidRDefault="008320AA" w:rsidP="008320AA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</w:p>
        </w:tc>
        <w:tc>
          <w:tcPr>
            <w:tcW w:w="1890" w:type="dxa"/>
          </w:tcPr>
          <w:p w14:paraId="75F5D934" w14:textId="166EC27F" w:rsidR="008320AA" w:rsidRDefault="008320AA" w:rsidP="008320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8320AA" w14:paraId="4EAF879A" w14:textId="77777777" w:rsidTr="00BC25EB">
        <w:tc>
          <w:tcPr>
            <w:tcW w:w="810" w:type="dxa"/>
          </w:tcPr>
          <w:p w14:paraId="2863D547" w14:textId="4E79D432" w:rsidR="008320AA" w:rsidRDefault="00530044" w:rsidP="008320A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40" w:type="dxa"/>
          </w:tcPr>
          <w:p w14:paraId="18F9DFAF" w14:textId="4C445235" w:rsidR="008320AA" w:rsidRDefault="008320AA" w:rsidP="008320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profile</w:t>
            </w:r>
          </w:p>
        </w:tc>
        <w:tc>
          <w:tcPr>
            <w:tcW w:w="6210" w:type="dxa"/>
          </w:tcPr>
          <w:p w14:paraId="4506FCB6" w14:textId="4E15A5CA" w:rsidR="008320AA" w:rsidRDefault="008320AA" w:rsidP="008320AA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</w:p>
        </w:tc>
        <w:tc>
          <w:tcPr>
            <w:tcW w:w="1890" w:type="dxa"/>
          </w:tcPr>
          <w:p w14:paraId="3819BE8A" w14:textId="068A1B6E" w:rsidR="008320AA" w:rsidRDefault="008320AA" w:rsidP="008320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</w:tbl>
    <w:p w14:paraId="03BD7153" w14:textId="77777777" w:rsidR="00A7596C" w:rsidRPr="00A7596C" w:rsidRDefault="00A7596C" w:rsidP="00A7596C">
      <w:pPr>
        <w:rPr>
          <w:lang w:val="en-US"/>
        </w:rPr>
      </w:pPr>
    </w:p>
    <w:p w14:paraId="7CD2173F" w14:textId="7C89B9B5" w:rsidR="00A7596C" w:rsidRDefault="00A7596C" w:rsidP="00FB5236">
      <w:pPr>
        <w:rPr>
          <w:lang w:val="en-US"/>
        </w:rPr>
      </w:pPr>
    </w:p>
    <w:p w14:paraId="4AA64658" w14:textId="7E8CA638" w:rsidR="00BC25EB" w:rsidRPr="00BC25EB" w:rsidRDefault="00BC25EB" w:rsidP="00BC25EB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MVC</w:t>
      </w:r>
    </w:p>
    <w:p w14:paraId="6B4E798E" w14:textId="77777777" w:rsidR="00BC25EB" w:rsidRPr="00FB5236" w:rsidRDefault="00BC25EB" w:rsidP="00FB5236">
      <w:pPr>
        <w:rPr>
          <w:lang w:val="en-US"/>
        </w:rPr>
      </w:pPr>
    </w:p>
    <w:p w14:paraId="7D9BDDF7" w14:textId="1820DFC5" w:rsidR="003C2F0F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5" w:name="_Toc176926432"/>
      <w:bookmarkStart w:id="6" w:name="_Toc369451684"/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</w:t>
      </w:r>
      <w:bookmarkEnd w:id="5"/>
      <w:bookmarkEnd w:id="6"/>
      <w:r w:rsidR="00220FD5">
        <w:rPr>
          <w:lang w:val="en-US"/>
        </w:rPr>
        <w:t>n</w:t>
      </w:r>
      <w:proofErr w:type="spellEnd"/>
    </w:p>
    <w:p w14:paraId="39AF003E" w14:textId="1E3C1DD5" w:rsidR="00220FD5" w:rsidRPr="00220FD5" w:rsidRDefault="00220FD5" w:rsidP="00220FD5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herocu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up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host.</w:t>
      </w:r>
    </w:p>
    <w:sectPr w:rsidR="00220FD5" w:rsidRPr="00220FD5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296D5" w14:textId="77777777" w:rsidR="00A66BDC" w:rsidRDefault="00A66BDC">
      <w:r>
        <w:separator/>
      </w:r>
    </w:p>
  </w:endnote>
  <w:endnote w:type="continuationSeparator" w:id="0">
    <w:p w14:paraId="557330B5" w14:textId="77777777" w:rsidR="00A66BDC" w:rsidRDefault="00A6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DBE6D" w14:textId="77777777" w:rsidR="006C23ED" w:rsidRDefault="006C23E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B8A62B5" wp14:editId="46F99A30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6C23ED" w14:paraId="0E384A67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7145821" w14:textId="77777777" w:rsidR="006C23ED" w:rsidRPr="007A1DE8" w:rsidRDefault="006C23E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18926EC3" wp14:editId="44AFDFC5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285B331" w14:textId="77777777" w:rsidR="006C23ED" w:rsidRPr="00B871C5" w:rsidRDefault="006C23ED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08AFE9A" w14:textId="77777777" w:rsidR="006C23ED" w:rsidRDefault="006C2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67994" w14:textId="77777777" w:rsidR="00A66BDC" w:rsidRDefault="00A66BDC">
      <w:r>
        <w:separator/>
      </w:r>
    </w:p>
  </w:footnote>
  <w:footnote w:type="continuationSeparator" w:id="0">
    <w:p w14:paraId="2CF4B3EB" w14:textId="77777777" w:rsidR="00A66BDC" w:rsidRDefault="00A66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094B2" w14:textId="77777777" w:rsidR="006C23ED" w:rsidRDefault="006C23ED" w:rsidP="006C23E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4BEBB2C" wp14:editId="641F70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01300" id="Freeform 1" o:spid="_x0000_s1026" style="position:absolute;margin-left:0;margin-top:0;width:93.15pt;height:815.0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533B4E9" wp14:editId="4BB00A5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E57776" w14:textId="77777777" w:rsidR="006C23ED" w:rsidRDefault="006C23ED" w:rsidP="006C23ED">
    <w:pPr>
      <w:pStyle w:val="Title"/>
      <w:rPr>
        <w:lang w:val="en-US"/>
      </w:rPr>
    </w:pPr>
  </w:p>
  <w:p w14:paraId="0F24BB05" w14:textId="77777777" w:rsidR="006C23ED" w:rsidRPr="003B1A2B" w:rsidRDefault="006C23ED" w:rsidP="006C23ED">
    <w:pPr>
      <w:rPr>
        <w:lang w:val="en-US"/>
      </w:rPr>
    </w:pPr>
  </w:p>
  <w:p w14:paraId="0F27576E" w14:textId="77777777" w:rsidR="006C23ED" w:rsidRPr="00F53DBB" w:rsidRDefault="006C23ED" w:rsidP="006C23E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7351DBAB" w14:textId="77777777" w:rsidR="006C23ED" w:rsidRPr="0040293A" w:rsidRDefault="006C23ED" w:rsidP="006C23ED">
    <w:pPr>
      <w:pStyle w:val="Header"/>
      <w:rPr>
        <w:rFonts w:eastAsia="Tahoma"/>
      </w:rPr>
    </w:pPr>
  </w:p>
  <w:p w14:paraId="26651E9E" w14:textId="77777777" w:rsidR="006C23ED" w:rsidRPr="00FC77E2" w:rsidRDefault="006C23ED" w:rsidP="006C23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ED927" w14:textId="77777777" w:rsidR="006C23ED" w:rsidRDefault="006C23ED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DFDF8B5" wp14:editId="533AF9EA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6C23ED" w14:paraId="130B3BDC" w14:textId="77777777" w:rsidTr="008D3541">
      <w:tc>
        <w:tcPr>
          <w:tcW w:w="6623" w:type="dxa"/>
          <w:shd w:val="clear" w:color="auto" w:fill="auto"/>
        </w:tcPr>
        <w:p w14:paraId="695D77A5" w14:textId="77777777" w:rsidR="006C23ED" w:rsidRPr="008D3541" w:rsidRDefault="006C23ED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Tên</w:t>
          </w:r>
          <w:proofErr w:type="spellEnd"/>
          <w:r w:rsidRPr="008D3541">
            <w:rPr>
              <w:color w:val="0000FF"/>
              <w:lang w:val="en-US"/>
            </w:rPr>
            <w:t xml:space="preserve"> </w:t>
          </w:r>
          <w:proofErr w:type="spellStart"/>
          <w:r w:rsidRPr="008D3541">
            <w:rPr>
              <w:color w:val="0000FF"/>
              <w:lang w:val="en-US"/>
            </w:rPr>
            <w:t>đề</w:t>
          </w:r>
          <w:proofErr w:type="spellEnd"/>
          <w:r w:rsidRPr="008D3541">
            <w:rPr>
              <w:color w:val="0000FF"/>
              <w:lang w:val="en-US"/>
            </w:rPr>
            <w:t xml:space="preserve"> </w:t>
          </w:r>
          <w:proofErr w:type="spellStart"/>
          <w:r w:rsidRPr="008D3541">
            <w:rPr>
              <w:color w:val="0000FF"/>
              <w:lang w:val="en-US"/>
            </w:rPr>
            <w:t>tài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41C3E3E9" w14:textId="77777777" w:rsidR="006C23ED" w:rsidRPr="008D3541" w:rsidRDefault="006C23ED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x.y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</w:tr>
    <w:tr w:rsidR="006C23ED" w14:paraId="638FD609" w14:textId="77777777" w:rsidTr="008D3541">
      <w:tc>
        <w:tcPr>
          <w:tcW w:w="6623" w:type="dxa"/>
          <w:shd w:val="clear" w:color="auto" w:fill="auto"/>
        </w:tcPr>
        <w:p w14:paraId="31043513" w14:textId="77777777" w:rsidR="006C23ED" w:rsidRPr="008D3541" w:rsidRDefault="006C23ED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0974DEB1" w14:textId="77777777" w:rsidR="006C23ED" w:rsidRPr="008D3541" w:rsidRDefault="006C23ED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Pr="008D3541">
            <w:rPr>
              <w:color w:val="0000FF"/>
              <w:lang w:val="en-US"/>
            </w:rPr>
            <w:t>&lt;dd/mm/</w:t>
          </w:r>
          <w:proofErr w:type="spellStart"/>
          <w:r w:rsidRPr="008D3541">
            <w:rPr>
              <w:color w:val="0000FF"/>
              <w:lang w:val="en-US"/>
            </w:rPr>
            <w:t>yyyy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</w:tr>
  </w:tbl>
  <w:p w14:paraId="2012F7C8" w14:textId="77777777" w:rsidR="006C23ED" w:rsidRPr="007A1DE8" w:rsidRDefault="006C23E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445CB4"/>
    <w:multiLevelType w:val="hybridMultilevel"/>
    <w:tmpl w:val="76169630"/>
    <w:lvl w:ilvl="0" w:tplc="E62CE442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D000C"/>
    <w:multiLevelType w:val="hybridMultilevel"/>
    <w:tmpl w:val="EAC63508"/>
    <w:lvl w:ilvl="0" w:tplc="ED8A48E8">
      <w:start w:val="3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FE92A7D"/>
    <w:multiLevelType w:val="hybridMultilevel"/>
    <w:tmpl w:val="7CCC2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58D1635"/>
    <w:multiLevelType w:val="hybridMultilevel"/>
    <w:tmpl w:val="39C23ED8"/>
    <w:lvl w:ilvl="0" w:tplc="46F46B70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C4C71"/>
    <w:multiLevelType w:val="hybridMultilevel"/>
    <w:tmpl w:val="CDF8250C"/>
    <w:lvl w:ilvl="0" w:tplc="9B1E793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57721A3"/>
    <w:multiLevelType w:val="hybridMultilevel"/>
    <w:tmpl w:val="6560A85A"/>
    <w:lvl w:ilvl="0" w:tplc="3BB0419C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B8B00C4"/>
    <w:multiLevelType w:val="hybridMultilevel"/>
    <w:tmpl w:val="17FA3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24"/>
  </w:num>
  <w:num w:numId="5">
    <w:abstractNumId w:val="27"/>
  </w:num>
  <w:num w:numId="6">
    <w:abstractNumId w:val="15"/>
  </w:num>
  <w:num w:numId="7">
    <w:abstractNumId w:val="28"/>
  </w:num>
  <w:num w:numId="8">
    <w:abstractNumId w:val="34"/>
  </w:num>
  <w:num w:numId="9">
    <w:abstractNumId w:val="20"/>
  </w:num>
  <w:num w:numId="10">
    <w:abstractNumId w:val="11"/>
  </w:num>
  <w:num w:numId="11">
    <w:abstractNumId w:val="39"/>
  </w:num>
  <w:num w:numId="12">
    <w:abstractNumId w:val="35"/>
  </w:num>
  <w:num w:numId="13">
    <w:abstractNumId w:val="33"/>
  </w:num>
  <w:num w:numId="14">
    <w:abstractNumId w:val="5"/>
  </w:num>
  <w:num w:numId="15">
    <w:abstractNumId w:val="7"/>
  </w:num>
  <w:num w:numId="16">
    <w:abstractNumId w:val="31"/>
  </w:num>
  <w:num w:numId="17">
    <w:abstractNumId w:val="37"/>
  </w:num>
  <w:num w:numId="18">
    <w:abstractNumId w:val="18"/>
  </w:num>
  <w:num w:numId="19">
    <w:abstractNumId w:val="30"/>
  </w:num>
  <w:num w:numId="20">
    <w:abstractNumId w:val="36"/>
  </w:num>
  <w:num w:numId="21">
    <w:abstractNumId w:val="38"/>
  </w:num>
  <w:num w:numId="22">
    <w:abstractNumId w:val="12"/>
  </w:num>
  <w:num w:numId="23">
    <w:abstractNumId w:val="23"/>
  </w:num>
  <w:num w:numId="24">
    <w:abstractNumId w:val="8"/>
  </w:num>
  <w:num w:numId="25">
    <w:abstractNumId w:val="6"/>
  </w:num>
  <w:num w:numId="26">
    <w:abstractNumId w:val="22"/>
  </w:num>
  <w:num w:numId="27">
    <w:abstractNumId w:val="2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0"/>
  </w:num>
  <w:num w:numId="33">
    <w:abstractNumId w:val="0"/>
  </w:num>
  <w:num w:numId="34">
    <w:abstractNumId w:val="25"/>
  </w:num>
  <w:num w:numId="35">
    <w:abstractNumId w:val="16"/>
  </w:num>
  <w:num w:numId="36">
    <w:abstractNumId w:val="10"/>
  </w:num>
  <w:num w:numId="37">
    <w:abstractNumId w:val="3"/>
  </w:num>
  <w:num w:numId="38">
    <w:abstractNumId w:val="14"/>
  </w:num>
  <w:num w:numId="39">
    <w:abstractNumId w:val="32"/>
  </w:num>
  <w:num w:numId="40">
    <w:abstractNumId w:val="9"/>
  </w:num>
  <w:num w:numId="41">
    <w:abstractNumId w:val="2"/>
  </w:num>
  <w:num w:numId="42">
    <w:abstractNumId w:val="17"/>
  </w:num>
  <w:num w:numId="43">
    <w:abstractNumId w:val="19"/>
  </w:num>
  <w:num w:numId="44">
    <w:abstractNumId w:val="13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C0CA8"/>
    <w:rsid w:val="00201423"/>
    <w:rsid w:val="00213ECB"/>
    <w:rsid w:val="002160F2"/>
    <w:rsid w:val="00220FD5"/>
    <w:rsid w:val="00221A67"/>
    <w:rsid w:val="00263CD9"/>
    <w:rsid w:val="00286115"/>
    <w:rsid w:val="00301562"/>
    <w:rsid w:val="0031511D"/>
    <w:rsid w:val="00323B08"/>
    <w:rsid w:val="00344E65"/>
    <w:rsid w:val="003500D2"/>
    <w:rsid w:val="003548A8"/>
    <w:rsid w:val="003701D7"/>
    <w:rsid w:val="003747E6"/>
    <w:rsid w:val="003C2F0F"/>
    <w:rsid w:val="004176B5"/>
    <w:rsid w:val="00426F65"/>
    <w:rsid w:val="00435847"/>
    <w:rsid w:val="004A38E5"/>
    <w:rsid w:val="004B7CC9"/>
    <w:rsid w:val="004E4257"/>
    <w:rsid w:val="005047B3"/>
    <w:rsid w:val="0051324D"/>
    <w:rsid w:val="00530044"/>
    <w:rsid w:val="00573A6C"/>
    <w:rsid w:val="005802A5"/>
    <w:rsid w:val="005851F7"/>
    <w:rsid w:val="0060493B"/>
    <w:rsid w:val="0062578E"/>
    <w:rsid w:val="006257BE"/>
    <w:rsid w:val="00632AC2"/>
    <w:rsid w:val="0064329D"/>
    <w:rsid w:val="006855DC"/>
    <w:rsid w:val="006C23ED"/>
    <w:rsid w:val="006E420F"/>
    <w:rsid w:val="006E56E2"/>
    <w:rsid w:val="007064D7"/>
    <w:rsid w:val="007338F6"/>
    <w:rsid w:val="007676C8"/>
    <w:rsid w:val="00767CB6"/>
    <w:rsid w:val="00770457"/>
    <w:rsid w:val="00784B44"/>
    <w:rsid w:val="007A1DE8"/>
    <w:rsid w:val="007F21C9"/>
    <w:rsid w:val="008243D9"/>
    <w:rsid w:val="008320AA"/>
    <w:rsid w:val="00845A04"/>
    <w:rsid w:val="00880378"/>
    <w:rsid w:val="008B1041"/>
    <w:rsid w:val="008C726D"/>
    <w:rsid w:val="008D3541"/>
    <w:rsid w:val="00900650"/>
    <w:rsid w:val="009819E0"/>
    <w:rsid w:val="00984338"/>
    <w:rsid w:val="0099744F"/>
    <w:rsid w:val="009B2AFC"/>
    <w:rsid w:val="009F47F5"/>
    <w:rsid w:val="009F5351"/>
    <w:rsid w:val="00A23833"/>
    <w:rsid w:val="00A544E7"/>
    <w:rsid w:val="00A638EF"/>
    <w:rsid w:val="00A66BDC"/>
    <w:rsid w:val="00A7596C"/>
    <w:rsid w:val="00B24CE8"/>
    <w:rsid w:val="00B27935"/>
    <w:rsid w:val="00B871C5"/>
    <w:rsid w:val="00B97713"/>
    <w:rsid w:val="00BB5444"/>
    <w:rsid w:val="00BC25EB"/>
    <w:rsid w:val="00C14AB8"/>
    <w:rsid w:val="00C74D6D"/>
    <w:rsid w:val="00CA52C8"/>
    <w:rsid w:val="00CA75F9"/>
    <w:rsid w:val="00D234F3"/>
    <w:rsid w:val="00D328EA"/>
    <w:rsid w:val="00D81F6D"/>
    <w:rsid w:val="00D94E7A"/>
    <w:rsid w:val="00DA2A6D"/>
    <w:rsid w:val="00DC363E"/>
    <w:rsid w:val="00DD0B72"/>
    <w:rsid w:val="00DD57E3"/>
    <w:rsid w:val="00DE1DDB"/>
    <w:rsid w:val="00DE4628"/>
    <w:rsid w:val="00E6501E"/>
    <w:rsid w:val="00E95D0C"/>
    <w:rsid w:val="00EA3C6F"/>
    <w:rsid w:val="00F93BD1"/>
    <w:rsid w:val="00FA2327"/>
    <w:rsid w:val="00FB0EFA"/>
    <w:rsid w:val="00FB3FFD"/>
    <w:rsid w:val="00FB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17FB30"/>
  <w15:docId w15:val="{BEC0F5BC-1F45-42CF-81E1-9FC61317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D8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66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3727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CÔNG HƯNG</cp:lastModifiedBy>
  <cp:revision>34</cp:revision>
  <cp:lastPrinted>2013-12-07T15:59:00Z</cp:lastPrinted>
  <dcterms:created xsi:type="dcterms:W3CDTF">2013-10-13T11:18:00Z</dcterms:created>
  <dcterms:modified xsi:type="dcterms:W3CDTF">2019-06-24T10:35:00Z</dcterms:modified>
</cp:coreProperties>
</file>